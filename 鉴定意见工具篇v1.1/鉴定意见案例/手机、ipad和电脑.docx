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编号：网神洞鉴</w:t>
      </w:r>
      <w:r w:rsidRPr="00454404">
        <w:rPr>
          <w:rFonts w:ascii="仿宋" w:eastAsia="仿宋" w:hAnsi="仿宋"/>
        </w:rPr>
        <w:t>[2022]数鉴字</w:t>
      </w:r>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检材信息</w:t>
            </w:r>
          </w:p>
        </w:tc>
      </w:tr>
      <w:tr w:rsidR="003175B3" w14:paraId="29D961D3" w14:textId="77777777" w:rsidTr="001133D6">
        <w:trPr>
          <w:trHeight w:val="463"/>
          <w:jc w:val="center"/>
        </w:trPr>
        <w:tc>
          <w:tcPr>
            <w:tcW w:w="1838" w:type="dxa"/>
            <w:vMerge w:val="restart"/>
            <w:vAlign w:val="center"/>
          </w:tcPr>
          <w:p w14:paraId="49614221" w14:textId="77777777" w:rsidR="003175B3" w:rsidRDefault="003175B3" w:rsidP="00B438E4">
            <w:pPr>
              <w:pStyle w:val="aa"/>
              <w:wordWrap w:val="0"/>
            </w:pPr>
            <w:r>
              <w:rPr>
                <w:rFonts w:hint="eastAsia"/>
              </w:rPr>
              <w:t>202</w:t>
            </w:r>
            <w:r>
              <w:t>2-</w:t>
            </w:r>
            <w:r>
              <w:rPr>
                <w:rFonts w:hint="eastAsia"/>
              </w:rPr>
              <w:t>251</w:t>
            </w:r>
            <w:r>
              <w:t>-001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77777777" w:rsidR="003175B3" w:rsidRDefault="003175B3" w:rsidP="00B438E4">
            <w:pPr>
              <w:pStyle w:val="aa"/>
              <w:wordWrap w:val="0"/>
            </w:pPr>
            <w:r>
              <w:rPr>
                <w:rFonts w:hint="eastAsia"/>
              </w:rPr>
              <w:t>手机</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286E47E1" w:rsidR="003175B3" w:rsidRDefault="00EB40EF" w:rsidP="00B438E4">
            <w:pPr>
              <w:pStyle w:val="aa"/>
              <w:wordWrap w:val="0"/>
            </w:pPr>
            <w:r>
              <w:t>2</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0D7823B3" w:rsidR="00656F24" w:rsidRDefault="003175B3" w:rsidP="00B438E4">
            <w:pPr>
              <w:pStyle w:val="aa"/>
              <w:wordWrap w:val="0"/>
            </w:pPr>
            <w:r>
              <w:rPr>
                <w:rFonts w:hint="eastAsia"/>
              </w:rPr>
              <w:t>3</w:t>
            </w:r>
            <w:r>
              <w:t>590523799084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265B8ADC" w:rsidR="003175B3" w:rsidRDefault="003175B3" w:rsidP="00B438E4">
            <w:pPr>
              <w:pStyle w:val="aa"/>
              <w:wordWrap w:val="0"/>
            </w:pPr>
            <w:r>
              <w:rPr>
                <w:rFonts w:hint="eastAsia"/>
              </w:rPr>
              <w:t>2022年10月2</w:t>
            </w:r>
            <w:r w:rsidR="00A9425F">
              <w:t>2</w:t>
            </w:r>
            <w:r>
              <w:rPr>
                <w:rFonts w:hint="eastAsia"/>
              </w:rPr>
              <w:t>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2022年10月21日8时许，蒋敦宏在北京市地铁4号线魏公村站开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哈希值计算工具HashMyFiles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本次鉴定开始前，启动杀毒软件奇安信天擎终端安全管理系统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并开启飞行模式。使用盘古石手机取证分析系统对检材手机进行</w:t>
      </w:r>
      <w:r>
        <w:rPr>
          <w:rFonts w:hint="eastAsia"/>
        </w:rPr>
        <w:t>提权</w:t>
      </w:r>
      <w:r>
        <w:t>提取并分析其中的基本信息</w:t>
      </w:r>
      <w:r w:rsidR="00415966">
        <w:rPr>
          <w:rFonts w:hint="eastAsia"/>
        </w:rPr>
        <w:t>、</w:t>
      </w:r>
      <w:r w:rsidR="00146B7A">
        <w:rPr>
          <w:rFonts w:hint="eastAsia"/>
        </w:rPr>
        <w:t>多媒体记录、</w:t>
      </w:r>
      <w:r w:rsidR="00415966">
        <w:rPr>
          <w:rFonts w:hint="eastAsia"/>
        </w:rPr>
        <w:t>微信</w:t>
      </w:r>
      <w:r w:rsidR="009B2B42">
        <w:rPr>
          <w:rFonts w:hint="eastAsia"/>
        </w:rPr>
        <w:t>记录</w:t>
      </w:r>
      <w:r w:rsidR="00415966">
        <w:rPr>
          <w:rFonts w:hint="eastAsia"/>
        </w:rPr>
        <w:t>、QQ</w:t>
      </w:r>
      <w:r w:rsidR="009B2B42">
        <w:rPr>
          <w:rFonts w:hint="eastAsia"/>
        </w:rPr>
        <w:t>记录</w:t>
      </w:r>
      <w:r w:rsidR="00415966">
        <w:rPr>
          <w:rFonts w:hint="eastAsia"/>
        </w:rPr>
        <w:t>、</w:t>
      </w:r>
      <w:r w:rsidR="00F655E9">
        <w:rPr>
          <w:rFonts w:hint="eastAsia"/>
        </w:rPr>
        <w:t>企业微信</w:t>
      </w:r>
      <w:r w:rsidR="009B2B42">
        <w:rPr>
          <w:rFonts w:hint="eastAsia"/>
        </w:rPr>
        <w:t>记录</w:t>
      </w:r>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r w:rsidR="003175B3" w:rsidRPr="003175B3">
        <w:t>iPhoneF</w:t>
      </w:r>
      <w:r w:rsidR="00501B7A">
        <w:rPr>
          <w:rFonts w:hint="eastAsia"/>
        </w:rPr>
        <w:t>”</w:t>
      </w:r>
      <w:r>
        <w:t>。</w:t>
      </w:r>
    </w:p>
    <w:p w14:paraId="037FC414" w14:textId="1E7636DD" w:rsidR="00C76FC2" w:rsidRDefault="00051763"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使用盘古石手机取证分析系统对检材手机进行</w:t>
      </w:r>
      <w:r w:rsidR="0090000D">
        <w:rPr>
          <w:rFonts w:hint="eastAsia"/>
        </w:rPr>
        <w:t>提权</w:t>
      </w:r>
      <w:r>
        <w:rPr>
          <w:rFonts w:hint="eastAsia"/>
        </w:rPr>
        <w:t>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条。部分微信记录</w:t>
      </w:r>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条。部分微信记录</w:t>
      </w:r>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使用盘古石手机取证分析系统对检材手机进行提权提取，分析其中的QQ记录。检材手机中成功提取到</w:t>
      </w:r>
      <w:r>
        <w:t>2个</w:t>
      </w:r>
      <w:r>
        <w:rPr>
          <w:rFonts w:hint="eastAsia"/>
        </w:rPr>
        <w:t>Q</w:t>
      </w:r>
      <w:r>
        <w:t>Q帐号</w:t>
      </w:r>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Q帐号</w:t>
      </w:r>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Q帐号</w:t>
      </w:r>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使用盘古石手机取证分析系统对检材手机进行提权提取，分析其中的</w:t>
      </w:r>
      <w:r w:rsidR="00415966">
        <w:rPr>
          <w:rFonts w:hint="eastAsia"/>
        </w:rPr>
        <w:t>企业</w:t>
      </w:r>
      <w:r>
        <w:rPr>
          <w:rFonts w:hint="eastAsia"/>
        </w:rPr>
        <w:t>微信</w:t>
      </w:r>
      <w:r>
        <w:t>记录。检材手机中成功提取到</w:t>
      </w:r>
      <w:r>
        <w:rPr>
          <w:rFonts w:hint="eastAsia"/>
        </w:rPr>
        <w:t>6个企业</w:t>
      </w:r>
      <w:r w:rsidRPr="003820DC">
        <w:rPr>
          <w:rFonts w:hint="eastAsia"/>
        </w:rPr>
        <w:t>微信帐号“</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r w:rsidR="007E06C8">
        <w:rPr>
          <w:rFonts w:hint="eastAsia"/>
        </w:rPr>
        <w:t>帐号</w:t>
      </w:r>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微信帐号</w:t>
      </w:r>
      <w:r w:rsidRPr="003820DC">
        <w:rPr>
          <w:rFonts w:hint="eastAsia"/>
        </w:rPr>
        <w:t>“</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r w:rsidR="0012143E">
        <w:rPr>
          <w:rFonts w:hint="eastAsia"/>
        </w:rPr>
        <w:t>企业微信</w:t>
      </w:r>
      <w:r>
        <w:t>记录</w:t>
      </w:r>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r w:rsidR="0012143E">
        <w:rPr>
          <w:rFonts w:hint="eastAsia"/>
        </w:rPr>
        <w:t>企业微信</w:t>
      </w:r>
      <w:r>
        <w:t>记录</w:t>
      </w:r>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r w:rsidR="0012143E">
        <w:rPr>
          <w:rFonts w:hint="eastAsia"/>
        </w:rPr>
        <w:t>企业微信</w:t>
      </w:r>
      <w:r>
        <w:t>记录</w:t>
      </w:r>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r w:rsidR="0012143E">
        <w:rPr>
          <w:rFonts w:hint="eastAsia"/>
        </w:rPr>
        <w:t>企业微信</w:t>
      </w:r>
      <w:r>
        <w:t>记录</w:t>
      </w:r>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r w:rsidR="0012143E">
        <w:rPr>
          <w:rFonts w:hint="eastAsia"/>
        </w:rPr>
        <w:t>企业微信</w:t>
      </w:r>
      <w:r>
        <w:t>记录</w:t>
      </w:r>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r w:rsidR="0012143E">
        <w:rPr>
          <w:rFonts w:hint="eastAsia"/>
        </w:rPr>
        <w:t>企业微信</w:t>
      </w:r>
      <w:r>
        <w:t>记录</w:t>
      </w:r>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使用盘古石手机取证分析系统对检材手机进行提权提取，分析其中的钉钉记录。检材手机中成功提取到1</w:t>
      </w:r>
      <w:r>
        <w:t>个</w:t>
      </w:r>
      <w:r>
        <w:rPr>
          <w:rFonts w:hint="eastAsia"/>
        </w:rPr>
        <w:t>钉钉</w:t>
      </w:r>
      <w:r>
        <w:t>帐号</w:t>
      </w:r>
      <w:r>
        <w:t>“</w:t>
      </w:r>
      <w:r>
        <w:t>（</w:t>
      </w:r>
      <w:r w:rsidR="007E06C8">
        <w:rPr>
          <w:rFonts w:hint="eastAsia"/>
        </w:rPr>
        <w:t>帐号</w:t>
      </w:r>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使用盘古石手机取证分析系统对检材手机进行提权提取，分析其中的Telegram</w:t>
      </w:r>
      <w:r>
        <w:t>记录。检材手机中成功提取到</w:t>
      </w:r>
      <w:r>
        <w:rPr>
          <w:rFonts w:hint="eastAsia"/>
        </w:rPr>
        <w:t>1个Telegram</w:t>
      </w:r>
      <w:r w:rsidRPr="003820DC">
        <w:rPr>
          <w:rFonts w:hint="eastAsia"/>
        </w:rPr>
        <w:t>帐号“</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r w:rsidRPr="00355216">
        <w:t>帐号</w:t>
      </w:r>
      <w:r w:rsidRPr="003820DC">
        <w:rPr>
          <w:rFonts w:hint="eastAsia"/>
        </w:rPr>
        <w:t>“</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使用盘古石手机取证分析系统对检材手机进行提权提取，分析其中的Twitter</w:t>
      </w:r>
      <w:r>
        <w:t>记录。检材手机中成功提取到</w:t>
      </w:r>
      <w:r>
        <w:rPr>
          <w:rFonts w:hint="eastAsia"/>
        </w:rPr>
        <w:t>2个Twitter</w:t>
      </w:r>
      <w:r w:rsidRPr="003820DC">
        <w:rPr>
          <w:rFonts w:hint="eastAsia"/>
        </w:rPr>
        <w:t>帐号“</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rPr>
          <w:rFonts w:hint="eastAsia"/>
        </w:rPr>
        <w:t>和</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检材手机中成功解析出隔空投送传出文件记录共计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r w:rsidR="003473A1">
        <w:rPr>
          <w:rFonts w:hint="eastAsia"/>
        </w:rPr>
        <w:t>微信</w:t>
      </w:r>
      <w:r w:rsidR="009B2B42">
        <w:rPr>
          <w:rFonts w:hint="eastAsia"/>
        </w:rPr>
        <w:t>记录</w:t>
      </w:r>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r w:rsidR="005B1FF2" w:rsidRPr="005B1FF2">
        <w:t>Jianghz</w:t>
      </w:r>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提取，分析其中的微信</w:t>
      </w:r>
      <w:r>
        <w:t>记录。检材</w:t>
      </w:r>
      <w:r w:rsidR="007008CB">
        <w:rPr>
          <w:rFonts w:hint="eastAsia"/>
        </w:rPr>
        <w:t>平板电脑</w:t>
      </w:r>
      <w:r>
        <w:t>中成功提取到</w:t>
      </w:r>
      <w:r w:rsidR="00FA68FD">
        <w:rPr>
          <w:rFonts w:hint="eastAsia"/>
        </w:rPr>
        <w:t>3</w:t>
      </w:r>
      <w:r>
        <w:rPr>
          <w:rFonts w:hint="eastAsia"/>
        </w:rPr>
        <w:t>个</w:t>
      </w:r>
      <w:r w:rsidRPr="003820DC">
        <w:rPr>
          <w:rFonts w:hint="eastAsia"/>
        </w:rPr>
        <w:t>微信帐号“</w:t>
      </w:r>
      <w:r w:rsidR="00413E74" w:rsidRPr="00413E74">
        <w:t>xiaohouzizhenkeai</w:t>
      </w:r>
      <w:r w:rsidRPr="003820DC">
        <w:t>（微信ID：</w:t>
      </w:r>
      <w:r w:rsidR="00413E74" w:rsidRPr="00413E74">
        <w:t>wxid_tjz8zrqauekd22</w:t>
      </w:r>
      <w:r w:rsidRPr="003820DC">
        <w:t>；昵称：</w:t>
      </w:r>
      <w:r w:rsidR="00413E74" w:rsidRPr="00413E74">
        <w:t>Cuiyang</w:t>
      </w:r>
      <w:r w:rsidRPr="003820DC">
        <w:t>）</w:t>
      </w:r>
      <w:r w:rsidRPr="003820DC">
        <w:t>”</w:t>
      </w:r>
      <w:r w:rsidR="00413E74">
        <w:rPr>
          <w:rFonts w:hint="eastAsia"/>
        </w:rPr>
        <w:t>、</w:t>
      </w:r>
      <w:r w:rsidR="00413E74" w:rsidRPr="003820DC">
        <w:rPr>
          <w:rFonts w:hint="eastAsia"/>
        </w:rPr>
        <w:t>“</w:t>
      </w:r>
      <w:r w:rsidR="00413E74" w:rsidRPr="00413E74">
        <w:t>sanhuanban</w:t>
      </w:r>
      <w:r w:rsidR="00413E74" w:rsidRPr="003820DC">
        <w:t>（微信ID：</w:t>
      </w:r>
      <w:r w:rsidR="00413E74" w:rsidRPr="00413E74">
        <w:t>wxid_h2ryv0nlm2rz12</w:t>
      </w:r>
      <w:r w:rsidR="00413E74" w:rsidRPr="003820DC">
        <w:t>；昵称：</w:t>
      </w:r>
      <w:r w:rsidR="00413E74" w:rsidRPr="00413E74">
        <w:t>Jiangdh</w:t>
      </w:r>
      <w:r w:rsidR="00413E74" w:rsidRPr="003820DC">
        <w:t>）</w:t>
      </w:r>
      <w:r w:rsidR="00413E74" w:rsidRPr="003820DC">
        <w:t>”</w:t>
      </w:r>
      <w:r w:rsidRPr="003820DC">
        <w:t>和</w:t>
      </w:r>
      <w:r w:rsidRPr="003820DC">
        <w:t>“</w:t>
      </w:r>
      <w:r w:rsidR="00413E74" w:rsidRPr="00413E74">
        <w:t>laikankano</w:t>
      </w:r>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00003703" w:rsidRPr="003820DC">
        <w:rPr>
          <w:rFonts w:hint="eastAsia"/>
        </w:rPr>
        <w:t>“</w:t>
      </w:r>
      <w:r w:rsidR="00003703" w:rsidRPr="00413E74">
        <w:t>xiaohouzizhenkeai</w:t>
      </w:r>
      <w:r w:rsidR="00003703" w:rsidRPr="003820DC">
        <w:t>（微信ID：</w:t>
      </w:r>
      <w:r w:rsidR="00003703" w:rsidRPr="00413E74">
        <w:t>wxid_tjz8zrqauekd22</w:t>
      </w:r>
      <w:r w:rsidR="00003703" w:rsidRPr="003820DC">
        <w:t>；昵称：</w:t>
      </w:r>
      <w:r w:rsidR="00003703" w:rsidRPr="00413E74">
        <w:t>Cuiyang</w:t>
      </w:r>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条。部分微信记录</w:t>
      </w:r>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rPr>
          <w:rFonts w:hint="eastAsia"/>
        </w:rPr>
        <w:t>“</w:t>
      </w:r>
      <w:r w:rsidRPr="003820DC">
        <w:t>kuadenuo（微信ID：wxid_h2ryv0nlm2rz12；昵称：Jiangdh）</w:t>
      </w:r>
      <w:r w:rsidRPr="003820DC">
        <w:t>”</w:t>
      </w:r>
      <w:r>
        <w:t>的记录共计1</w:t>
      </w:r>
      <w:r w:rsidR="007A48C2">
        <w:rPr>
          <w:rFonts w:hint="eastAsia"/>
        </w:rPr>
        <w:t>,</w:t>
      </w:r>
      <w:r>
        <w:t>030条，其中已删除记录</w:t>
      </w:r>
      <w:r>
        <w:rPr>
          <w:rFonts w:hint="eastAsia"/>
        </w:rPr>
        <w:t>14</w:t>
      </w:r>
      <w:r>
        <w:t>条。部分微信记录</w:t>
      </w:r>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t>“</w:t>
      </w:r>
      <w:r w:rsidR="00413E74" w:rsidRPr="00413E74">
        <w:t>laikankano</w:t>
      </w:r>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条。部分微信记录</w:t>
      </w:r>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r w:rsidR="005C22E6">
        <w:rPr>
          <w:rFonts w:hint="eastAsia"/>
        </w:rPr>
        <w:t>源盘</w:t>
      </w:r>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r w:rsidR="001B653B" w:rsidRPr="001B653B">
        <w:t>Manman</w:t>
      </w:r>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录2,305条，其中微信记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微信帐号</w:t>
      </w:r>
      <w:r w:rsidR="003D4978" w:rsidRPr="003820DC">
        <w:rPr>
          <w:rFonts w:hint="eastAsia"/>
        </w:rPr>
        <w:t>“</w:t>
      </w:r>
      <w:r w:rsidR="003D4978" w:rsidRPr="003820DC">
        <w:t>（微信ID：</w:t>
      </w:r>
      <w:r w:rsidR="003D4978" w:rsidRPr="003D4978">
        <w:t>wxid_h2ryv0nlm2rz12</w:t>
      </w:r>
      <w:r w:rsidR="003D4978" w:rsidRPr="003820DC">
        <w:t>；昵称：</w:t>
      </w:r>
      <w:r w:rsidR="003D4978" w:rsidRPr="00413E74">
        <w:t>Jiangdh</w:t>
      </w:r>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微信帐号</w:t>
      </w:r>
      <w:r w:rsidR="006C4B4B" w:rsidRPr="003820DC">
        <w:rPr>
          <w:rFonts w:hint="eastAsia"/>
        </w:rPr>
        <w:t>“</w:t>
      </w:r>
      <w:r w:rsidR="006C4B4B" w:rsidRPr="003820DC">
        <w:t>（微信ID：</w:t>
      </w:r>
      <w:r w:rsidR="006C4B4B" w:rsidRPr="003D4978">
        <w:t>wxid_h2ryv0nlm2rz12</w:t>
      </w:r>
      <w:r w:rsidR="006C4B4B" w:rsidRPr="003820DC">
        <w:t>；昵称：</w:t>
      </w:r>
      <w:r w:rsidR="006C4B4B" w:rsidRPr="00413E74">
        <w:t>Jiangdh</w:t>
      </w:r>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条。部分微信记录</w:t>
      </w:r>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微信帐号</w:t>
      </w:r>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条。部分微信记录</w:t>
      </w:r>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r w:rsidRPr="006C4B4B">
        <w:rPr>
          <w:rFonts w:hint="eastAsia"/>
        </w:rPr>
        <w:t>网盘记录</w:t>
      </w:r>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r w:rsidR="006C4B4B" w:rsidRPr="006C4B4B">
        <w:rPr>
          <w:rFonts w:hint="eastAsia"/>
        </w:rPr>
        <w:t>网盘</w:t>
      </w:r>
      <w:r w:rsidR="006C4B4B">
        <w:rPr>
          <w:rFonts w:hint="eastAsia"/>
        </w:rPr>
        <w:t>记</w:t>
      </w:r>
      <w:r w:rsidR="00C71338">
        <w:rPr>
          <w:rFonts w:hint="eastAsia"/>
        </w:rPr>
        <w:t>录260条，其中百度</w:t>
      </w:r>
      <w:r w:rsidR="006C4B4B" w:rsidRPr="006C4B4B">
        <w:rPr>
          <w:rFonts w:hint="eastAsia"/>
        </w:rPr>
        <w:t>网盘</w:t>
      </w:r>
      <w:r w:rsidR="006C4B4B">
        <w:rPr>
          <w:rFonts w:hint="eastAsia"/>
        </w:rPr>
        <w:t>记录</w:t>
      </w:r>
      <w:r w:rsidR="006C4B4B">
        <w:t>260</w:t>
      </w:r>
      <w:r>
        <w:t>条</w:t>
      </w:r>
      <w:r w:rsidR="006C4B4B">
        <w:rPr>
          <w:rFonts w:hint="eastAsia"/>
        </w:rPr>
        <w:t>。</w:t>
      </w:r>
      <w:r>
        <w:t>部分</w:t>
      </w:r>
      <w:r w:rsidR="006C4B4B" w:rsidRPr="006C4B4B">
        <w:rPr>
          <w:rFonts w:hint="eastAsia"/>
        </w:rPr>
        <w:t>百度网盘</w:t>
      </w:r>
      <w:r w:rsidR="006C4B4B">
        <w:rPr>
          <w:rFonts w:hint="eastAsia"/>
        </w:rPr>
        <w:t>记录</w:t>
      </w:r>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r>
        <w:rPr>
          <w:rFonts w:hint="eastAsia"/>
        </w:rPr>
        <w:t>缩略图分析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r w:rsidRPr="00823B01">
        <w:t>缩略图分析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并开启飞行模式。使用盘古石手机取证分析系统对检材手机进行</w:t>
      </w:r>
      <w:r w:rsidR="009B2B42">
        <w:rPr>
          <w:rFonts w:hint="eastAsia"/>
        </w:rPr>
        <w:t>提权</w:t>
      </w:r>
      <w:r w:rsidR="009B2B42">
        <w:t>提取并分析其中的基本信息</w:t>
      </w:r>
      <w:r w:rsidR="009B2B42">
        <w:rPr>
          <w:rFonts w:hint="eastAsia"/>
        </w:rPr>
        <w:t>、微信记录、QQ记录、企业微信记录</w:t>
      </w:r>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75378DDB" w14:textId="0D3D82F8" w:rsidR="009B2B42" w:rsidRDefault="009B2B42"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p>
    <w:p w14:paraId="720943F6" w14:textId="77777777" w:rsidR="009B2B42" w:rsidRDefault="009B2B42" w:rsidP="00B438E4">
      <w:pPr>
        <w:pStyle w:val="a8"/>
        <w:wordWrap w:val="0"/>
      </w:pPr>
      <w:r>
        <w:rPr>
          <w:rFonts w:hint="eastAsia"/>
        </w:rPr>
        <w:t>使用盘古石手机取证分析系统对检材手机进行提权提取，分析其中的微信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使用盘古石手机取证分析系统对检材手机进行提权提取，分析其中的</w:t>
      </w:r>
      <w:r>
        <w:t>QQ记录。检材手机中成功提取到2个QQ帐号</w:t>
      </w:r>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QQ帐号</w:t>
      </w:r>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使用盘古石手机取证分析系统对检材手机进行提权提取，分析其中的企业微信记录。检材手机中成功提取到</w:t>
      </w:r>
      <w:r>
        <w:t>6个企业微信帐号</w:t>
      </w:r>
      <w:r>
        <w:t>“</w:t>
      </w:r>
      <w:r>
        <w:t>（</w:t>
      </w:r>
      <w:r w:rsidR="007E06C8">
        <w:t>帐号</w:t>
      </w:r>
      <w:r>
        <w:t>：1688854878268925；昵称：蒋敦宏）</w:t>
      </w:r>
      <w:r>
        <w:t>”</w:t>
      </w:r>
      <w:r>
        <w:t>、</w:t>
      </w:r>
      <w:r>
        <w:t>“</w:t>
      </w:r>
      <w:r>
        <w:t>（</w:t>
      </w:r>
      <w:r w:rsidR="007E06C8">
        <w:t>帐号</w:t>
      </w:r>
      <w:r>
        <w:t>：1688858261295257；昵称：蒋敦宏）</w:t>
      </w:r>
      <w:r>
        <w:t>”</w:t>
      </w:r>
      <w:r>
        <w:t>、</w:t>
      </w:r>
      <w:r>
        <w:t>“</w:t>
      </w:r>
      <w:r>
        <w:t>（</w:t>
      </w:r>
      <w:r w:rsidR="007E06C8">
        <w:t>帐号</w:t>
      </w:r>
      <w:r>
        <w:t>：1688850555422033；昵称：蒋敦宏）</w:t>
      </w:r>
      <w:r>
        <w:t>”</w:t>
      </w:r>
      <w:r>
        <w:t>、</w:t>
      </w:r>
      <w:r>
        <w:t>“</w:t>
      </w:r>
      <w:r>
        <w:t>（</w:t>
      </w:r>
      <w:r w:rsidR="007E06C8">
        <w:t>帐号</w:t>
      </w:r>
      <w:r>
        <w:t>：1688856663353031；昵称：蒋敦宏）</w:t>
      </w:r>
      <w:r>
        <w:t>”</w:t>
      </w:r>
      <w:r>
        <w:t>、</w:t>
      </w:r>
      <w:r>
        <w:t>“</w:t>
      </w:r>
      <w:r>
        <w:t>（</w:t>
      </w:r>
      <w:r w:rsidR="007E06C8">
        <w:t>帐号</w:t>
      </w:r>
      <w:r>
        <w:t>：1688850263755318；昵称：蒋敦宏）</w:t>
      </w:r>
      <w:r>
        <w:t>”</w:t>
      </w:r>
      <w:r>
        <w:t>和</w:t>
      </w:r>
      <w:r>
        <w:t>“</w:t>
      </w:r>
      <w:r>
        <w:t>（</w:t>
      </w:r>
      <w:r w:rsidR="007E06C8">
        <w:t>帐号</w:t>
      </w:r>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检材手机中成功提取到企业微信帐号</w:t>
      </w:r>
      <w:r w:rsidR="007E06C8">
        <w:rPr>
          <w:rFonts w:hint="eastAsia"/>
        </w:rPr>
        <w:t>“</w:t>
      </w:r>
      <w:r>
        <w:rPr>
          <w:rFonts w:hint="eastAsia"/>
        </w:rPr>
        <w:t>（</w:t>
      </w:r>
      <w:r w:rsidR="007E06C8">
        <w:rPr>
          <w:rFonts w:hint="eastAsia"/>
        </w:rPr>
        <w:t>帐号</w:t>
      </w:r>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使用盘古石手机取证分析系统对检材手机进行提权提取，分析其中的</w:t>
      </w:r>
      <w:r>
        <w:t>Telegram记录。检材手机中成功提取到1个Telegram帐号</w:t>
      </w:r>
      <w:r>
        <w:t>“</w:t>
      </w:r>
      <w:r>
        <w:t>dasung996（</w:t>
      </w:r>
      <w:r w:rsidR="007E06C8">
        <w:t>帐号</w:t>
      </w:r>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使用盘古石手机取证分析系统对检材手机进行提权提取，分析其</w:t>
      </w:r>
      <w:r>
        <w:rPr>
          <w:rFonts w:hint="eastAsia"/>
        </w:rPr>
        <w:lastRenderedPageBreak/>
        <w:t>中的</w:t>
      </w:r>
      <w:r>
        <w:t>Twitter记录。检材手机中成功提取到2个Twitter帐号</w:t>
      </w:r>
      <w:r>
        <w:t>“</w:t>
      </w:r>
      <w:r>
        <w:t>（</w:t>
      </w:r>
      <w:r w:rsidR="007E06C8">
        <w:t>帐号</w:t>
      </w:r>
      <w:r>
        <w:t>：113052019；昵称：sandanderen）</w:t>
      </w:r>
      <w:r>
        <w:t>”</w:t>
      </w:r>
      <w:r>
        <w:t>和</w:t>
      </w:r>
      <w:r>
        <w:t>“</w:t>
      </w:r>
      <w:r>
        <w:t>（</w:t>
      </w:r>
      <w:r w:rsidR="007E06C8">
        <w:t>帐号</w:t>
      </w:r>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检材手机中成功解析出隔空投送传出文件记录共计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并开启飞行模式。使用盘古石手机取证分析系统对检材平板电脑进行备份提取并分析其中的基本信息、微信记录和隔空投送记录。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进行备份提取，分析其中的微信记录。检材</w:t>
      </w:r>
      <w:r w:rsidR="0065204C">
        <w:rPr>
          <w:rFonts w:hint="eastAsia"/>
        </w:rPr>
        <w:t>平板电脑</w:t>
      </w:r>
      <w:r>
        <w:rPr>
          <w:rFonts w:hint="eastAsia"/>
        </w:rPr>
        <w:t>中成功提取到</w:t>
      </w:r>
      <w:r>
        <w:t>3个微信帐号</w:t>
      </w:r>
      <w:r>
        <w:t>“</w:t>
      </w:r>
      <w:r>
        <w:t>xiaohouzizhenkeai（微信ID：wxid_tjz8zrqauekd22；昵称：Cuiyang）</w:t>
      </w:r>
      <w:r>
        <w:t>”</w:t>
      </w:r>
      <w:r>
        <w:t>、</w:t>
      </w:r>
      <w:r>
        <w:t>“</w:t>
      </w:r>
      <w:r>
        <w:t>sanhuanban（微信ID：wxid_h2ryv0nlm2rz12；昵称：Jiangdh）</w:t>
      </w:r>
      <w:r>
        <w:t>”</w:t>
      </w:r>
      <w:r>
        <w:t>和</w:t>
      </w:r>
      <w:r>
        <w:t>“</w:t>
      </w:r>
      <w:r>
        <w:t>laikankano（微信ID：wxid_kc7lbn7d56eu12；昵称：不畏浮云）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kuadenuo（微信ID：wxid_h2ryv0nlm2rz12；昵称：Jiangdh）</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laikankano（微信ID：wxid_kc7lbn7d56eu12；昵称：不畏浮云）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录2,305条，其中微信记</w:t>
      </w:r>
      <w:r>
        <w:t>录2,305条。</w:t>
      </w:r>
      <w:r w:rsidR="00D43FCB">
        <w:rPr>
          <w:rFonts w:hint="eastAsia"/>
        </w:rPr>
        <w:t>检材硬盘“2022-251-003-001</w:t>
      </w:r>
      <w:r w:rsidR="00D43FCB">
        <w:t>”</w:t>
      </w:r>
      <w:r w:rsidR="00C71338">
        <w:t>中</w:t>
      </w:r>
      <w:r>
        <w:t>成功提取到2个</w:t>
      </w:r>
      <w:r w:rsidR="00D3576C">
        <w:t>微信帐号</w:t>
      </w:r>
      <w:r>
        <w:t>“</w:t>
      </w:r>
      <w:r>
        <w:t>（微信ID：wxid_h2ryv0nlm2rz12；昵称：Jiangdh）</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中成功提取到微信帐号“</w:t>
      </w:r>
      <w:r w:rsidR="000F6311">
        <w:t>（微信ID：wxid_h2ryv0nlm2rz12；昵称：Jiangdh）</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中成功提取到网盘记</w:t>
      </w:r>
      <w:r w:rsidR="00C71338">
        <w:t>录260条，其中百度</w:t>
      </w:r>
      <w:r>
        <w:t>网盘记录260条。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QQ帐号173740457（用户名：173740457；昵称：未名）</w:t>
      </w:r>
      <w:r>
        <w:t>”</w:t>
      </w:r>
      <w:r>
        <w:t>的使用记录共计279条，其中已删除0条。</w:t>
      </w:r>
    </w:p>
    <w:p w14:paraId="5038E1A0" w14:textId="781FBEEA"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1688851310316007；昵称：蒋敦宏-北京市远东律师事务所）</w:t>
      </w:r>
      <w:r>
        <w:t>”</w:t>
      </w:r>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检材手机中成功解析出隔空投送传出文件记录共计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kuadenuo（微信ID：wxi</w:t>
      </w:r>
      <w:r>
        <w:lastRenderedPageBreak/>
        <w:t>d_h2ryv0nlm2rz12；昵称：Jiangdh）</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laikankano（微信ID：wxid_kc7lbn7d56eu12；昵称：不畏浮云）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中成功提取到微信帐号“</w:t>
      </w:r>
      <w:r w:rsidR="000F6311">
        <w:t xml:space="preserve"> （微信ID：wxid_h2ryv0nlm2rz12；昵称：Jiangdh）</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r w:rsidR="000F6311">
        <w:t>网盘记录260条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r w:rsidR="00C71338" w:rsidRPr="00823B01">
        <w:t>缩略图分析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检材信息</w:t>
            </w:r>
          </w:p>
        </w:tc>
      </w:tr>
      <w:tr w:rsidR="006835AA" w14:paraId="208E635C" w14:textId="77777777" w:rsidTr="001133D6">
        <w:trPr>
          <w:trHeight w:val="463"/>
          <w:jc w:val="center"/>
        </w:trPr>
        <w:tc>
          <w:tcPr>
            <w:tcW w:w="1838" w:type="dxa"/>
            <w:vMerge w:val="restart"/>
            <w:vAlign w:val="center"/>
          </w:tcPr>
          <w:p w14:paraId="74162AC0" w14:textId="77777777" w:rsidR="006835AA" w:rsidRDefault="006835AA" w:rsidP="00B438E4">
            <w:pPr>
              <w:pStyle w:val="aa"/>
              <w:wordWrap w:val="0"/>
            </w:pPr>
            <w:r>
              <w:rPr>
                <w:rFonts w:hint="eastAsia"/>
              </w:rPr>
              <w:t>202</w:t>
            </w:r>
            <w:r>
              <w:t>2-</w:t>
            </w:r>
            <w:r>
              <w:rPr>
                <w:rFonts w:hint="eastAsia"/>
              </w:rPr>
              <w:t>251</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77777777" w:rsidR="006835AA" w:rsidRDefault="006835AA"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77777777" w:rsidR="006835AA" w:rsidRDefault="006835AA" w:rsidP="00B438E4">
            <w:pPr>
              <w:pStyle w:val="aa"/>
              <w:wordWrap w:val="0"/>
            </w:pPr>
            <w:r>
              <w:rPr>
                <w:rFonts w:hint="eastAsia"/>
              </w:rPr>
              <w:t>iPhone</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检材照片</w:t>
            </w:r>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7B2EC" w14:textId="77777777" w:rsidR="00883E78" w:rsidRDefault="00883E78">
      <w:r>
        <w:separator/>
      </w:r>
    </w:p>
  </w:endnote>
  <w:endnote w:type="continuationSeparator" w:id="0">
    <w:p w14:paraId="11F34324" w14:textId="77777777" w:rsidR="00883E78" w:rsidRDefault="00883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3A258" w14:textId="77777777" w:rsidR="00883E78" w:rsidRDefault="00883E78">
      <w:r>
        <w:separator/>
      </w:r>
    </w:p>
  </w:footnote>
  <w:footnote w:type="continuationSeparator" w:id="0">
    <w:p w14:paraId="701DF1AD" w14:textId="77777777" w:rsidR="00883E78" w:rsidRDefault="00883E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1712655144">
    <w:abstractNumId w:val="2"/>
  </w:num>
  <w:num w:numId="2" w16cid:durableId="46875055">
    <w:abstractNumId w:val="0"/>
  </w:num>
  <w:num w:numId="3" w16cid:durableId="932976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4777"/>
    <w:rsid w:val="001850A7"/>
    <w:rsid w:val="001B653B"/>
    <w:rsid w:val="001C6D2F"/>
    <w:rsid w:val="001D6454"/>
    <w:rsid w:val="001E4216"/>
    <w:rsid w:val="001F5CA9"/>
    <w:rsid w:val="00201D62"/>
    <w:rsid w:val="00202F8A"/>
    <w:rsid w:val="00213A39"/>
    <w:rsid w:val="00216715"/>
    <w:rsid w:val="002257D2"/>
    <w:rsid w:val="00225F2C"/>
    <w:rsid w:val="00226D2A"/>
    <w:rsid w:val="00241AA4"/>
    <w:rsid w:val="00250FAF"/>
    <w:rsid w:val="00256469"/>
    <w:rsid w:val="00262658"/>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48C2"/>
    <w:rsid w:val="007D2312"/>
    <w:rsid w:val="007E06C8"/>
    <w:rsid w:val="007F06C5"/>
    <w:rsid w:val="00810418"/>
    <w:rsid w:val="0081159C"/>
    <w:rsid w:val="00812B28"/>
    <w:rsid w:val="008203B5"/>
    <w:rsid w:val="00823B01"/>
    <w:rsid w:val="008269BD"/>
    <w:rsid w:val="00834B05"/>
    <w:rsid w:val="0085014C"/>
    <w:rsid w:val="00850663"/>
    <w:rsid w:val="0086436D"/>
    <w:rsid w:val="00870682"/>
    <w:rsid w:val="008746DE"/>
    <w:rsid w:val="00877F67"/>
    <w:rsid w:val="00883E78"/>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707E"/>
    <w:rsid w:val="009B2B42"/>
    <w:rsid w:val="009B582A"/>
    <w:rsid w:val="009C2B75"/>
    <w:rsid w:val="009D4C5E"/>
    <w:rsid w:val="009E05B3"/>
    <w:rsid w:val="009F50EF"/>
    <w:rsid w:val="00A04664"/>
    <w:rsid w:val="00A236A1"/>
    <w:rsid w:val="00A47139"/>
    <w:rsid w:val="00A668FD"/>
    <w:rsid w:val="00A67C5F"/>
    <w:rsid w:val="00A7362C"/>
    <w:rsid w:val="00A807EA"/>
    <w:rsid w:val="00A83313"/>
    <w:rsid w:val="00A838B4"/>
    <w:rsid w:val="00A91583"/>
    <w:rsid w:val="00A9425F"/>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B40EF"/>
    <w:rsid w:val="00EC0BC4"/>
    <w:rsid w:val="00ED29C5"/>
    <w:rsid w:val="00EF2682"/>
    <w:rsid w:val="00F019BC"/>
    <w:rsid w:val="00F322F0"/>
    <w:rsid w:val="00F40FFB"/>
    <w:rsid w:val="00F47635"/>
    <w:rsid w:val="00F60614"/>
    <w:rsid w:val="00F655E9"/>
    <w:rsid w:val="00F66DA3"/>
    <w:rsid w:val="00F76ACC"/>
    <w:rsid w:val="00F83B9B"/>
    <w:rsid w:val="00F91AAE"/>
    <w:rsid w:val="00F961D1"/>
    <w:rsid w:val="00FA5B3C"/>
    <w:rsid w:val="00FA68FD"/>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司法鉴定.dotx</Template>
  <TotalTime>3250</TotalTime>
  <Pages>51</Pages>
  <Words>2689</Words>
  <Characters>15329</Characters>
  <Application>Microsoft Office Word</Application>
  <DocSecurity>0</DocSecurity>
  <Lines>127</Lines>
  <Paragraphs>35</Paragraphs>
  <ScaleCrop>false</ScaleCrop>
  <Company/>
  <LinksUpToDate>false</LinksUpToDate>
  <CharactersWithSpaces>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163</cp:revision>
  <cp:lastPrinted>2022-11-03T10:44:00Z</cp:lastPrinted>
  <dcterms:created xsi:type="dcterms:W3CDTF">2021-06-30T06:13:00Z</dcterms:created>
  <dcterms:modified xsi:type="dcterms:W3CDTF">2022-12-06T14:27:00Z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