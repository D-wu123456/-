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366EAB" w14:textId="07771C4C" w:rsidR="00EF2682" w:rsidRDefault="00E13394" w:rsidP="00B438E4">
      <w:pPr>
        <w:wordWrap w:val="0"/>
        <w:jc w:val="right"/>
      </w:pPr>
      <w:r>
        <w:rPr>
          <w:noProof/>
        </w:rPr>
        <w:drawing>
          <wp:inline distT="0" distB="0" distL="0" distR="0" wp14:anchorId="7F8547CD" wp14:editId="37208C84">
            <wp:extent cx="552450" cy="552450"/>
            <wp:effectExtent l="0" t="0" r="0" b="0"/>
            <wp:docPr id="21" name="Drawing 1" descr="Generated"/>
            <wp:cNvGraphicFramePr/>
            <a:graphic xmlns:a="http://schemas.openxmlformats.org/drawingml/2006/main">
              <a:graphicData uri="http://schemas.openxmlformats.org/drawingml/2006/picture">
                <pic:pic xmlns:pic="http://schemas.openxmlformats.org/drawingml/2006/picture">
                  <pic:nvPicPr>
                    <pic:cNvPr id="0" name="Picture 1" descr="Generated"/>
                    <pic:cNvPicPr>
                      <a:picLocks noChangeAspect="1"/>
                    </pic:cNvPicPr>
                  </pic:nvPicPr>
                  <pic:blipFill>
                    <a:blip r:embed="rId9"/>
                    <a:stretch>
                      <a:fillRect/>
                    </a:stretch>
                  </pic:blipFill>
                  <pic:spPr>
                    <a:xfrm>
                      <a:off x="0" y="0"/>
                      <a:ext cx="552450" cy="552450"/>
                    </a:xfrm>
                    <a:prstGeom prst="rect">
                      <a:avLst/>
                    </a:prstGeom>
                  </pic:spPr>
                </pic:pic>
              </a:graphicData>
            </a:graphic>
          </wp:inline>
        </w:drawing>
      </w:r>
    </w:p>
    <w:p w14:paraId="3B408457" w14:textId="77777777" w:rsidR="00EF2682" w:rsidRDefault="00EF2682" w:rsidP="00B438E4">
      <w:pPr>
        <w:wordWrap w:val="0"/>
        <w:jc w:val="center"/>
        <w:rPr>
          <w:sz w:val="48"/>
          <w:szCs w:val="48"/>
        </w:rPr>
      </w:pPr>
    </w:p>
    <w:p w14:paraId="3521DEDD" w14:textId="77777777" w:rsidR="00EF2682" w:rsidRDefault="00EF2682" w:rsidP="00B438E4">
      <w:pPr>
        <w:wordWrap w:val="0"/>
        <w:jc w:val="center"/>
        <w:rPr>
          <w:rFonts w:asciiTheme="majorEastAsia" w:eastAsiaTheme="majorEastAsia" w:hAnsiTheme="majorEastAsia"/>
          <w:sz w:val="48"/>
          <w:szCs w:val="48"/>
        </w:rPr>
      </w:pPr>
    </w:p>
    <w:p w14:paraId="6F6F9548" w14:textId="77777777" w:rsidR="00EF2682" w:rsidRDefault="002F061A" w:rsidP="00B438E4">
      <w:pPr>
        <w:wordWrap w:val="0"/>
        <w:jc w:val="center"/>
        <w:rPr>
          <w:sz w:val="36"/>
          <w:szCs w:val="36"/>
        </w:rPr>
      </w:pPr>
      <w:r>
        <w:rPr>
          <w:rFonts w:hint="eastAsia"/>
          <w:sz w:val="36"/>
          <w:szCs w:val="36"/>
        </w:rPr>
        <w:t>北京网神洞鉴科技有限公司</w:t>
      </w:r>
    </w:p>
    <w:p w14:paraId="26BED28F" w14:textId="77777777" w:rsidR="00EF2682" w:rsidRDefault="002F061A" w:rsidP="00B438E4">
      <w:pPr>
        <w:wordWrap w:val="0"/>
        <w:jc w:val="center"/>
        <w:rPr>
          <w:sz w:val="36"/>
          <w:szCs w:val="36"/>
        </w:rPr>
      </w:pPr>
      <w:r>
        <w:rPr>
          <w:rFonts w:hint="eastAsia"/>
          <w:sz w:val="36"/>
          <w:szCs w:val="36"/>
        </w:rPr>
        <w:t>司法鉴定所</w:t>
      </w:r>
    </w:p>
    <w:p w14:paraId="01A084E8" w14:textId="77777777" w:rsidR="00EF2682" w:rsidRDefault="002F061A" w:rsidP="00B438E4">
      <w:pPr>
        <w:wordWrap w:val="0"/>
        <w:jc w:val="center"/>
        <w:rPr>
          <w:sz w:val="36"/>
          <w:szCs w:val="36"/>
        </w:rPr>
      </w:pPr>
      <w:r>
        <w:rPr>
          <w:rFonts w:hint="eastAsia"/>
          <w:sz w:val="36"/>
          <w:szCs w:val="36"/>
        </w:rPr>
        <w:t>电子数据司法鉴定意见书</w:t>
      </w:r>
    </w:p>
    <w:p w14:paraId="06175A4D" w14:textId="77777777" w:rsidR="00EF2682" w:rsidRDefault="00EF2682" w:rsidP="00B438E4">
      <w:pPr>
        <w:wordWrap w:val="0"/>
        <w:jc w:val="center"/>
        <w:rPr>
          <w:sz w:val="48"/>
          <w:szCs w:val="48"/>
        </w:rPr>
      </w:pPr>
    </w:p>
    <w:p w14:paraId="48F00148" w14:textId="77777777" w:rsidR="00EF2682" w:rsidRDefault="00EF2682" w:rsidP="00B438E4">
      <w:pPr>
        <w:wordWrap w:val="0"/>
        <w:jc w:val="center"/>
        <w:rPr>
          <w:sz w:val="48"/>
          <w:szCs w:val="48"/>
        </w:rPr>
      </w:pPr>
    </w:p>
    <w:p w14:paraId="3A6E0D2B" w14:textId="77777777" w:rsidR="00EF2682" w:rsidRDefault="00EF2682" w:rsidP="00B438E4">
      <w:pPr>
        <w:wordWrap w:val="0"/>
        <w:jc w:val="center"/>
        <w:rPr>
          <w:sz w:val="48"/>
          <w:szCs w:val="48"/>
        </w:rPr>
      </w:pPr>
    </w:p>
    <w:p w14:paraId="2AFBF554" w14:textId="77777777" w:rsidR="00EF2682" w:rsidRDefault="00EF2682" w:rsidP="00B438E4">
      <w:pPr>
        <w:wordWrap w:val="0"/>
        <w:jc w:val="center"/>
        <w:rPr>
          <w:sz w:val="48"/>
          <w:szCs w:val="48"/>
        </w:rPr>
      </w:pPr>
    </w:p>
    <w:p w14:paraId="1EFF4EAA" w14:textId="77777777" w:rsidR="00EF2682" w:rsidRDefault="00EF2682" w:rsidP="00B438E4">
      <w:pPr>
        <w:wordWrap w:val="0"/>
        <w:jc w:val="center"/>
        <w:rPr>
          <w:sz w:val="48"/>
          <w:szCs w:val="48"/>
        </w:rPr>
      </w:pPr>
    </w:p>
    <w:p w14:paraId="43799D9C" w14:textId="77777777" w:rsidR="00EF2682" w:rsidRDefault="00EF2682" w:rsidP="00B438E4">
      <w:pPr>
        <w:wordWrap w:val="0"/>
        <w:jc w:val="center"/>
        <w:rPr>
          <w:sz w:val="48"/>
          <w:szCs w:val="48"/>
        </w:rPr>
      </w:pPr>
    </w:p>
    <w:p w14:paraId="2BA038F3" w14:textId="77777777" w:rsidR="00EF2682" w:rsidRDefault="00EF2682" w:rsidP="00B438E4">
      <w:pPr>
        <w:wordWrap w:val="0"/>
        <w:jc w:val="center"/>
        <w:rPr>
          <w:sz w:val="48"/>
          <w:szCs w:val="48"/>
        </w:rPr>
      </w:pPr>
    </w:p>
    <w:p w14:paraId="3CB57C7F" w14:textId="77777777" w:rsidR="00EF2682" w:rsidRDefault="00EF2682" w:rsidP="00B438E4">
      <w:pPr>
        <w:wordWrap w:val="0"/>
        <w:jc w:val="center"/>
        <w:rPr>
          <w:sz w:val="48"/>
          <w:szCs w:val="48"/>
        </w:rPr>
      </w:pPr>
    </w:p>
    <w:p w14:paraId="1975F326" w14:textId="77777777" w:rsidR="00EF2682" w:rsidRDefault="00EF2682" w:rsidP="00B438E4">
      <w:pPr>
        <w:wordWrap w:val="0"/>
        <w:jc w:val="center"/>
        <w:rPr>
          <w:sz w:val="48"/>
          <w:szCs w:val="48"/>
        </w:rPr>
      </w:pPr>
    </w:p>
    <w:p w14:paraId="5CFDB891" w14:textId="77777777" w:rsidR="00EF2682" w:rsidRDefault="00EF2682" w:rsidP="00B438E4">
      <w:pPr>
        <w:wordWrap w:val="0"/>
        <w:jc w:val="center"/>
        <w:rPr>
          <w:sz w:val="48"/>
          <w:szCs w:val="48"/>
        </w:rPr>
      </w:pPr>
    </w:p>
    <w:p w14:paraId="0C9E829F" w14:textId="77777777" w:rsidR="00EF2682" w:rsidRDefault="00EF2682" w:rsidP="00B438E4">
      <w:pPr>
        <w:wordWrap w:val="0"/>
        <w:jc w:val="center"/>
        <w:rPr>
          <w:sz w:val="48"/>
          <w:szCs w:val="48"/>
        </w:rPr>
      </w:pPr>
    </w:p>
    <w:p w14:paraId="3805CF7A" w14:textId="77777777" w:rsidR="00EF2682" w:rsidRDefault="00EF2682" w:rsidP="00B438E4">
      <w:pPr>
        <w:wordWrap w:val="0"/>
        <w:jc w:val="center"/>
        <w:rPr>
          <w:sz w:val="48"/>
          <w:szCs w:val="48"/>
        </w:rPr>
      </w:pPr>
    </w:p>
    <w:p w14:paraId="51F53A42" w14:textId="77777777" w:rsidR="00EF2682" w:rsidRDefault="00EF2682" w:rsidP="00B438E4">
      <w:pPr>
        <w:wordWrap w:val="0"/>
        <w:jc w:val="center"/>
        <w:rPr>
          <w:sz w:val="48"/>
          <w:szCs w:val="48"/>
        </w:rPr>
      </w:pPr>
    </w:p>
    <w:p w14:paraId="47C8E5FF" w14:textId="77777777" w:rsidR="00EF2682" w:rsidRDefault="002F061A" w:rsidP="00B438E4">
      <w:pPr>
        <w:pStyle w:val="p0"/>
        <w:wordWrap w:val="0"/>
        <w:spacing w:line="400" w:lineRule="atLeast"/>
        <w:jc w:val="center"/>
        <w:rPr>
          <w:rFonts w:ascii="仿宋" w:eastAsia="仿宋" w:hAnsi="仿宋" w:cs="宋体"/>
          <w:sz w:val="24"/>
          <w:szCs w:val="24"/>
        </w:rPr>
      </w:pPr>
      <w:r>
        <w:rPr>
          <w:rFonts w:ascii="仿宋" w:eastAsia="仿宋" w:hAnsi="仿宋" w:cs="宋体" w:hint="eastAsia"/>
          <w:sz w:val="24"/>
          <w:szCs w:val="24"/>
        </w:rPr>
        <w:t>司法鉴定许可证号：</w:t>
      </w:r>
      <w:r>
        <w:rPr>
          <w:rFonts w:ascii="仿宋" w:eastAsia="仿宋" w:hAnsi="仿宋" w:cs="宋体"/>
          <w:sz w:val="24"/>
          <w:szCs w:val="24"/>
        </w:rPr>
        <w:t>110021187</w:t>
      </w:r>
    </w:p>
    <w:p w14:paraId="012C3052" w14:textId="77777777" w:rsidR="00EF2682" w:rsidRDefault="00EF2682" w:rsidP="00B438E4">
      <w:pPr>
        <w:wordWrap w:val="0"/>
        <w:jc w:val="center"/>
        <w:rPr>
          <w:rFonts w:ascii="仿宋_GB2312" w:eastAsia="仿宋_GB2312"/>
          <w:sz w:val="32"/>
          <w:szCs w:val="32"/>
        </w:rPr>
      </w:pPr>
    </w:p>
    <w:p w14:paraId="1746749C" w14:textId="77777777" w:rsidR="00EF2682" w:rsidRDefault="00EF2682" w:rsidP="00B438E4">
      <w:pPr>
        <w:pStyle w:val="p0"/>
        <w:wordWrap w:val="0"/>
        <w:spacing w:line="400" w:lineRule="atLeast"/>
        <w:jc w:val="center"/>
        <w:rPr>
          <w:rFonts w:ascii="宋体" w:hAnsi="宋体" w:cs="宋体"/>
          <w:bCs/>
          <w:sz w:val="28"/>
          <w:szCs w:val="28"/>
        </w:rPr>
      </w:pPr>
    </w:p>
    <w:p w14:paraId="04F44EB5" w14:textId="77777777" w:rsidR="00EF2682" w:rsidRDefault="002F061A" w:rsidP="00B438E4">
      <w:pPr>
        <w:pStyle w:val="p0"/>
        <w:wordWrap w:val="0"/>
        <w:spacing w:line="400" w:lineRule="atLeast"/>
        <w:jc w:val="center"/>
        <w:rPr>
          <w:rFonts w:ascii="宋体" w:hAnsi="宋体" w:cs="宋体"/>
          <w:bCs/>
          <w:sz w:val="28"/>
          <w:szCs w:val="28"/>
        </w:rPr>
      </w:pPr>
      <w:r>
        <w:rPr>
          <w:rFonts w:ascii="宋体" w:hAnsi="宋体" w:cs="宋体" w:hint="eastAsia"/>
          <w:bCs/>
          <w:sz w:val="28"/>
          <w:szCs w:val="28"/>
        </w:rPr>
        <w:t>声  明</w:t>
      </w:r>
    </w:p>
    <w:p w14:paraId="2B7C200D" w14:textId="77777777" w:rsidR="00EF2682" w:rsidRDefault="00EF2682" w:rsidP="00B438E4">
      <w:pPr>
        <w:wordWrap w:val="0"/>
        <w:jc w:val="center"/>
        <w:rPr>
          <w:sz w:val="44"/>
          <w:szCs w:val="44"/>
        </w:rPr>
      </w:pPr>
    </w:p>
    <w:p w14:paraId="53E66DF2"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sz w:val="24"/>
          <w:szCs w:val="24"/>
        </w:rPr>
        <w:t xml:space="preserve">1. </w:t>
      </w:r>
      <w:r>
        <w:rPr>
          <w:rFonts w:ascii="仿宋" w:eastAsia="仿宋" w:hAnsi="仿宋" w:cs="宋体" w:hint="eastAsia"/>
          <w:sz w:val="24"/>
          <w:szCs w:val="24"/>
        </w:rPr>
        <w:t>司法鉴定机构和司法鉴定人根据法律、法规和规章的规定，按照鉴定的科学规律和技术操作规范，依法独立、客观、公正进行鉴定并出具鉴定意见，不受任何个人或者组织的非法干预。</w:t>
      </w:r>
    </w:p>
    <w:p w14:paraId="4A14CF97"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2. 司法鉴定意见书是否作为定案或者认定事实的根据，取决于办案机关的审查判断，司法鉴定机构和司法鉴定人无权干涉。</w:t>
      </w:r>
    </w:p>
    <w:p w14:paraId="1B6CC0F4"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3. 使用司法鉴定意见书，应当保持其完整性和严肃性。</w:t>
      </w:r>
    </w:p>
    <w:p w14:paraId="3633161A"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4. 鉴定意见属于鉴定人的专业意见。当事人对鉴定意见有异议，应当通过庭审质证或者申请重新鉴定、补充鉴定等方式解决。</w:t>
      </w:r>
    </w:p>
    <w:p w14:paraId="60E3A588" w14:textId="77777777" w:rsidR="00EF2682" w:rsidRDefault="00EF2682" w:rsidP="00B438E4">
      <w:pPr>
        <w:pStyle w:val="p0"/>
        <w:wordWrap w:val="0"/>
        <w:spacing w:line="400" w:lineRule="atLeast"/>
        <w:jc w:val="left"/>
        <w:rPr>
          <w:rFonts w:ascii="仿宋" w:eastAsia="仿宋" w:hAnsi="仿宋" w:cs="宋体"/>
          <w:sz w:val="24"/>
          <w:szCs w:val="24"/>
        </w:rPr>
      </w:pPr>
    </w:p>
    <w:p w14:paraId="18523431" w14:textId="77777777" w:rsidR="00EF2682" w:rsidRDefault="00EF2682" w:rsidP="00B438E4">
      <w:pPr>
        <w:wordWrap w:val="0"/>
        <w:rPr>
          <w:rFonts w:ascii="仿宋" w:eastAsia="仿宋" w:hAnsi="仿宋"/>
          <w:sz w:val="32"/>
          <w:szCs w:val="32"/>
        </w:rPr>
      </w:pPr>
    </w:p>
    <w:p w14:paraId="24A8F0DA" w14:textId="77777777" w:rsidR="00EF2682" w:rsidRDefault="00EF2682" w:rsidP="00B438E4">
      <w:pPr>
        <w:wordWrap w:val="0"/>
        <w:rPr>
          <w:rFonts w:ascii="仿宋" w:eastAsia="仿宋" w:hAnsi="仿宋"/>
          <w:sz w:val="32"/>
          <w:szCs w:val="32"/>
        </w:rPr>
      </w:pPr>
    </w:p>
    <w:p w14:paraId="002CA5C1" w14:textId="77777777" w:rsidR="00EF2682" w:rsidRDefault="00EF2682" w:rsidP="00B438E4">
      <w:pPr>
        <w:wordWrap w:val="0"/>
        <w:rPr>
          <w:rFonts w:ascii="仿宋" w:eastAsia="仿宋" w:hAnsi="仿宋"/>
          <w:sz w:val="32"/>
          <w:szCs w:val="32"/>
        </w:rPr>
      </w:pPr>
    </w:p>
    <w:p w14:paraId="4BDF8653" w14:textId="77777777" w:rsidR="00EF2682" w:rsidRDefault="00EF2682" w:rsidP="00B438E4">
      <w:pPr>
        <w:wordWrap w:val="0"/>
        <w:rPr>
          <w:rFonts w:ascii="仿宋" w:eastAsia="仿宋" w:hAnsi="仿宋"/>
          <w:sz w:val="32"/>
          <w:szCs w:val="32"/>
        </w:rPr>
      </w:pPr>
    </w:p>
    <w:p w14:paraId="5930F43F" w14:textId="77777777" w:rsidR="00EF2682" w:rsidRDefault="00EF2682" w:rsidP="00B438E4">
      <w:pPr>
        <w:wordWrap w:val="0"/>
        <w:rPr>
          <w:rFonts w:ascii="仿宋" w:eastAsia="仿宋" w:hAnsi="仿宋"/>
          <w:sz w:val="32"/>
          <w:szCs w:val="32"/>
        </w:rPr>
      </w:pPr>
    </w:p>
    <w:p w14:paraId="4616F1CC" w14:textId="77777777" w:rsidR="00EF2682" w:rsidRDefault="00EF2682" w:rsidP="00B438E4">
      <w:pPr>
        <w:wordWrap w:val="0"/>
        <w:rPr>
          <w:rFonts w:ascii="仿宋" w:eastAsia="仿宋" w:hAnsi="仿宋"/>
          <w:sz w:val="32"/>
          <w:szCs w:val="32"/>
        </w:rPr>
      </w:pPr>
    </w:p>
    <w:p w14:paraId="794701F0" w14:textId="77777777" w:rsidR="00EF2682" w:rsidRDefault="00EF2682" w:rsidP="00B438E4">
      <w:pPr>
        <w:wordWrap w:val="0"/>
        <w:rPr>
          <w:rFonts w:ascii="仿宋" w:eastAsia="仿宋" w:hAnsi="仿宋"/>
          <w:sz w:val="32"/>
          <w:szCs w:val="32"/>
        </w:rPr>
      </w:pPr>
    </w:p>
    <w:p w14:paraId="3422446E" w14:textId="77777777" w:rsidR="00EF2682" w:rsidRDefault="00EF2682" w:rsidP="00B438E4">
      <w:pPr>
        <w:wordWrap w:val="0"/>
        <w:rPr>
          <w:rFonts w:ascii="仿宋" w:eastAsia="仿宋" w:hAnsi="仿宋"/>
          <w:sz w:val="32"/>
          <w:szCs w:val="32"/>
        </w:rPr>
      </w:pPr>
    </w:p>
    <w:p w14:paraId="21A80DB3" w14:textId="77777777" w:rsidR="00EF2682" w:rsidRDefault="00EF2682" w:rsidP="00B438E4">
      <w:pPr>
        <w:wordWrap w:val="0"/>
        <w:rPr>
          <w:rFonts w:ascii="仿宋" w:eastAsia="仿宋" w:hAnsi="仿宋"/>
          <w:sz w:val="32"/>
          <w:szCs w:val="32"/>
        </w:rPr>
      </w:pPr>
    </w:p>
    <w:p w14:paraId="4722486B" w14:textId="77777777" w:rsidR="00EF2682" w:rsidRDefault="00EF2682" w:rsidP="00B438E4">
      <w:pPr>
        <w:wordWrap w:val="0"/>
        <w:rPr>
          <w:rFonts w:ascii="仿宋" w:eastAsia="仿宋" w:hAnsi="仿宋"/>
          <w:sz w:val="32"/>
          <w:szCs w:val="32"/>
        </w:rPr>
      </w:pPr>
    </w:p>
    <w:p w14:paraId="09411A26" w14:textId="77777777" w:rsidR="00EF2682" w:rsidRDefault="00EF2682" w:rsidP="00B438E4">
      <w:pPr>
        <w:wordWrap w:val="0"/>
        <w:rPr>
          <w:rFonts w:ascii="仿宋" w:eastAsia="仿宋" w:hAnsi="仿宋"/>
          <w:sz w:val="28"/>
          <w:szCs w:val="28"/>
        </w:rPr>
      </w:pPr>
    </w:p>
    <w:p w14:paraId="2194DF26" w14:textId="77777777" w:rsidR="00EF2682" w:rsidRDefault="002F061A" w:rsidP="00B438E4">
      <w:pPr>
        <w:pStyle w:val="p0"/>
        <w:wordWrap w:val="0"/>
        <w:spacing w:line="400" w:lineRule="atLeast"/>
        <w:jc w:val="left"/>
        <w:rPr>
          <w:rFonts w:ascii="仿宋" w:eastAsia="仿宋" w:hAnsi="仿宋" w:cs="宋体"/>
          <w:sz w:val="24"/>
          <w:szCs w:val="24"/>
        </w:rPr>
      </w:pPr>
      <w:r>
        <w:rPr>
          <w:rFonts w:ascii="仿宋" w:eastAsia="仿宋" w:hAnsi="仿宋" w:cs="宋体" w:hint="eastAsia"/>
          <w:sz w:val="24"/>
          <w:szCs w:val="24"/>
        </w:rPr>
        <w:t>地址：北京市西城区西直门外南路2</w:t>
      </w:r>
      <w:r>
        <w:rPr>
          <w:rFonts w:ascii="仿宋" w:eastAsia="仿宋" w:hAnsi="仿宋" w:cs="宋体"/>
          <w:sz w:val="24"/>
          <w:szCs w:val="24"/>
        </w:rPr>
        <w:t>6</w:t>
      </w:r>
      <w:r>
        <w:rPr>
          <w:rFonts w:ascii="仿宋" w:eastAsia="仿宋" w:hAnsi="仿宋" w:cs="宋体" w:hint="eastAsia"/>
          <w:sz w:val="24"/>
          <w:szCs w:val="24"/>
        </w:rPr>
        <w:t>号院1号楼-</w:t>
      </w:r>
      <w:r>
        <w:rPr>
          <w:rFonts w:ascii="仿宋" w:eastAsia="仿宋" w:hAnsi="仿宋" w:cs="宋体"/>
          <w:sz w:val="24"/>
          <w:szCs w:val="24"/>
        </w:rPr>
        <w:t>4</w:t>
      </w:r>
      <w:r>
        <w:rPr>
          <w:rFonts w:ascii="仿宋" w:eastAsia="仿宋" w:hAnsi="仿宋" w:cs="宋体" w:hint="eastAsia"/>
          <w:sz w:val="24"/>
          <w:szCs w:val="24"/>
        </w:rPr>
        <w:t>至5层1</w:t>
      </w:r>
      <w:r>
        <w:rPr>
          <w:rFonts w:ascii="仿宋" w:eastAsia="仿宋" w:hAnsi="仿宋" w:cs="宋体"/>
          <w:sz w:val="24"/>
          <w:szCs w:val="24"/>
        </w:rPr>
        <w:t>01</w:t>
      </w:r>
      <w:r>
        <w:rPr>
          <w:rFonts w:ascii="仿宋" w:eastAsia="仿宋" w:hAnsi="仿宋" w:cs="宋体" w:hint="eastAsia"/>
          <w:sz w:val="24"/>
          <w:szCs w:val="24"/>
        </w:rPr>
        <w:t>内3层3</w:t>
      </w:r>
      <w:r>
        <w:rPr>
          <w:rFonts w:ascii="仿宋" w:eastAsia="仿宋" w:hAnsi="仿宋" w:cs="宋体"/>
          <w:sz w:val="24"/>
          <w:szCs w:val="24"/>
        </w:rPr>
        <w:t>09</w:t>
      </w:r>
      <w:r>
        <w:rPr>
          <w:rFonts w:ascii="仿宋" w:eastAsia="仿宋" w:hAnsi="仿宋" w:cs="宋体" w:hint="eastAsia"/>
          <w:sz w:val="24"/>
          <w:szCs w:val="24"/>
        </w:rPr>
        <w:t>、3</w:t>
      </w:r>
      <w:r>
        <w:rPr>
          <w:rFonts w:ascii="仿宋" w:eastAsia="仿宋" w:hAnsi="仿宋" w:cs="宋体"/>
          <w:sz w:val="24"/>
          <w:szCs w:val="24"/>
        </w:rPr>
        <w:t>10</w:t>
      </w:r>
      <w:r>
        <w:rPr>
          <w:rFonts w:ascii="仿宋" w:eastAsia="仿宋" w:hAnsi="仿宋" w:cs="宋体" w:hint="eastAsia"/>
          <w:sz w:val="24"/>
          <w:szCs w:val="24"/>
        </w:rPr>
        <w:t>、3</w:t>
      </w:r>
      <w:r>
        <w:rPr>
          <w:rFonts w:ascii="仿宋" w:eastAsia="仿宋" w:hAnsi="仿宋" w:cs="宋体"/>
          <w:sz w:val="24"/>
          <w:szCs w:val="24"/>
        </w:rPr>
        <w:t>11</w:t>
      </w:r>
      <w:r>
        <w:rPr>
          <w:rFonts w:ascii="仿宋" w:eastAsia="仿宋" w:hAnsi="仿宋" w:cs="宋体" w:hint="eastAsia"/>
          <w:sz w:val="24"/>
          <w:szCs w:val="24"/>
        </w:rPr>
        <w:t>室（邮编：1</w:t>
      </w:r>
      <w:r>
        <w:rPr>
          <w:rFonts w:ascii="仿宋" w:eastAsia="仿宋" w:hAnsi="仿宋" w:cs="宋体"/>
          <w:sz w:val="24"/>
          <w:szCs w:val="24"/>
        </w:rPr>
        <w:t>00032</w:t>
      </w:r>
      <w:r>
        <w:rPr>
          <w:rFonts w:ascii="仿宋" w:eastAsia="仿宋" w:hAnsi="仿宋" w:cs="宋体" w:hint="eastAsia"/>
          <w:sz w:val="24"/>
          <w:szCs w:val="24"/>
        </w:rPr>
        <w:t>）</w:t>
      </w:r>
    </w:p>
    <w:p w14:paraId="6741893F" w14:textId="77777777" w:rsidR="00EF2682" w:rsidRDefault="002F061A" w:rsidP="00B438E4">
      <w:pPr>
        <w:wordWrap w:val="0"/>
        <w:rPr>
          <w:rFonts w:ascii="仿宋" w:eastAsia="仿宋" w:hAnsi="仿宋"/>
        </w:rPr>
      </w:pPr>
      <w:r>
        <w:rPr>
          <w:rFonts w:ascii="仿宋" w:eastAsia="仿宋" w:hAnsi="仿宋" w:hint="eastAsia"/>
        </w:rPr>
        <w:t>联系电话：0</w:t>
      </w:r>
      <w:r>
        <w:rPr>
          <w:rFonts w:ascii="仿宋" w:eastAsia="仿宋" w:hAnsi="仿宋"/>
        </w:rPr>
        <w:t>10</w:t>
      </w:r>
      <w:r>
        <w:rPr>
          <w:rFonts w:ascii="仿宋" w:eastAsia="仿宋" w:hAnsi="仿宋" w:hint="eastAsia"/>
        </w:rPr>
        <w:t>-</w:t>
      </w:r>
      <w:r>
        <w:rPr>
          <w:rFonts w:ascii="仿宋" w:eastAsia="仿宋" w:hAnsi="仿宋"/>
        </w:rPr>
        <w:t>56509288</w:t>
      </w:r>
    </w:p>
    <w:p w14:paraId="583B2AEC" w14:textId="77777777" w:rsidR="00EF2682" w:rsidRDefault="00EF2682" w:rsidP="00B438E4">
      <w:pPr>
        <w:wordWrap w:val="0"/>
        <w:rPr>
          <w:rFonts w:ascii="仿宋" w:eastAsia="仿宋" w:hAnsi="仿宋"/>
          <w:sz w:val="28"/>
          <w:szCs w:val="28"/>
        </w:rPr>
        <w:sectPr w:rsidR="00EF2682">
          <w:headerReference w:type="even" r:id="rId10"/>
          <w:pgSz w:w="11906" w:h="16838"/>
          <w:pgMar w:top="1440" w:right="1800" w:bottom="1440" w:left="1800" w:header="822" w:footer="992" w:gutter="0"/>
          <w:pgNumType w:start="1"/>
          <w:cols w:space="425"/>
          <w:docGrid w:type="lines" w:linePitch="326"/>
        </w:sectPr>
      </w:pPr>
    </w:p>
    <w:p w14:paraId="70EA954B" w14:textId="77777777" w:rsidR="00EF2682" w:rsidRDefault="00EF2682" w:rsidP="00B438E4">
      <w:pPr>
        <w:wordWrap w:val="0"/>
        <w:rPr>
          <w:rFonts w:ascii="仿宋" w:eastAsia="仿宋" w:hAnsi="仿宋"/>
          <w:sz w:val="28"/>
          <w:szCs w:val="28"/>
        </w:rPr>
      </w:pPr>
    </w:p>
    <w:p w14:paraId="726E5E39" w14:textId="77777777" w:rsidR="00EF2682" w:rsidRDefault="002F061A" w:rsidP="00B438E4">
      <w:pPr>
        <w:wordWrap w:val="0"/>
        <w:spacing w:line="400" w:lineRule="atLeast"/>
        <w:jc w:val="center"/>
        <w:rPr>
          <w:sz w:val="32"/>
          <w:szCs w:val="32"/>
        </w:rPr>
      </w:pPr>
      <w:r>
        <w:rPr>
          <w:rFonts w:hint="eastAsia"/>
          <w:sz w:val="32"/>
          <w:szCs w:val="32"/>
        </w:rPr>
        <w:t>北京网神洞鉴科技有限公司司法鉴定所</w:t>
      </w:r>
    </w:p>
    <w:p w14:paraId="0F2193D7" w14:textId="77777777" w:rsidR="00EF2682" w:rsidRDefault="002F061A" w:rsidP="00B438E4">
      <w:pPr>
        <w:wordWrap w:val="0"/>
        <w:spacing w:line="400" w:lineRule="atLeast"/>
        <w:jc w:val="center"/>
        <w:rPr>
          <w:sz w:val="32"/>
          <w:szCs w:val="32"/>
        </w:rPr>
      </w:pPr>
      <w:r>
        <w:rPr>
          <w:rFonts w:hint="eastAsia"/>
          <w:sz w:val="32"/>
          <w:szCs w:val="32"/>
        </w:rPr>
        <w:t>电子数据司法鉴定意见书</w:t>
      </w:r>
    </w:p>
    <w:p w14:paraId="16315E93" w14:textId="6DDAF896" w:rsidR="00454404" w:rsidRPr="00454404" w:rsidRDefault="00454404" w:rsidP="00B438E4">
      <w:pPr>
        <w:wordWrap w:val="0"/>
        <w:jc w:val="right"/>
        <w:rPr>
          <w:rFonts w:ascii="仿宋" w:eastAsia="仿宋" w:hAnsi="仿宋"/>
        </w:rPr>
      </w:pPr>
      <w:r w:rsidRPr="00454404">
        <w:rPr>
          <w:rFonts w:ascii="仿宋" w:eastAsia="仿宋" w:hAnsi="仿宋" w:hint="eastAsia"/>
        </w:rPr>
        <w:t>编号：</w:t>
      </w:r>
      <w:proofErr w:type="gramStart"/>
      <w:r w:rsidRPr="00454404">
        <w:rPr>
          <w:rFonts w:ascii="仿宋" w:eastAsia="仿宋" w:hAnsi="仿宋" w:hint="eastAsia"/>
        </w:rPr>
        <w:t>网神洞鉴</w:t>
      </w:r>
      <w:proofErr w:type="gramEnd"/>
      <w:r w:rsidRPr="00454404">
        <w:rPr>
          <w:rFonts w:ascii="仿宋" w:eastAsia="仿宋" w:hAnsi="仿宋"/>
        </w:rPr>
        <w:t>[2022]</w:t>
      </w:r>
      <w:proofErr w:type="gramStart"/>
      <w:r w:rsidRPr="00454404">
        <w:rPr>
          <w:rFonts w:ascii="仿宋" w:eastAsia="仿宋" w:hAnsi="仿宋"/>
        </w:rPr>
        <w:t>数鉴字</w:t>
      </w:r>
      <w:proofErr w:type="gramEnd"/>
      <w:r w:rsidR="00201D62">
        <w:rPr>
          <w:rFonts w:ascii="仿宋" w:eastAsia="仿宋" w:hAnsi="仿宋"/>
        </w:rPr>
        <w:t>第25</w:t>
      </w:r>
      <w:r w:rsidR="003175B3">
        <w:rPr>
          <w:rFonts w:ascii="仿宋" w:eastAsia="仿宋" w:hAnsi="仿宋"/>
        </w:rPr>
        <w:t>1</w:t>
      </w:r>
      <w:r w:rsidR="00201D62">
        <w:rPr>
          <w:rFonts w:ascii="仿宋" w:eastAsia="仿宋" w:hAnsi="仿宋"/>
        </w:rPr>
        <w:t>号</w:t>
      </w:r>
    </w:p>
    <w:p w14:paraId="7F05DB1B" w14:textId="48EC5C63" w:rsidR="00EF2682" w:rsidRPr="004D7FC2" w:rsidRDefault="00454404" w:rsidP="00B438E4">
      <w:pPr>
        <w:wordWrap w:val="0"/>
        <w:jc w:val="right"/>
        <w:rPr>
          <w:rFonts w:ascii="仿宋_GB2312" w:eastAsia="仿宋_GB2312"/>
          <w:sz w:val="32"/>
          <w:szCs w:val="32"/>
        </w:rPr>
      </w:pPr>
      <w:r w:rsidRPr="00454404">
        <w:rPr>
          <w:rFonts w:ascii="仿宋" w:eastAsia="仿宋" w:hAnsi="仿宋" w:hint="eastAsia"/>
        </w:rPr>
        <w:t>统一司法鉴定案件编号：</w:t>
      </w:r>
      <w:r w:rsidR="00301D1F" w:rsidRPr="00301D1F">
        <w:rPr>
          <w:rFonts w:ascii="仿宋" w:eastAsia="仿宋" w:hAnsi="仿宋"/>
        </w:rPr>
        <w:t>22010209187119679</w:t>
      </w:r>
    </w:p>
    <w:p w14:paraId="1EB3935F" w14:textId="77777777" w:rsidR="00EF2682" w:rsidRDefault="002F061A" w:rsidP="00B438E4">
      <w:pPr>
        <w:pStyle w:val="1"/>
      </w:pPr>
      <w:r>
        <w:rPr>
          <w:rFonts w:hint="eastAsia"/>
        </w:rPr>
        <w:t>基本情况</w:t>
      </w:r>
    </w:p>
    <w:p w14:paraId="6A296107" w14:textId="77777777" w:rsidR="00EF2682" w:rsidRDefault="002F061A" w:rsidP="00B438E4">
      <w:pPr>
        <w:pStyle w:val="2"/>
        <w:wordWrap w:val="0"/>
        <w:ind w:left="1190" w:hangingChars="425" w:hanging="1190"/>
      </w:pPr>
      <w:r>
        <w:rPr>
          <w:rFonts w:hint="eastAsia"/>
        </w:rPr>
        <w:t>委托人</w:t>
      </w:r>
    </w:p>
    <w:p w14:paraId="507C2840" w14:textId="5D035A22" w:rsidR="00EF2682" w:rsidRDefault="003175B3" w:rsidP="00B438E4">
      <w:pPr>
        <w:pStyle w:val="a8"/>
        <w:wordWrap w:val="0"/>
      </w:pPr>
      <w:r w:rsidRPr="003175B3">
        <w:rPr>
          <w:rFonts w:hint="eastAsia"/>
        </w:rPr>
        <w:t>北京市公安局公共交通安全保卫分局西直门站派出所</w:t>
      </w:r>
    </w:p>
    <w:p w14:paraId="46210FDE" w14:textId="77777777" w:rsidR="00EF2682" w:rsidRDefault="002F061A" w:rsidP="00B438E4">
      <w:pPr>
        <w:pStyle w:val="2"/>
        <w:wordWrap w:val="0"/>
        <w:ind w:left="1190" w:hangingChars="425" w:hanging="1190"/>
      </w:pPr>
      <w:r>
        <w:rPr>
          <w:rFonts w:hint="eastAsia"/>
        </w:rPr>
        <w:t>委托鉴定事项</w:t>
      </w:r>
    </w:p>
    <w:p w14:paraId="42975C66" w14:textId="603907FD" w:rsidR="003175B3" w:rsidRDefault="003175B3" w:rsidP="00B438E4">
      <w:pPr>
        <w:pStyle w:val="a8"/>
        <w:wordWrap w:val="0"/>
      </w:pPr>
      <w:r>
        <w:t>1.对送检手机、平板电脑的</w:t>
      </w:r>
      <w:r>
        <w:t>“</w:t>
      </w:r>
      <w:r>
        <w:t>隔空投送</w:t>
      </w:r>
      <w:r>
        <w:t>”</w:t>
      </w:r>
      <w:r>
        <w:t>功能记录进行提取、分析</w:t>
      </w:r>
      <w:r w:rsidR="00656F24">
        <w:rPr>
          <w:rFonts w:hint="eastAsia"/>
        </w:rPr>
        <w:t>；</w:t>
      </w:r>
    </w:p>
    <w:p w14:paraId="43C09EEE" w14:textId="31DE6AB3" w:rsidR="003175B3" w:rsidRDefault="003175B3" w:rsidP="00B438E4">
      <w:pPr>
        <w:pStyle w:val="a8"/>
        <w:wordWrap w:val="0"/>
      </w:pPr>
      <w:r>
        <w:t>2.对送检手机、平板电脑的基本信息和即时通讯数据进行提取鉴定</w:t>
      </w:r>
      <w:r w:rsidR="00250FAF">
        <w:rPr>
          <w:rFonts w:hint="eastAsia"/>
        </w:rPr>
        <w:t>。</w:t>
      </w:r>
    </w:p>
    <w:p w14:paraId="7D6A91B5" w14:textId="2B4E4A89" w:rsidR="00EF2682" w:rsidRDefault="003175B3" w:rsidP="00B438E4">
      <w:pPr>
        <w:pStyle w:val="a8"/>
        <w:wordWrap w:val="0"/>
      </w:pPr>
      <w:r>
        <w:t>3.对笔记本电脑内的数据进行提取鉴定</w:t>
      </w:r>
      <w:r w:rsidR="00250FAF">
        <w:rPr>
          <w:rFonts w:hint="eastAsia"/>
        </w:rPr>
        <w:t>；</w:t>
      </w:r>
    </w:p>
    <w:p w14:paraId="7C64D9B1" w14:textId="77777777" w:rsidR="00EF2682" w:rsidRDefault="002F061A" w:rsidP="00B438E4">
      <w:pPr>
        <w:pStyle w:val="2"/>
        <w:wordWrap w:val="0"/>
        <w:ind w:left="1190" w:hangingChars="425" w:hanging="1190"/>
      </w:pPr>
      <w:r>
        <w:rPr>
          <w:rFonts w:hint="eastAsia"/>
        </w:rPr>
        <w:t>受理日期</w:t>
      </w:r>
    </w:p>
    <w:p w14:paraId="44004EC4" w14:textId="3B43A953" w:rsidR="00EF2682" w:rsidRDefault="003175B3" w:rsidP="00B438E4">
      <w:pPr>
        <w:pStyle w:val="a8"/>
        <w:wordWrap w:val="0"/>
      </w:pPr>
      <w:r>
        <w:rPr>
          <w:rFonts w:hint="eastAsia"/>
        </w:rPr>
        <w:t>2022年10月</w:t>
      </w:r>
      <w:r w:rsidR="004A01F1">
        <w:t>1</w:t>
      </w:r>
      <w:r>
        <w:rPr>
          <w:rFonts w:hint="eastAsia"/>
        </w:rPr>
        <w:t>4日</w:t>
      </w:r>
    </w:p>
    <w:p w14:paraId="5ADA8B98" w14:textId="19A952AE" w:rsidR="00EF2682" w:rsidRDefault="002F061A" w:rsidP="00B438E4">
      <w:pPr>
        <w:pStyle w:val="2"/>
        <w:wordWrap w:val="0"/>
        <w:ind w:left="1190" w:hangingChars="425" w:hanging="1190"/>
      </w:pPr>
      <w:r>
        <w:rPr>
          <w:rFonts w:hint="eastAsia"/>
        </w:rPr>
        <w:t>鉴定材料</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18"/>
        <w:gridCol w:w="1842"/>
        <w:gridCol w:w="54"/>
        <w:gridCol w:w="1222"/>
        <w:gridCol w:w="197"/>
        <w:gridCol w:w="1930"/>
      </w:tblGrid>
      <w:tr w:rsidR="003175B3" w14:paraId="7100DE68" w14:textId="77777777" w:rsidTr="001133D6">
        <w:trPr>
          <w:trHeight w:val="490"/>
          <w:jc w:val="center"/>
        </w:trPr>
        <w:tc>
          <w:tcPr>
            <w:tcW w:w="1838" w:type="dxa"/>
            <w:vAlign w:val="center"/>
          </w:tcPr>
          <w:p w14:paraId="0E30CC38" w14:textId="77777777" w:rsidR="003175B3" w:rsidRDefault="003175B3" w:rsidP="00B438E4">
            <w:pPr>
              <w:pStyle w:val="aa"/>
              <w:wordWrap w:val="0"/>
            </w:pPr>
            <w:r>
              <w:rPr>
                <w:rFonts w:hint="eastAsia"/>
              </w:rPr>
              <w:t>检材编号</w:t>
            </w:r>
          </w:p>
        </w:tc>
        <w:tc>
          <w:tcPr>
            <w:tcW w:w="6663" w:type="dxa"/>
            <w:gridSpan w:val="6"/>
            <w:vAlign w:val="center"/>
          </w:tcPr>
          <w:p w14:paraId="01172C08" w14:textId="77777777" w:rsidR="003175B3" w:rsidRDefault="003175B3" w:rsidP="00B438E4">
            <w:pPr>
              <w:pStyle w:val="aa"/>
              <w:wordWrap w:val="0"/>
            </w:pPr>
            <w:r>
              <w:rPr>
                <w:rFonts w:hint="eastAsia"/>
              </w:rPr>
              <w:t>检</w:t>
            </w:r>
            <w:proofErr w:type="gramStart"/>
            <w:r>
              <w:rPr>
                <w:rFonts w:hint="eastAsia"/>
              </w:rPr>
              <w:t>材信息</w:t>
            </w:r>
            <w:proofErr w:type="gramEnd"/>
          </w:p>
        </w:tc>
      </w:tr>
      <w:tr w:rsidR="003175B3" w14:paraId="29D961D3" w14:textId="77777777" w:rsidTr="001133D6">
        <w:trPr>
          <w:trHeight w:val="463"/>
          <w:jc w:val="center"/>
        </w:trPr>
        <w:tc>
          <w:tcPr>
            <w:tcW w:w="1838" w:type="dxa"/>
            <w:vMerge w:val="restart"/>
            <w:vAlign w:val="center"/>
          </w:tcPr>
          <w:p w14:paraId="49614221" w14:textId="77777777" w:rsidR="003175B3" w:rsidRDefault="003175B3" w:rsidP="00B438E4">
            <w:pPr>
              <w:pStyle w:val="aa"/>
              <w:wordWrap w:val="0"/>
            </w:pPr>
            <w:r>
              <w:rPr>
                <w:rFonts w:hint="eastAsia"/>
              </w:rPr>
              <w:t>202</w:t>
            </w:r>
            <w:r>
              <w:t>2-</w:t>
            </w:r>
            <w:r>
              <w:rPr>
                <w:rFonts w:hint="eastAsia"/>
              </w:rPr>
              <w:t>251</w:t>
            </w:r>
            <w:r>
              <w:t>-001</w:t>
            </w:r>
          </w:p>
        </w:tc>
        <w:tc>
          <w:tcPr>
            <w:tcW w:w="1418" w:type="dxa"/>
            <w:vAlign w:val="center"/>
          </w:tcPr>
          <w:p w14:paraId="3332C53B" w14:textId="77777777" w:rsidR="003175B3" w:rsidRDefault="003175B3" w:rsidP="00B438E4">
            <w:pPr>
              <w:pStyle w:val="aa"/>
              <w:wordWrap w:val="0"/>
            </w:pPr>
            <w:r>
              <w:rPr>
                <w:rFonts w:hint="eastAsia"/>
              </w:rPr>
              <w:t>名称</w:t>
            </w:r>
          </w:p>
        </w:tc>
        <w:tc>
          <w:tcPr>
            <w:tcW w:w="1896" w:type="dxa"/>
            <w:gridSpan w:val="2"/>
            <w:vAlign w:val="center"/>
          </w:tcPr>
          <w:p w14:paraId="3DC528B9" w14:textId="77777777" w:rsidR="003175B3" w:rsidRDefault="003175B3" w:rsidP="00B438E4">
            <w:pPr>
              <w:pStyle w:val="aa"/>
              <w:wordWrap w:val="0"/>
            </w:pPr>
            <w:r>
              <w:rPr>
                <w:rFonts w:hint="eastAsia"/>
              </w:rPr>
              <w:t>手机</w:t>
            </w:r>
          </w:p>
        </w:tc>
        <w:tc>
          <w:tcPr>
            <w:tcW w:w="1419" w:type="dxa"/>
            <w:gridSpan w:val="2"/>
            <w:vAlign w:val="center"/>
          </w:tcPr>
          <w:p w14:paraId="4FB81533" w14:textId="77777777" w:rsidR="003175B3" w:rsidRDefault="003175B3" w:rsidP="00B438E4">
            <w:pPr>
              <w:pStyle w:val="aa"/>
              <w:wordWrap w:val="0"/>
            </w:pPr>
            <w:r>
              <w:rPr>
                <w:rFonts w:hint="eastAsia"/>
              </w:rPr>
              <w:t>数量</w:t>
            </w:r>
          </w:p>
        </w:tc>
        <w:tc>
          <w:tcPr>
            <w:tcW w:w="1930" w:type="dxa"/>
            <w:vAlign w:val="center"/>
          </w:tcPr>
          <w:p w14:paraId="6412371E" w14:textId="77777777" w:rsidR="003175B3" w:rsidRDefault="003175B3" w:rsidP="00B438E4">
            <w:pPr>
              <w:pStyle w:val="aa"/>
              <w:wordWrap w:val="0"/>
            </w:pPr>
            <w:r>
              <w:rPr>
                <w:rFonts w:hint="eastAsia"/>
              </w:rPr>
              <w:t>1</w:t>
            </w:r>
          </w:p>
        </w:tc>
      </w:tr>
      <w:tr w:rsidR="003175B3" w14:paraId="5683E2BD" w14:textId="77777777" w:rsidTr="001133D6">
        <w:trPr>
          <w:trHeight w:val="454"/>
          <w:jc w:val="center"/>
        </w:trPr>
        <w:tc>
          <w:tcPr>
            <w:tcW w:w="1838" w:type="dxa"/>
            <w:vMerge/>
            <w:vAlign w:val="center"/>
          </w:tcPr>
          <w:p w14:paraId="138AB306" w14:textId="77777777" w:rsidR="003175B3" w:rsidRDefault="003175B3" w:rsidP="00B438E4">
            <w:pPr>
              <w:pStyle w:val="aa"/>
              <w:wordWrap w:val="0"/>
            </w:pPr>
          </w:p>
        </w:tc>
        <w:tc>
          <w:tcPr>
            <w:tcW w:w="1418" w:type="dxa"/>
            <w:vAlign w:val="center"/>
          </w:tcPr>
          <w:p w14:paraId="4B0298B6" w14:textId="77777777" w:rsidR="003175B3" w:rsidRDefault="003175B3" w:rsidP="00B438E4">
            <w:pPr>
              <w:pStyle w:val="aa"/>
              <w:wordWrap w:val="0"/>
            </w:pPr>
            <w:r>
              <w:rPr>
                <w:rFonts w:hint="eastAsia"/>
              </w:rPr>
              <w:t>品牌</w:t>
            </w:r>
          </w:p>
        </w:tc>
        <w:tc>
          <w:tcPr>
            <w:tcW w:w="1896" w:type="dxa"/>
            <w:gridSpan w:val="2"/>
            <w:vAlign w:val="center"/>
          </w:tcPr>
          <w:p w14:paraId="3DA96C69" w14:textId="77777777" w:rsidR="003175B3" w:rsidRDefault="003175B3" w:rsidP="00B438E4">
            <w:pPr>
              <w:pStyle w:val="aa"/>
              <w:wordWrap w:val="0"/>
            </w:pPr>
            <w:r>
              <w:rPr>
                <w:rFonts w:hint="eastAsia"/>
              </w:rPr>
              <w:t>iPhone</w:t>
            </w:r>
          </w:p>
        </w:tc>
        <w:tc>
          <w:tcPr>
            <w:tcW w:w="1419" w:type="dxa"/>
            <w:gridSpan w:val="2"/>
            <w:vAlign w:val="center"/>
          </w:tcPr>
          <w:p w14:paraId="27B0E05F" w14:textId="77777777" w:rsidR="003175B3" w:rsidRDefault="003175B3" w:rsidP="00B438E4">
            <w:pPr>
              <w:pStyle w:val="aa"/>
              <w:wordWrap w:val="0"/>
            </w:pPr>
            <w:r>
              <w:rPr>
                <w:rFonts w:hint="eastAsia"/>
              </w:rPr>
              <w:t>型号</w:t>
            </w:r>
          </w:p>
        </w:tc>
        <w:tc>
          <w:tcPr>
            <w:tcW w:w="1930" w:type="dxa"/>
            <w:vAlign w:val="center"/>
          </w:tcPr>
          <w:p w14:paraId="479C6963" w14:textId="77777777" w:rsidR="003175B3" w:rsidRDefault="003175B3" w:rsidP="00B438E4">
            <w:pPr>
              <w:pStyle w:val="aa"/>
              <w:wordWrap w:val="0"/>
            </w:pPr>
            <w:r>
              <w:t>MLUA3LL/A</w:t>
            </w:r>
          </w:p>
        </w:tc>
      </w:tr>
      <w:tr w:rsidR="003175B3" w14:paraId="6E306783" w14:textId="77777777" w:rsidTr="001133D6">
        <w:trPr>
          <w:trHeight w:val="454"/>
          <w:jc w:val="center"/>
        </w:trPr>
        <w:tc>
          <w:tcPr>
            <w:tcW w:w="1838" w:type="dxa"/>
            <w:vMerge/>
            <w:vAlign w:val="center"/>
          </w:tcPr>
          <w:p w14:paraId="1C9E5C75" w14:textId="77777777" w:rsidR="003175B3" w:rsidRDefault="003175B3" w:rsidP="00B438E4">
            <w:pPr>
              <w:pStyle w:val="aa"/>
              <w:wordWrap w:val="0"/>
            </w:pPr>
          </w:p>
        </w:tc>
        <w:tc>
          <w:tcPr>
            <w:tcW w:w="1418" w:type="dxa"/>
            <w:vAlign w:val="center"/>
          </w:tcPr>
          <w:p w14:paraId="024DA849" w14:textId="77777777" w:rsidR="003175B3" w:rsidRDefault="003175B3" w:rsidP="00B438E4">
            <w:pPr>
              <w:pStyle w:val="aa"/>
              <w:wordWrap w:val="0"/>
            </w:pPr>
            <w:r>
              <w:rPr>
                <w:rFonts w:hint="eastAsia"/>
              </w:rPr>
              <w:t>IMEI</w:t>
            </w:r>
          </w:p>
        </w:tc>
        <w:tc>
          <w:tcPr>
            <w:tcW w:w="5245" w:type="dxa"/>
            <w:gridSpan w:val="5"/>
            <w:vAlign w:val="center"/>
          </w:tcPr>
          <w:p w14:paraId="6E72251B" w14:textId="77777777" w:rsidR="00656F24" w:rsidRDefault="003175B3" w:rsidP="00B438E4">
            <w:pPr>
              <w:pStyle w:val="aa"/>
              <w:wordWrap w:val="0"/>
            </w:pPr>
            <w:r>
              <w:rPr>
                <w:rFonts w:hint="eastAsia"/>
              </w:rPr>
              <w:t>3</w:t>
            </w:r>
            <w:r>
              <w:t>59052379903584</w:t>
            </w:r>
          </w:p>
          <w:p w14:paraId="783D9956" w14:textId="66087B61" w:rsidR="003175B3" w:rsidRDefault="003175B3" w:rsidP="00B438E4">
            <w:pPr>
              <w:pStyle w:val="aa"/>
              <w:wordWrap w:val="0"/>
            </w:pPr>
            <w:r>
              <w:lastRenderedPageBreak/>
              <w:t>359052379207846</w:t>
            </w:r>
          </w:p>
        </w:tc>
      </w:tr>
      <w:tr w:rsidR="003175B3" w14:paraId="1668F885" w14:textId="77777777" w:rsidTr="001133D6">
        <w:trPr>
          <w:trHeight w:val="460"/>
          <w:jc w:val="center"/>
        </w:trPr>
        <w:tc>
          <w:tcPr>
            <w:tcW w:w="1838" w:type="dxa"/>
            <w:vMerge/>
            <w:vAlign w:val="center"/>
          </w:tcPr>
          <w:p w14:paraId="51FFF351" w14:textId="77777777" w:rsidR="003175B3" w:rsidRDefault="003175B3" w:rsidP="00B438E4">
            <w:pPr>
              <w:pStyle w:val="aa"/>
              <w:wordWrap w:val="0"/>
            </w:pPr>
          </w:p>
        </w:tc>
        <w:tc>
          <w:tcPr>
            <w:tcW w:w="1418" w:type="dxa"/>
            <w:vAlign w:val="center"/>
          </w:tcPr>
          <w:p w14:paraId="63264576" w14:textId="77777777" w:rsidR="003175B3" w:rsidRDefault="003175B3" w:rsidP="00B438E4">
            <w:pPr>
              <w:pStyle w:val="aa"/>
              <w:wordWrap w:val="0"/>
            </w:pPr>
            <w:r>
              <w:rPr>
                <w:rFonts w:hint="eastAsia"/>
              </w:rPr>
              <w:t>保存</w:t>
            </w:r>
            <w:r>
              <w:t>状况</w:t>
            </w:r>
          </w:p>
        </w:tc>
        <w:tc>
          <w:tcPr>
            <w:tcW w:w="5245" w:type="dxa"/>
            <w:gridSpan w:val="5"/>
            <w:vAlign w:val="center"/>
          </w:tcPr>
          <w:p w14:paraId="4E43B44E" w14:textId="77777777" w:rsidR="003175B3" w:rsidRDefault="003175B3" w:rsidP="00B438E4">
            <w:pPr>
              <w:pStyle w:val="aa"/>
              <w:wordWrap w:val="0"/>
            </w:pPr>
            <w:r>
              <w:rPr>
                <w:rFonts w:hint="eastAsia"/>
              </w:rPr>
              <w:t>外表完好</w:t>
            </w:r>
          </w:p>
        </w:tc>
      </w:tr>
      <w:tr w:rsidR="003175B3" w14:paraId="4AA6F582" w14:textId="77777777" w:rsidTr="001133D6">
        <w:trPr>
          <w:trHeight w:val="460"/>
          <w:jc w:val="center"/>
        </w:trPr>
        <w:tc>
          <w:tcPr>
            <w:tcW w:w="1838" w:type="dxa"/>
            <w:vMerge/>
            <w:vAlign w:val="center"/>
          </w:tcPr>
          <w:p w14:paraId="5412B42C" w14:textId="77777777" w:rsidR="003175B3" w:rsidRDefault="003175B3" w:rsidP="00B438E4">
            <w:pPr>
              <w:pStyle w:val="aa"/>
              <w:wordWrap w:val="0"/>
            </w:pPr>
          </w:p>
        </w:tc>
        <w:tc>
          <w:tcPr>
            <w:tcW w:w="1418" w:type="dxa"/>
            <w:vAlign w:val="center"/>
          </w:tcPr>
          <w:p w14:paraId="6C96DC1D" w14:textId="77777777" w:rsidR="003175B3" w:rsidRDefault="003175B3" w:rsidP="00B438E4">
            <w:pPr>
              <w:pStyle w:val="aa"/>
              <w:wordWrap w:val="0"/>
            </w:pPr>
            <w:r>
              <w:rPr>
                <w:rFonts w:hint="eastAsia"/>
              </w:rPr>
              <w:t>收到时间</w:t>
            </w:r>
          </w:p>
        </w:tc>
        <w:tc>
          <w:tcPr>
            <w:tcW w:w="5245" w:type="dxa"/>
            <w:gridSpan w:val="5"/>
            <w:vAlign w:val="center"/>
          </w:tcPr>
          <w:p w14:paraId="72874675" w14:textId="77777777" w:rsidR="003175B3" w:rsidRDefault="003175B3" w:rsidP="00B438E4">
            <w:pPr>
              <w:pStyle w:val="aa"/>
              <w:wordWrap w:val="0"/>
            </w:pPr>
            <w:r>
              <w:rPr>
                <w:rFonts w:hint="eastAsia"/>
              </w:rPr>
              <w:t>2022年10月24日</w:t>
            </w:r>
          </w:p>
        </w:tc>
      </w:tr>
      <w:tr w:rsidR="003175B3" w14:paraId="02457CC6" w14:textId="77777777" w:rsidTr="001133D6">
        <w:trPr>
          <w:trHeight w:val="460"/>
          <w:jc w:val="center"/>
        </w:trPr>
        <w:tc>
          <w:tcPr>
            <w:tcW w:w="1838" w:type="dxa"/>
            <w:vMerge/>
            <w:vAlign w:val="center"/>
          </w:tcPr>
          <w:p w14:paraId="02255193" w14:textId="77777777" w:rsidR="003175B3" w:rsidRDefault="003175B3" w:rsidP="00B438E4">
            <w:pPr>
              <w:pStyle w:val="aa"/>
              <w:wordWrap w:val="0"/>
            </w:pPr>
          </w:p>
        </w:tc>
        <w:tc>
          <w:tcPr>
            <w:tcW w:w="1418" w:type="dxa"/>
            <w:vAlign w:val="center"/>
          </w:tcPr>
          <w:p w14:paraId="6CB7239B" w14:textId="77777777" w:rsidR="003175B3" w:rsidRDefault="003175B3" w:rsidP="00B438E4">
            <w:pPr>
              <w:pStyle w:val="aa"/>
              <w:wordWrap w:val="0"/>
            </w:pPr>
            <w:r>
              <w:rPr>
                <w:rFonts w:hint="eastAsia"/>
              </w:rPr>
              <w:t>备注</w:t>
            </w:r>
          </w:p>
        </w:tc>
        <w:tc>
          <w:tcPr>
            <w:tcW w:w="5245" w:type="dxa"/>
            <w:gridSpan w:val="5"/>
            <w:vAlign w:val="center"/>
          </w:tcPr>
          <w:p w14:paraId="48DDDBC9" w14:textId="32FCB8FD" w:rsidR="003175B3" w:rsidRDefault="003175B3" w:rsidP="00B438E4">
            <w:pPr>
              <w:pStyle w:val="aa"/>
              <w:wordWrap w:val="0"/>
            </w:pPr>
            <w:r>
              <w:rPr>
                <w:rFonts w:hint="eastAsia"/>
              </w:rPr>
              <w:t>“嫌 蒋敦宏”、“</w:t>
            </w:r>
            <w:r>
              <w:t>0564</w:t>
            </w:r>
            <w:r>
              <w:rPr>
                <w:rFonts w:hint="eastAsia"/>
              </w:rPr>
              <w:t>”</w:t>
            </w:r>
          </w:p>
        </w:tc>
      </w:tr>
      <w:tr w:rsidR="003175B3" w:rsidRPr="009E2B44" w14:paraId="14D1241F" w14:textId="77777777" w:rsidTr="001133D6">
        <w:tblPrEx>
          <w:tblLook w:val="01E0" w:firstRow="1" w:lastRow="1" w:firstColumn="1" w:lastColumn="1" w:noHBand="0" w:noVBand="0"/>
        </w:tblPrEx>
        <w:trPr>
          <w:trHeight w:val="463"/>
          <w:jc w:val="center"/>
        </w:trPr>
        <w:tc>
          <w:tcPr>
            <w:tcW w:w="1838" w:type="dxa"/>
            <w:vMerge w:val="restart"/>
            <w:vAlign w:val="center"/>
          </w:tcPr>
          <w:p w14:paraId="3ED067BC" w14:textId="77777777" w:rsidR="003175B3" w:rsidRPr="009E2B44" w:rsidRDefault="003175B3" w:rsidP="00B438E4">
            <w:pPr>
              <w:pStyle w:val="aa"/>
              <w:wordWrap w:val="0"/>
            </w:pPr>
            <w:r>
              <w:rPr>
                <w:rFonts w:hint="eastAsia"/>
              </w:rPr>
              <w:t>202</w:t>
            </w:r>
            <w:r>
              <w:t>2-</w:t>
            </w:r>
            <w:r>
              <w:rPr>
                <w:rFonts w:hint="eastAsia"/>
              </w:rPr>
              <w:t>251</w:t>
            </w:r>
            <w:r>
              <w:t>-00</w:t>
            </w:r>
            <w:r>
              <w:rPr>
                <w:rFonts w:hint="eastAsia"/>
              </w:rPr>
              <w:t>2</w:t>
            </w:r>
          </w:p>
        </w:tc>
        <w:tc>
          <w:tcPr>
            <w:tcW w:w="1418" w:type="dxa"/>
            <w:vAlign w:val="center"/>
          </w:tcPr>
          <w:p w14:paraId="5C286CCA"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15E27BE5"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平板电脑</w:t>
            </w:r>
          </w:p>
        </w:tc>
        <w:tc>
          <w:tcPr>
            <w:tcW w:w="1276" w:type="dxa"/>
            <w:gridSpan w:val="2"/>
            <w:vAlign w:val="center"/>
          </w:tcPr>
          <w:p w14:paraId="2CB7B2FF"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1E5A99F6"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1</w:t>
            </w:r>
          </w:p>
        </w:tc>
      </w:tr>
      <w:tr w:rsidR="003175B3" w:rsidRPr="009E2B44" w14:paraId="5D59F6C9" w14:textId="77777777" w:rsidTr="001133D6">
        <w:tblPrEx>
          <w:tblLook w:val="01E0" w:firstRow="1" w:lastRow="1" w:firstColumn="1" w:lastColumn="1" w:noHBand="0" w:noVBand="0"/>
        </w:tblPrEx>
        <w:trPr>
          <w:trHeight w:val="454"/>
          <w:jc w:val="center"/>
        </w:trPr>
        <w:tc>
          <w:tcPr>
            <w:tcW w:w="1838" w:type="dxa"/>
            <w:vMerge/>
            <w:vAlign w:val="center"/>
          </w:tcPr>
          <w:p w14:paraId="3663841E"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22D037FC"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29008428"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iPad</w:t>
            </w:r>
          </w:p>
        </w:tc>
        <w:tc>
          <w:tcPr>
            <w:tcW w:w="1276" w:type="dxa"/>
            <w:gridSpan w:val="2"/>
            <w:vAlign w:val="center"/>
          </w:tcPr>
          <w:p w14:paraId="13DAC28F"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4A669B20"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iPad</w:t>
            </w:r>
            <w:r>
              <w:rPr>
                <w:rFonts w:ascii="仿宋" w:eastAsia="仿宋" w:hAnsi="仿宋"/>
                <w:sz w:val="28"/>
                <w:szCs w:val="28"/>
              </w:rPr>
              <w:t xml:space="preserve"> P</w:t>
            </w:r>
            <w:r>
              <w:rPr>
                <w:rFonts w:ascii="仿宋" w:eastAsia="仿宋" w:hAnsi="仿宋" w:hint="eastAsia"/>
                <w:sz w:val="28"/>
                <w:szCs w:val="28"/>
              </w:rPr>
              <w:t>ro</w:t>
            </w:r>
          </w:p>
        </w:tc>
      </w:tr>
      <w:tr w:rsidR="003175B3" w14:paraId="47FAD94A" w14:textId="77777777" w:rsidTr="001133D6">
        <w:tblPrEx>
          <w:tblLook w:val="01E0" w:firstRow="1" w:lastRow="1" w:firstColumn="1" w:lastColumn="1" w:noHBand="0" w:noVBand="0"/>
        </w:tblPrEx>
        <w:trPr>
          <w:trHeight w:val="454"/>
          <w:jc w:val="center"/>
        </w:trPr>
        <w:tc>
          <w:tcPr>
            <w:tcW w:w="1838" w:type="dxa"/>
            <w:vMerge/>
            <w:vAlign w:val="center"/>
          </w:tcPr>
          <w:p w14:paraId="5F5D66E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1D412BEC"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683EB035"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D</w:t>
            </w:r>
            <w:r>
              <w:rPr>
                <w:rFonts w:ascii="仿宋" w:eastAsia="仿宋" w:hAnsi="仿宋"/>
                <w:sz w:val="28"/>
                <w:szCs w:val="28"/>
              </w:rPr>
              <w:t>MPDTAQUPV03</w:t>
            </w:r>
          </w:p>
        </w:tc>
      </w:tr>
      <w:tr w:rsidR="003175B3" w:rsidRPr="009E2B44" w14:paraId="6380BEFF" w14:textId="77777777" w:rsidTr="001133D6">
        <w:tblPrEx>
          <w:tblLook w:val="01E0" w:firstRow="1" w:lastRow="1" w:firstColumn="1" w:lastColumn="1" w:noHBand="0" w:noVBand="0"/>
        </w:tblPrEx>
        <w:trPr>
          <w:trHeight w:val="460"/>
          <w:jc w:val="center"/>
        </w:trPr>
        <w:tc>
          <w:tcPr>
            <w:tcW w:w="1838" w:type="dxa"/>
            <w:vMerge/>
            <w:vAlign w:val="center"/>
          </w:tcPr>
          <w:p w14:paraId="7D6EC545"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1D92DCA8"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保存</w:t>
            </w:r>
            <w:r w:rsidRPr="009E2B44">
              <w:rPr>
                <w:rFonts w:ascii="仿宋" w:eastAsia="仿宋" w:hAnsi="仿宋"/>
                <w:sz w:val="28"/>
                <w:szCs w:val="28"/>
              </w:rPr>
              <w:t>状况</w:t>
            </w:r>
          </w:p>
        </w:tc>
        <w:tc>
          <w:tcPr>
            <w:tcW w:w="5245" w:type="dxa"/>
            <w:gridSpan w:val="5"/>
            <w:vAlign w:val="center"/>
          </w:tcPr>
          <w:p w14:paraId="2627E4C9"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外表完好</w:t>
            </w:r>
          </w:p>
        </w:tc>
      </w:tr>
      <w:tr w:rsidR="003175B3" w:rsidRPr="009E2B44" w14:paraId="0E2C6F0C" w14:textId="77777777" w:rsidTr="001133D6">
        <w:tblPrEx>
          <w:tblLook w:val="01E0" w:firstRow="1" w:lastRow="1" w:firstColumn="1" w:lastColumn="1" w:noHBand="0" w:noVBand="0"/>
        </w:tblPrEx>
        <w:trPr>
          <w:trHeight w:val="460"/>
          <w:jc w:val="center"/>
        </w:trPr>
        <w:tc>
          <w:tcPr>
            <w:tcW w:w="1838" w:type="dxa"/>
            <w:vMerge/>
            <w:vAlign w:val="center"/>
          </w:tcPr>
          <w:p w14:paraId="5D2C1D8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00754BD7"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2EEB2663" w14:textId="77777777" w:rsidR="003175B3" w:rsidRPr="009E2B44" w:rsidRDefault="003175B3" w:rsidP="00B438E4">
            <w:pPr>
              <w:wordWrap w:val="0"/>
              <w:jc w:val="center"/>
              <w:rPr>
                <w:rFonts w:ascii="仿宋" w:eastAsia="仿宋" w:hAnsi="仿宋"/>
                <w:sz w:val="28"/>
                <w:szCs w:val="28"/>
              </w:rPr>
            </w:pPr>
            <w:r w:rsidRPr="00A63956">
              <w:rPr>
                <w:rFonts w:ascii="仿宋" w:eastAsia="仿宋" w:hAnsi="仿宋" w:hint="eastAsia"/>
                <w:sz w:val="28"/>
                <w:szCs w:val="28"/>
              </w:rPr>
              <w:t>2022年10月24日</w:t>
            </w:r>
          </w:p>
        </w:tc>
      </w:tr>
      <w:tr w:rsidR="003175B3" w:rsidRPr="009E2B44" w14:paraId="2A7FD160" w14:textId="77777777" w:rsidTr="001133D6">
        <w:tblPrEx>
          <w:tblLook w:val="01E0" w:firstRow="1" w:lastRow="1" w:firstColumn="1" w:lastColumn="1" w:noHBand="0" w:noVBand="0"/>
        </w:tblPrEx>
        <w:trPr>
          <w:trHeight w:val="460"/>
          <w:jc w:val="center"/>
        </w:trPr>
        <w:tc>
          <w:tcPr>
            <w:tcW w:w="1838" w:type="dxa"/>
            <w:vMerge/>
            <w:vAlign w:val="center"/>
          </w:tcPr>
          <w:p w14:paraId="59ACDE7C"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57E0294D"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4D9D66DB" w14:textId="426ABFCC" w:rsidR="003175B3" w:rsidRPr="009E2B44" w:rsidRDefault="003175B3" w:rsidP="00B438E4">
            <w:pPr>
              <w:wordWrap w:val="0"/>
              <w:jc w:val="center"/>
              <w:rPr>
                <w:rFonts w:ascii="仿宋" w:eastAsia="仿宋" w:hAnsi="仿宋"/>
                <w:sz w:val="28"/>
                <w:szCs w:val="28"/>
              </w:rPr>
            </w:pPr>
            <w:r>
              <w:rPr>
                <w:rFonts w:hint="eastAsia"/>
              </w:rPr>
              <w:t>“嫌 蒋敦宏”、“</w:t>
            </w:r>
            <w:r>
              <w:t>0095</w:t>
            </w:r>
            <w:r>
              <w:rPr>
                <w:rFonts w:hint="eastAsia"/>
              </w:rPr>
              <w:t>”</w:t>
            </w:r>
          </w:p>
        </w:tc>
      </w:tr>
      <w:tr w:rsidR="003175B3" w:rsidRPr="009E2B44" w14:paraId="0CDD34C9" w14:textId="77777777" w:rsidTr="001133D6">
        <w:tblPrEx>
          <w:tblLook w:val="01E0" w:firstRow="1" w:lastRow="1" w:firstColumn="1" w:lastColumn="1" w:noHBand="0" w:noVBand="0"/>
        </w:tblPrEx>
        <w:trPr>
          <w:trHeight w:val="463"/>
          <w:jc w:val="center"/>
        </w:trPr>
        <w:tc>
          <w:tcPr>
            <w:tcW w:w="1838" w:type="dxa"/>
            <w:vMerge w:val="restart"/>
            <w:vAlign w:val="center"/>
          </w:tcPr>
          <w:p w14:paraId="04902659" w14:textId="77777777" w:rsidR="003175B3" w:rsidRPr="009E2B44" w:rsidRDefault="003175B3" w:rsidP="00B438E4">
            <w:pPr>
              <w:pStyle w:val="aa"/>
              <w:wordWrap w:val="0"/>
            </w:pPr>
            <w:r>
              <w:rPr>
                <w:rFonts w:hint="eastAsia"/>
              </w:rPr>
              <w:t>202</w:t>
            </w:r>
            <w:r>
              <w:t>2-</w:t>
            </w:r>
            <w:r>
              <w:rPr>
                <w:rFonts w:hint="eastAsia"/>
              </w:rPr>
              <w:t>251</w:t>
            </w:r>
            <w:r>
              <w:t>-00</w:t>
            </w:r>
            <w:r>
              <w:rPr>
                <w:rFonts w:hint="eastAsia"/>
              </w:rPr>
              <w:t>3</w:t>
            </w:r>
          </w:p>
        </w:tc>
        <w:tc>
          <w:tcPr>
            <w:tcW w:w="1418" w:type="dxa"/>
            <w:vAlign w:val="center"/>
          </w:tcPr>
          <w:p w14:paraId="291BC8F9"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29F9CB7B"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笔记本电脑</w:t>
            </w:r>
          </w:p>
        </w:tc>
        <w:tc>
          <w:tcPr>
            <w:tcW w:w="1276" w:type="dxa"/>
            <w:gridSpan w:val="2"/>
            <w:vAlign w:val="center"/>
          </w:tcPr>
          <w:p w14:paraId="6EFFEB0C"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6AE9227E"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1</w:t>
            </w:r>
          </w:p>
        </w:tc>
      </w:tr>
      <w:tr w:rsidR="003175B3" w:rsidRPr="009E2B44" w14:paraId="2FA937BD" w14:textId="77777777" w:rsidTr="001133D6">
        <w:tblPrEx>
          <w:tblLook w:val="01E0" w:firstRow="1" w:lastRow="1" w:firstColumn="1" w:lastColumn="1" w:noHBand="0" w:noVBand="0"/>
        </w:tblPrEx>
        <w:trPr>
          <w:trHeight w:val="454"/>
          <w:jc w:val="center"/>
        </w:trPr>
        <w:tc>
          <w:tcPr>
            <w:tcW w:w="1838" w:type="dxa"/>
            <w:vMerge/>
            <w:vAlign w:val="center"/>
          </w:tcPr>
          <w:p w14:paraId="1D3EC3FC"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0BF16089"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46110DE8"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SONY</w:t>
            </w:r>
          </w:p>
        </w:tc>
        <w:tc>
          <w:tcPr>
            <w:tcW w:w="1276" w:type="dxa"/>
            <w:gridSpan w:val="2"/>
            <w:vAlign w:val="center"/>
          </w:tcPr>
          <w:p w14:paraId="174F6895" w14:textId="2C3F9A26" w:rsidR="003175B3"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5C6BD3CD"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VP132A18T</w:t>
            </w:r>
          </w:p>
        </w:tc>
      </w:tr>
      <w:tr w:rsidR="003175B3" w14:paraId="66599E56" w14:textId="77777777" w:rsidTr="001133D6">
        <w:tblPrEx>
          <w:tblLook w:val="01E0" w:firstRow="1" w:lastRow="1" w:firstColumn="1" w:lastColumn="1" w:noHBand="0" w:noVBand="0"/>
        </w:tblPrEx>
        <w:trPr>
          <w:trHeight w:val="454"/>
          <w:jc w:val="center"/>
        </w:trPr>
        <w:tc>
          <w:tcPr>
            <w:tcW w:w="1838" w:type="dxa"/>
            <w:vMerge/>
            <w:vAlign w:val="center"/>
          </w:tcPr>
          <w:p w14:paraId="09CC267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77EBECFB"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30EF45E8"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5</w:t>
            </w:r>
            <w:r>
              <w:rPr>
                <w:rFonts w:ascii="仿宋" w:eastAsia="仿宋" w:hAnsi="仿宋"/>
                <w:sz w:val="28"/>
                <w:szCs w:val="28"/>
              </w:rPr>
              <w:t>45897270003564</w:t>
            </w:r>
          </w:p>
        </w:tc>
      </w:tr>
      <w:tr w:rsidR="003175B3" w14:paraId="53A54D5A" w14:textId="77777777" w:rsidTr="001133D6">
        <w:tblPrEx>
          <w:tblLook w:val="01E0" w:firstRow="1" w:lastRow="1" w:firstColumn="1" w:lastColumn="1" w:noHBand="0" w:noVBand="0"/>
        </w:tblPrEx>
        <w:trPr>
          <w:trHeight w:val="454"/>
          <w:jc w:val="center"/>
        </w:trPr>
        <w:tc>
          <w:tcPr>
            <w:tcW w:w="1838" w:type="dxa"/>
            <w:vMerge/>
            <w:vAlign w:val="center"/>
          </w:tcPr>
          <w:p w14:paraId="171C26E8"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2E0D47B5"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保存状况</w:t>
            </w:r>
          </w:p>
        </w:tc>
        <w:tc>
          <w:tcPr>
            <w:tcW w:w="5245" w:type="dxa"/>
            <w:gridSpan w:val="5"/>
            <w:vAlign w:val="center"/>
          </w:tcPr>
          <w:p w14:paraId="4E84B1C9"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外观完好</w:t>
            </w:r>
          </w:p>
        </w:tc>
      </w:tr>
      <w:tr w:rsidR="003175B3" w:rsidRPr="009E2B44" w14:paraId="49B1FC35" w14:textId="77777777" w:rsidTr="001133D6">
        <w:tblPrEx>
          <w:tblLook w:val="01E0" w:firstRow="1" w:lastRow="1" w:firstColumn="1" w:lastColumn="1" w:noHBand="0" w:noVBand="0"/>
        </w:tblPrEx>
        <w:trPr>
          <w:trHeight w:val="460"/>
          <w:jc w:val="center"/>
        </w:trPr>
        <w:tc>
          <w:tcPr>
            <w:tcW w:w="1838" w:type="dxa"/>
            <w:vMerge/>
            <w:vAlign w:val="center"/>
          </w:tcPr>
          <w:p w14:paraId="07954DAA"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05D12FAE"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451ECD2C" w14:textId="77777777" w:rsidR="003175B3" w:rsidRPr="009E2B44" w:rsidRDefault="003175B3" w:rsidP="00B438E4">
            <w:pPr>
              <w:wordWrap w:val="0"/>
              <w:jc w:val="center"/>
              <w:rPr>
                <w:rFonts w:ascii="仿宋" w:eastAsia="仿宋" w:hAnsi="仿宋"/>
                <w:sz w:val="28"/>
                <w:szCs w:val="28"/>
              </w:rPr>
            </w:pPr>
            <w:r w:rsidRPr="006F2814">
              <w:rPr>
                <w:rFonts w:ascii="仿宋" w:eastAsia="仿宋" w:hAnsi="仿宋" w:hint="eastAsia"/>
                <w:sz w:val="28"/>
                <w:szCs w:val="28"/>
              </w:rPr>
              <w:t>2022年10月24日</w:t>
            </w:r>
          </w:p>
        </w:tc>
      </w:tr>
      <w:tr w:rsidR="003175B3" w:rsidRPr="009E2B44" w14:paraId="6DB31790" w14:textId="77777777" w:rsidTr="001133D6">
        <w:tblPrEx>
          <w:tblLook w:val="01E0" w:firstRow="1" w:lastRow="1" w:firstColumn="1" w:lastColumn="1" w:noHBand="0" w:noVBand="0"/>
        </w:tblPrEx>
        <w:trPr>
          <w:trHeight w:val="460"/>
          <w:jc w:val="center"/>
        </w:trPr>
        <w:tc>
          <w:tcPr>
            <w:tcW w:w="1838" w:type="dxa"/>
            <w:vMerge/>
            <w:vAlign w:val="center"/>
          </w:tcPr>
          <w:p w14:paraId="4C255452"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4F20AA2D"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332D58C4" w14:textId="64FB3803" w:rsidR="003175B3" w:rsidRPr="009E2B44" w:rsidRDefault="003175B3" w:rsidP="00B438E4">
            <w:pPr>
              <w:wordWrap w:val="0"/>
              <w:jc w:val="center"/>
              <w:rPr>
                <w:rFonts w:ascii="仿宋" w:eastAsia="仿宋" w:hAnsi="仿宋"/>
                <w:sz w:val="28"/>
                <w:szCs w:val="28"/>
              </w:rPr>
            </w:pPr>
            <w:r>
              <w:rPr>
                <w:rFonts w:hint="eastAsia"/>
              </w:rPr>
              <w:t>“嫌 蒋敦宏”</w:t>
            </w:r>
          </w:p>
        </w:tc>
      </w:tr>
      <w:tr w:rsidR="003175B3" w:rsidRPr="009E2B44" w14:paraId="4E953C8B" w14:textId="77777777" w:rsidTr="001133D6">
        <w:tblPrEx>
          <w:tblLook w:val="01E0" w:firstRow="1" w:lastRow="1" w:firstColumn="1" w:lastColumn="1" w:noHBand="0" w:noVBand="0"/>
        </w:tblPrEx>
        <w:trPr>
          <w:trHeight w:val="463"/>
          <w:jc w:val="center"/>
        </w:trPr>
        <w:tc>
          <w:tcPr>
            <w:tcW w:w="1838" w:type="dxa"/>
            <w:vMerge w:val="restart"/>
            <w:vAlign w:val="center"/>
          </w:tcPr>
          <w:p w14:paraId="0A9BF0A4" w14:textId="77777777" w:rsidR="003175B3" w:rsidRPr="009E2B44" w:rsidRDefault="003175B3" w:rsidP="00B438E4">
            <w:pPr>
              <w:pStyle w:val="aa"/>
              <w:wordWrap w:val="0"/>
            </w:pPr>
            <w:r>
              <w:rPr>
                <w:rFonts w:hint="eastAsia"/>
              </w:rPr>
              <w:t>202</w:t>
            </w:r>
            <w:r>
              <w:t>2-251-003-001</w:t>
            </w:r>
          </w:p>
        </w:tc>
        <w:tc>
          <w:tcPr>
            <w:tcW w:w="1418" w:type="dxa"/>
            <w:vAlign w:val="center"/>
          </w:tcPr>
          <w:p w14:paraId="1B6B8AD6"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07BA039F"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硬盘</w:t>
            </w:r>
          </w:p>
        </w:tc>
        <w:tc>
          <w:tcPr>
            <w:tcW w:w="1276" w:type="dxa"/>
            <w:gridSpan w:val="2"/>
            <w:vAlign w:val="center"/>
          </w:tcPr>
          <w:p w14:paraId="06299001"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03863468"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1</w:t>
            </w:r>
          </w:p>
        </w:tc>
      </w:tr>
      <w:tr w:rsidR="003175B3" w:rsidRPr="009E2B44" w14:paraId="3D001312" w14:textId="77777777" w:rsidTr="001133D6">
        <w:tblPrEx>
          <w:tblLook w:val="01E0" w:firstRow="1" w:lastRow="1" w:firstColumn="1" w:lastColumn="1" w:noHBand="0" w:noVBand="0"/>
        </w:tblPrEx>
        <w:trPr>
          <w:trHeight w:val="463"/>
          <w:jc w:val="center"/>
        </w:trPr>
        <w:tc>
          <w:tcPr>
            <w:tcW w:w="1838" w:type="dxa"/>
            <w:vMerge/>
            <w:vAlign w:val="center"/>
          </w:tcPr>
          <w:p w14:paraId="4E407444" w14:textId="77777777" w:rsidR="003175B3" w:rsidRDefault="003175B3" w:rsidP="00B438E4">
            <w:pPr>
              <w:pStyle w:val="aa"/>
              <w:wordWrap w:val="0"/>
            </w:pPr>
          </w:p>
        </w:tc>
        <w:tc>
          <w:tcPr>
            <w:tcW w:w="1418" w:type="dxa"/>
            <w:vAlign w:val="center"/>
          </w:tcPr>
          <w:p w14:paraId="19B93164"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品牌</w:t>
            </w:r>
          </w:p>
        </w:tc>
        <w:tc>
          <w:tcPr>
            <w:tcW w:w="1842" w:type="dxa"/>
            <w:vAlign w:val="center"/>
          </w:tcPr>
          <w:p w14:paraId="70A89740"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AMSUNG</w:t>
            </w:r>
          </w:p>
        </w:tc>
        <w:tc>
          <w:tcPr>
            <w:tcW w:w="1276" w:type="dxa"/>
            <w:gridSpan w:val="2"/>
            <w:vAlign w:val="center"/>
          </w:tcPr>
          <w:p w14:paraId="0EBF6EDC"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610CA418"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M</w:t>
            </w:r>
            <w:r>
              <w:rPr>
                <w:rFonts w:ascii="仿宋" w:eastAsia="仿宋" w:hAnsi="仿宋"/>
                <w:sz w:val="28"/>
                <w:szCs w:val="28"/>
              </w:rPr>
              <w:t>Z-NTD256/000</w:t>
            </w:r>
          </w:p>
        </w:tc>
      </w:tr>
      <w:tr w:rsidR="003175B3" w14:paraId="4449B111" w14:textId="77777777" w:rsidTr="001133D6">
        <w:tblPrEx>
          <w:tblLook w:val="01E0" w:firstRow="1" w:lastRow="1" w:firstColumn="1" w:lastColumn="1" w:noHBand="0" w:noVBand="0"/>
        </w:tblPrEx>
        <w:trPr>
          <w:trHeight w:val="454"/>
          <w:jc w:val="center"/>
        </w:trPr>
        <w:tc>
          <w:tcPr>
            <w:tcW w:w="1838" w:type="dxa"/>
            <w:vMerge/>
            <w:vAlign w:val="center"/>
          </w:tcPr>
          <w:p w14:paraId="46E87806"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5F5159E4"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4EF26641"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15ZNYAD727991</w:t>
            </w:r>
          </w:p>
        </w:tc>
      </w:tr>
      <w:tr w:rsidR="003175B3" w:rsidRPr="009E2B44" w14:paraId="4DE87498" w14:textId="77777777" w:rsidTr="001133D6">
        <w:tblPrEx>
          <w:tblLook w:val="01E0" w:firstRow="1" w:lastRow="1" w:firstColumn="1" w:lastColumn="1" w:noHBand="0" w:noVBand="0"/>
        </w:tblPrEx>
        <w:trPr>
          <w:trHeight w:val="460"/>
          <w:jc w:val="center"/>
        </w:trPr>
        <w:tc>
          <w:tcPr>
            <w:tcW w:w="1838" w:type="dxa"/>
            <w:vMerge/>
            <w:vAlign w:val="center"/>
          </w:tcPr>
          <w:p w14:paraId="5A1AB0C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4CFC3601" w14:textId="4D911087" w:rsidR="003175B3" w:rsidRPr="009E2B44" w:rsidRDefault="00A668FD" w:rsidP="00B438E4">
            <w:pPr>
              <w:wordWrap w:val="0"/>
              <w:jc w:val="center"/>
              <w:rPr>
                <w:rFonts w:ascii="仿宋" w:eastAsia="仿宋" w:hAnsi="仿宋"/>
                <w:sz w:val="28"/>
                <w:szCs w:val="28"/>
              </w:rPr>
            </w:pPr>
            <w:r>
              <w:rPr>
                <w:rFonts w:ascii="仿宋" w:eastAsia="仿宋" w:hAnsi="仿宋"/>
                <w:sz w:val="28"/>
                <w:szCs w:val="28"/>
              </w:rPr>
              <w:t>SHA</w:t>
            </w:r>
            <w:r w:rsidR="003175B3">
              <w:rPr>
                <w:rFonts w:ascii="仿宋" w:eastAsia="仿宋" w:hAnsi="仿宋" w:hint="eastAsia"/>
                <w:sz w:val="28"/>
                <w:szCs w:val="28"/>
              </w:rPr>
              <w:t>256</w:t>
            </w:r>
          </w:p>
        </w:tc>
        <w:tc>
          <w:tcPr>
            <w:tcW w:w="5245" w:type="dxa"/>
            <w:gridSpan w:val="5"/>
            <w:vAlign w:val="center"/>
          </w:tcPr>
          <w:p w14:paraId="02B0A64C" w14:textId="77777777" w:rsidR="003175B3" w:rsidRPr="009E2B44" w:rsidRDefault="003175B3" w:rsidP="00B438E4">
            <w:pPr>
              <w:wordWrap w:val="0"/>
              <w:jc w:val="center"/>
              <w:rPr>
                <w:rFonts w:ascii="仿宋" w:eastAsia="仿宋" w:hAnsi="仿宋"/>
                <w:sz w:val="28"/>
                <w:szCs w:val="28"/>
              </w:rPr>
            </w:pPr>
            <w:r w:rsidRPr="006F2814">
              <w:rPr>
                <w:rFonts w:ascii="仿宋" w:eastAsia="仿宋" w:hAnsi="仿宋"/>
                <w:sz w:val="28"/>
                <w:szCs w:val="28"/>
              </w:rPr>
              <w:t>3831332feb6d90e1ca21253944ac2fbf5190e4d550c229b754c58ff8778c3662</w:t>
            </w:r>
          </w:p>
        </w:tc>
      </w:tr>
      <w:tr w:rsidR="003175B3" w:rsidRPr="009E2B44" w14:paraId="13F9D17A" w14:textId="77777777" w:rsidTr="001133D6">
        <w:tblPrEx>
          <w:tblLook w:val="01E0" w:firstRow="1" w:lastRow="1" w:firstColumn="1" w:lastColumn="1" w:noHBand="0" w:noVBand="0"/>
        </w:tblPrEx>
        <w:trPr>
          <w:trHeight w:val="460"/>
          <w:jc w:val="center"/>
        </w:trPr>
        <w:tc>
          <w:tcPr>
            <w:tcW w:w="1838" w:type="dxa"/>
            <w:vMerge/>
            <w:vAlign w:val="center"/>
          </w:tcPr>
          <w:p w14:paraId="69CDD3E5"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1846DF85"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71F9B74C" w14:textId="1DB9BF7C" w:rsidR="003175B3"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“2</w:t>
            </w:r>
            <w:r>
              <w:rPr>
                <w:rFonts w:ascii="仿宋" w:eastAsia="仿宋" w:hAnsi="仿宋"/>
                <w:sz w:val="28"/>
                <w:szCs w:val="28"/>
              </w:rPr>
              <w:t>022-251-003</w:t>
            </w:r>
            <w:r>
              <w:rPr>
                <w:rFonts w:ascii="仿宋" w:eastAsia="仿宋" w:hAnsi="仿宋" w:hint="eastAsia"/>
                <w:sz w:val="28"/>
                <w:szCs w:val="28"/>
              </w:rPr>
              <w:t>内置硬盘”</w:t>
            </w:r>
          </w:p>
        </w:tc>
      </w:tr>
    </w:tbl>
    <w:p w14:paraId="1326662D" w14:textId="77777777" w:rsidR="00EF2682" w:rsidRDefault="002F061A" w:rsidP="00B438E4">
      <w:pPr>
        <w:pStyle w:val="1"/>
      </w:pPr>
      <w:r>
        <w:rPr>
          <w:rFonts w:hint="eastAsia"/>
        </w:rPr>
        <w:lastRenderedPageBreak/>
        <w:t>基本案情</w:t>
      </w:r>
    </w:p>
    <w:p w14:paraId="432A7FAC" w14:textId="489EC644" w:rsidR="00EF2682" w:rsidRDefault="00EA4F92" w:rsidP="00B438E4">
      <w:pPr>
        <w:pStyle w:val="a8"/>
        <w:wordWrap w:val="0"/>
      </w:pPr>
      <w:r>
        <w:rPr>
          <w:rFonts w:hint="eastAsia"/>
        </w:rPr>
        <w:t>据委托介绍，</w:t>
      </w:r>
      <w:r w:rsidR="003175B3" w:rsidRPr="003175B3">
        <w:t>2022年10月21日8时许，蒋敦宏在北京市地铁</w:t>
      </w:r>
      <w:proofErr w:type="gramStart"/>
      <w:r w:rsidR="003175B3" w:rsidRPr="003175B3">
        <w:t>4号线魏公</w:t>
      </w:r>
      <w:proofErr w:type="gramEnd"/>
      <w:r w:rsidR="003175B3" w:rsidRPr="003175B3">
        <w:t>村站开</w:t>
      </w:r>
      <w:r w:rsidR="0077350E">
        <w:rPr>
          <w:rFonts w:hint="eastAsia"/>
        </w:rPr>
        <w:t>我</w:t>
      </w:r>
      <w:r w:rsidR="003175B3" w:rsidRPr="003175B3">
        <w:t>往平安里的地铁列车车厢内使用其携带的苹果手机使用</w:t>
      </w:r>
      <w:r w:rsidR="003175B3" w:rsidRPr="003175B3">
        <w:t>“</w:t>
      </w:r>
      <w:r w:rsidR="003175B3" w:rsidRPr="003175B3">
        <w:t>隔空投送</w:t>
      </w:r>
      <w:r w:rsidR="003175B3" w:rsidRPr="003175B3">
        <w:t>”</w:t>
      </w:r>
      <w:r w:rsidR="003175B3" w:rsidRPr="003175B3">
        <w:t>功能随机向其他乘客发送一段带有不当言论的音频，后被检举至公安机关</w:t>
      </w:r>
      <w:r w:rsidR="005873DB" w:rsidRPr="005873DB">
        <w:t>。</w:t>
      </w:r>
    </w:p>
    <w:p w14:paraId="5070D395" w14:textId="77777777" w:rsidR="00EF2682" w:rsidRDefault="002F061A" w:rsidP="00B438E4">
      <w:pPr>
        <w:pStyle w:val="1"/>
      </w:pPr>
      <w:r>
        <w:rPr>
          <w:rFonts w:hint="eastAsia"/>
        </w:rPr>
        <w:t>资料摘要</w:t>
      </w:r>
    </w:p>
    <w:p w14:paraId="1371DCC3" w14:textId="77777777" w:rsidR="00EF2682" w:rsidRDefault="002F061A" w:rsidP="00B438E4">
      <w:pPr>
        <w:pStyle w:val="2"/>
        <w:wordWrap w:val="0"/>
        <w:ind w:left="1190" w:hangingChars="425" w:hanging="1190"/>
      </w:pPr>
      <w:r>
        <w:rPr>
          <w:rFonts w:hint="eastAsia"/>
        </w:rPr>
        <w:t>鉴定人员：</w:t>
      </w:r>
    </w:p>
    <w:p w14:paraId="122EF252" w14:textId="1DDCB57E" w:rsidR="00EF2682" w:rsidRDefault="00E869D9" w:rsidP="00B438E4">
      <w:pPr>
        <w:pStyle w:val="a8"/>
        <w:wordWrap w:val="0"/>
      </w:pPr>
      <w:r w:rsidRPr="00850663">
        <w:rPr>
          <w:rFonts w:hint="eastAsia"/>
        </w:rPr>
        <w:t>谢春磊</w:t>
      </w:r>
      <w:r w:rsidR="00850663">
        <w:rPr>
          <w:rFonts w:hint="eastAsia"/>
        </w:rPr>
        <w:t>、徐志强</w:t>
      </w:r>
    </w:p>
    <w:p w14:paraId="2E12E039" w14:textId="77777777" w:rsidR="00EF2682" w:rsidRDefault="002F061A" w:rsidP="00B438E4">
      <w:pPr>
        <w:pStyle w:val="2"/>
        <w:wordWrap w:val="0"/>
        <w:ind w:left="1190" w:hangingChars="425" w:hanging="1190"/>
      </w:pPr>
      <w:r>
        <w:rPr>
          <w:rFonts w:hint="eastAsia"/>
        </w:rPr>
        <w:t>鉴定日期：</w:t>
      </w:r>
    </w:p>
    <w:p w14:paraId="2530B989" w14:textId="5BF4E63F" w:rsidR="00EF2682" w:rsidRDefault="003175B3" w:rsidP="00B438E4">
      <w:pPr>
        <w:pStyle w:val="a8"/>
        <w:wordWrap w:val="0"/>
      </w:pPr>
      <w:r>
        <w:rPr>
          <w:rFonts w:hint="eastAsia"/>
        </w:rPr>
        <w:t>2022年10月24日</w:t>
      </w:r>
      <w:r w:rsidR="005873DB">
        <w:rPr>
          <w:rFonts w:hint="eastAsia"/>
        </w:rPr>
        <w:t>至2022年</w:t>
      </w:r>
      <w:r w:rsidR="00BF5B8F">
        <w:rPr>
          <w:rFonts w:hint="eastAsia"/>
        </w:rPr>
        <w:t>11</w:t>
      </w:r>
      <w:r w:rsidR="005873DB">
        <w:rPr>
          <w:rFonts w:hint="eastAsia"/>
        </w:rPr>
        <w:t>月</w:t>
      </w:r>
      <w:r w:rsidR="009704AB">
        <w:t>7</w:t>
      </w:r>
      <w:r w:rsidR="005873DB">
        <w:rPr>
          <w:rFonts w:hint="eastAsia"/>
        </w:rPr>
        <w:t>日</w:t>
      </w:r>
    </w:p>
    <w:p w14:paraId="594A738A" w14:textId="77777777" w:rsidR="00EF2682" w:rsidRDefault="002F061A" w:rsidP="00B438E4">
      <w:pPr>
        <w:pStyle w:val="2"/>
        <w:wordWrap w:val="0"/>
        <w:ind w:left="1190" w:hangingChars="425" w:hanging="1190"/>
      </w:pPr>
      <w:r>
        <w:rPr>
          <w:rFonts w:hint="eastAsia"/>
        </w:rPr>
        <w:t>鉴定地点：</w:t>
      </w:r>
    </w:p>
    <w:p w14:paraId="183F6CDF" w14:textId="77777777" w:rsidR="00EF2682" w:rsidRDefault="002F061A" w:rsidP="00B438E4">
      <w:pPr>
        <w:pStyle w:val="a8"/>
        <w:wordWrap w:val="0"/>
      </w:pPr>
      <w:r>
        <w:rPr>
          <w:rFonts w:hint="eastAsia"/>
        </w:rPr>
        <w:t>北京市西城区西直门外南路2</w:t>
      </w:r>
      <w:r>
        <w:t>6</w:t>
      </w:r>
      <w:r>
        <w:rPr>
          <w:rFonts w:hint="eastAsia"/>
        </w:rPr>
        <w:t>号院1号楼-</w:t>
      </w:r>
      <w:r>
        <w:t>4</w:t>
      </w:r>
      <w:r>
        <w:rPr>
          <w:rFonts w:hint="eastAsia"/>
        </w:rPr>
        <w:t>至5层1</w:t>
      </w:r>
      <w:r>
        <w:t>01</w:t>
      </w:r>
      <w:r>
        <w:rPr>
          <w:rFonts w:hint="eastAsia"/>
        </w:rPr>
        <w:t>内3层3</w:t>
      </w:r>
      <w:r>
        <w:t>09</w:t>
      </w:r>
      <w:r>
        <w:rPr>
          <w:rFonts w:hint="eastAsia"/>
        </w:rPr>
        <w:t>、3</w:t>
      </w:r>
      <w:r>
        <w:t>10</w:t>
      </w:r>
      <w:r>
        <w:rPr>
          <w:rFonts w:hint="eastAsia"/>
        </w:rPr>
        <w:t>、3</w:t>
      </w:r>
      <w:r>
        <w:t>11</w:t>
      </w:r>
      <w:r>
        <w:rPr>
          <w:rFonts w:hint="eastAsia"/>
        </w:rPr>
        <w:t>室</w:t>
      </w:r>
    </w:p>
    <w:p w14:paraId="54406487" w14:textId="77777777" w:rsidR="00EF2682" w:rsidRDefault="002F061A" w:rsidP="00B438E4">
      <w:pPr>
        <w:pStyle w:val="2"/>
        <w:wordWrap w:val="0"/>
        <w:ind w:left="1190" w:hangingChars="425" w:hanging="1190"/>
      </w:pPr>
      <w:r>
        <w:rPr>
          <w:rFonts w:hint="eastAsia"/>
        </w:rPr>
        <w:t>鉴定材料的选取、使用：</w:t>
      </w:r>
    </w:p>
    <w:p w14:paraId="455D6DC1" w14:textId="77777777" w:rsidR="00EF2682" w:rsidRDefault="002F061A" w:rsidP="00B438E4">
      <w:pPr>
        <w:pStyle w:val="a8"/>
        <w:wordWrap w:val="0"/>
      </w:pPr>
      <w:r>
        <w:rPr>
          <w:rFonts w:hint="eastAsia"/>
        </w:rPr>
        <w:t>本次鉴定使用了所有鉴定材料进行检验。</w:t>
      </w:r>
    </w:p>
    <w:p w14:paraId="2C484F5E" w14:textId="77777777" w:rsidR="00EF2682" w:rsidRDefault="002F061A" w:rsidP="00B438E4">
      <w:pPr>
        <w:pStyle w:val="2"/>
        <w:wordWrap w:val="0"/>
        <w:ind w:left="1190" w:hangingChars="425" w:hanging="1190"/>
      </w:pPr>
      <w:r>
        <w:rPr>
          <w:rFonts w:hint="eastAsia"/>
        </w:rPr>
        <w:t>采用的技术标准、技术规范或者技术方法：</w:t>
      </w:r>
    </w:p>
    <w:p w14:paraId="6D19A336" w14:textId="7F33E7D7" w:rsidR="00EF2682" w:rsidRDefault="00401FCD" w:rsidP="00B438E4">
      <w:pPr>
        <w:pStyle w:val="a8"/>
        <w:wordWrap w:val="0"/>
      </w:pPr>
      <w:r w:rsidRPr="00401FCD">
        <w:rPr>
          <w:rFonts w:hint="eastAsia"/>
        </w:rPr>
        <w:t>本次鉴定依据</w:t>
      </w:r>
      <w:r w:rsidRPr="00401FCD">
        <w:t>SF/Z JD0400001-2014《电子数据司法鉴定通用实施规范》、GA/T 976-2012《电子数据法庭科学鉴定通用方法》、GB</w:t>
      </w:r>
      <w:r w:rsidR="006D1558">
        <w:t>/</w:t>
      </w:r>
      <w:r w:rsidRPr="00401FCD">
        <w:lastRenderedPageBreak/>
        <w:t>T 29360-2012《电子物证数据恢复检验规程》</w:t>
      </w:r>
      <w:r w:rsidR="006300B4">
        <w:rPr>
          <w:rFonts w:hint="eastAsia"/>
        </w:rPr>
        <w:t>、</w:t>
      </w:r>
      <w:r w:rsidR="006300B4" w:rsidRPr="006300B4">
        <w:t>GB</w:t>
      </w:r>
      <w:r w:rsidR="006D1558">
        <w:t>/</w:t>
      </w:r>
      <w:r w:rsidR="006300B4" w:rsidRPr="006300B4">
        <w:t>T 29362-2012《电子物证数据搜索检验规程》</w:t>
      </w:r>
      <w:r w:rsidR="00F019BC">
        <w:rPr>
          <w:rFonts w:hint="eastAsia"/>
        </w:rPr>
        <w:t>、</w:t>
      </w:r>
      <w:r w:rsidRPr="00401FCD">
        <w:t>SF/Z JD0401002-2015《手机电子数据提取操作规范》</w:t>
      </w:r>
      <w:r w:rsidR="006300B4">
        <w:rPr>
          <w:rFonts w:hint="eastAsia"/>
        </w:rPr>
        <w:t>和</w:t>
      </w:r>
      <w:r w:rsidR="006300B4" w:rsidRPr="006300B4">
        <w:t>SF</w:t>
      </w:r>
      <w:r w:rsidR="006D1558">
        <w:t>/</w:t>
      </w:r>
      <w:r w:rsidR="006300B4" w:rsidRPr="006300B4">
        <w:t>Z JD04020</w:t>
      </w:r>
      <w:r w:rsidR="006F70C5">
        <w:t>11</w:t>
      </w:r>
      <w:r w:rsidR="006300B4" w:rsidRPr="006300B4">
        <w:t>03-2015《即时通讯记录检验操作规范》</w:t>
      </w:r>
      <w:r w:rsidRPr="00401FCD">
        <w:t>进行</w:t>
      </w:r>
      <w:r w:rsidR="00A668FD">
        <w:rPr>
          <w:rFonts w:hint="eastAsia"/>
        </w:rPr>
        <w:t>搜索</w:t>
      </w:r>
      <w:r w:rsidRPr="00401FCD">
        <w:t>。</w:t>
      </w:r>
    </w:p>
    <w:p w14:paraId="0B973533" w14:textId="77777777" w:rsidR="00EF2682" w:rsidRDefault="002F061A" w:rsidP="00B438E4">
      <w:pPr>
        <w:pStyle w:val="2"/>
        <w:wordWrap w:val="0"/>
        <w:ind w:left="1190" w:hangingChars="425" w:hanging="1190"/>
      </w:pPr>
      <w:r>
        <w:rPr>
          <w:rFonts w:hint="eastAsia"/>
        </w:rPr>
        <w:t>检验使用的仪器设备：</w:t>
      </w:r>
    </w:p>
    <w:p w14:paraId="42E08C44" w14:textId="0BB8385D" w:rsidR="00401FCD" w:rsidRPr="00925371" w:rsidRDefault="002F061A" w:rsidP="00B438E4">
      <w:pPr>
        <w:pStyle w:val="a8"/>
        <w:wordWrap w:val="0"/>
      </w:pPr>
      <w:r w:rsidRPr="00925371">
        <w:rPr>
          <w:rFonts w:hint="eastAsia"/>
        </w:rPr>
        <w:t>本次鉴定使用</w:t>
      </w:r>
      <w:r w:rsidRPr="00925371">
        <w:t>WSDJ/HW-A-T30/G</w:t>
      </w:r>
      <w:r w:rsidR="005873DB">
        <w:rPr>
          <w:rFonts w:hint="eastAsia"/>
        </w:rPr>
        <w:t>0</w:t>
      </w:r>
      <w:r w:rsidR="003175B3">
        <w:t>4</w:t>
      </w:r>
      <w:r w:rsidRPr="00925371">
        <w:t>（计算机的设备编号）</w:t>
      </w:r>
      <w:r w:rsidR="00E869D9">
        <w:rPr>
          <w:rFonts w:hint="eastAsia"/>
        </w:rPr>
        <w:t>和</w:t>
      </w:r>
      <w:r w:rsidR="000706AA" w:rsidRPr="000706AA">
        <w:t>WSDJ/HW-A-MAC/G01</w:t>
      </w:r>
      <w:r w:rsidR="00E869D9">
        <w:rPr>
          <w:rFonts w:hint="eastAsia"/>
        </w:rPr>
        <w:t>（mac</w:t>
      </w:r>
      <w:r w:rsidR="00E869D9">
        <w:t>OS</w:t>
      </w:r>
      <w:r w:rsidR="00034508">
        <w:rPr>
          <w:rFonts w:hint="eastAsia"/>
        </w:rPr>
        <w:t>主机的设备编号</w:t>
      </w:r>
      <w:r w:rsidR="00E869D9">
        <w:rPr>
          <w:rFonts w:hint="eastAsia"/>
        </w:rPr>
        <w:t>）</w:t>
      </w:r>
      <w:r w:rsidRPr="00925371">
        <w:t>设备进行检验</w:t>
      </w:r>
      <w:r w:rsidRPr="00925371">
        <w:rPr>
          <w:rFonts w:hint="eastAsia"/>
        </w:rPr>
        <w:t>。鉴定使用软件：</w:t>
      </w:r>
      <w:r w:rsidR="00401FCD" w:rsidRPr="00925371">
        <w:rPr>
          <w:rFonts w:hint="eastAsia"/>
        </w:rPr>
        <w:t>盘古石手机取证分析系统</w:t>
      </w:r>
      <w:r w:rsidR="00401FCD" w:rsidRPr="00925371">
        <w:t>7.</w:t>
      </w:r>
      <w:r w:rsidR="005873DB">
        <w:rPr>
          <w:rFonts w:hint="eastAsia"/>
        </w:rPr>
        <w:t>5</w:t>
      </w:r>
      <w:r w:rsidR="00401FCD" w:rsidRPr="00925371">
        <w:t>版</w:t>
      </w:r>
      <w:r w:rsidR="00925371" w:rsidRPr="00925371">
        <w:rPr>
          <w:rFonts w:hint="eastAsia"/>
        </w:rPr>
        <w:t>、</w:t>
      </w:r>
      <w:r w:rsidR="00EA4F92" w:rsidRPr="00925371">
        <w:rPr>
          <w:rFonts w:hint="eastAsia"/>
        </w:rPr>
        <w:t>盘古石</w:t>
      </w:r>
      <w:r w:rsidR="00EA4F92">
        <w:rPr>
          <w:rFonts w:hint="eastAsia"/>
        </w:rPr>
        <w:t>计算机</w:t>
      </w:r>
      <w:r w:rsidR="00EA4F92" w:rsidRPr="00925371">
        <w:rPr>
          <w:rFonts w:hint="eastAsia"/>
        </w:rPr>
        <w:t>取证分析系统</w:t>
      </w:r>
      <w:r w:rsidR="00EA4F92" w:rsidRPr="00925371">
        <w:t>7.</w:t>
      </w:r>
      <w:r w:rsidR="00EA4F92">
        <w:rPr>
          <w:rFonts w:hint="eastAsia"/>
        </w:rPr>
        <w:t>0</w:t>
      </w:r>
      <w:r w:rsidR="00EA4F92" w:rsidRPr="00925371">
        <w:t>版</w:t>
      </w:r>
      <w:r w:rsidR="00F019BC">
        <w:rPr>
          <w:rFonts w:hint="eastAsia"/>
        </w:rPr>
        <w:t>和</w:t>
      </w:r>
      <w:r w:rsidR="00401FCD" w:rsidRPr="00925371">
        <w:t>哈希值计算工具HashMyFiles 2.</w:t>
      </w:r>
      <w:r w:rsidR="00401FCD" w:rsidRPr="00925371">
        <w:rPr>
          <w:rFonts w:hint="eastAsia"/>
        </w:rPr>
        <w:t>36</w:t>
      </w:r>
      <w:r w:rsidR="00401FCD" w:rsidRPr="00925371">
        <w:t>版</w:t>
      </w:r>
      <w:r w:rsidR="00925371" w:rsidRPr="00925371">
        <w:t>和</w:t>
      </w:r>
      <w:r w:rsidR="00925371" w:rsidRPr="00925371">
        <w:rPr>
          <w:rFonts w:hint="eastAsia"/>
        </w:rPr>
        <w:t>光盘刻录工具Nero Express 8.3版</w:t>
      </w:r>
      <w:r w:rsidR="00401FCD" w:rsidRPr="00925371">
        <w:rPr>
          <w:rFonts w:hint="eastAsia"/>
        </w:rPr>
        <w:t>。</w:t>
      </w:r>
    </w:p>
    <w:p w14:paraId="3B71E305" w14:textId="7291B9BD" w:rsidR="00EF2682" w:rsidRDefault="002F061A" w:rsidP="00B438E4">
      <w:pPr>
        <w:pStyle w:val="a8"/>
        <w:wordWrap w:val="0"/>
      </w:pPr>
      <w:r>
        <w:rPr>
          <w:rFonts w:hint="eastAsia"/>
        </w:rPr>
        <w:t>本次鉴定开始前，启动杀毒软件奇安信天</w:t>
      </w:r>
      <w:proofErr w:type="gramStart"/>
      <w:r>
        <w:rPr>
          <w:rFonts w:hint="eastAsia"/>
        </w:rPr>
        <w:t>擎</w:t>
      </w:r>
      <w:proofErr w:type="gramEnd"/>
      <w:r>
        <w:rPr>
          <w:rFonts w:hint="eastAsia"/>
        </w:rPr>
        <w:t>终端安全管理系统</w:t>
      </w:r>
      <w:r w:rsidR="00FE2639">
        <w:rPr>
          <w:rFonts w:hint="eastAsia"/>
        </w:rPr>
        <w:t>10.</w:t>
      </w:r>
      <w:r w:rsidR="00FE2639">
        <w:t>11</w:t>
      </w:r>
      <w:r>
        <w:t>版对电子数据检验工作站的系统进行了杀毒，未检测到运行的恶意程序，病毒库更新日期为</w:t>
      </w:r>
      <w:r w:rsidR="003175B3">
        <w:t>2022年10月</w:t>
      </w:r>
      <w:r w:rsidR="00810418">
        <w:t>21</w:t>
      </w:r>
      <w:r w:rsidR="003175B3">
        <w:t>日</w:t>
      </w:r>
      <w:r>
        <w:t>，同时对检验工作站及周边环境进行了防磁、防水、防静电和防震保护。</w:t>
      </w:r>
    </w:p>
    <w:p w14:paraId="1B1F1A40" w14:textId="77777777" w:rsidR="00C76FC2" w:rsidRDefault="00051763" w:rsidP="00B438E4">
      <w:pPr>
        <w:pStyle w:val="1"/>
      </w:pPr>
      <w:r>
        <w:t>鉴定过程</w:t>
      </w:r>
    </w:p>
    <w:p w14:paraId="133EBE27" w14:textId="4AECB6F8" w:rsidR="00C76FC2" w:rsidRDefault="005873DB" w:rsidP="00B438E4">
      <w:pPr>
        <w:pStyle w:val="3"/>
        <w:wordWrap w:val="0"/>
      </w:pPr>
      <w:r>
        <w:rPr>
          <w:rFonts w:hint="eastAsia"/>
        </w:rPr>
        <w:t>检材</w:t>
      </w:r>
      <w:r w:rsidR="003175B3">
        <w:t>2022-251</w:t>
      </w:r>
      <w:r w:rsidR="00201D62">
        <w:t>-001</w:t>
      </w:r>
    </w:p>
    <w:p w14:paraId="49FD435C" w14:textId="0559D586" w:rsidR="0090000D" w:rsidRDefault="0090000D" w:rsidP="00B438E4">
      <w:pPr>
        <w:pStyle w:val="a8"/>
        <w:wordWrap w:val="0"/>
      </w:pPr>
      <w:r>
        <w:t>在屏蔽环境下打开检材手机</w:t>
      </w:r>
      <w:r>
        <w:t>“</w:t>
      </w:r>
      <w:r>
        <w:t>2022-25</w:t>
      </w:r>
      <w:r w:rsidR="00213A39">
        <w:t>2</w:t>
      </w:r>
      <w:r>
        <w:t>-001</w:t>
      </w:r>
      <w:r>
        <w:t>”</w:t>
      </w:r>
      <w:r>
        <w:t>并开启飞行模式。使用盘古石手机取证分析系统对检材手机</w:t>
      </w:r>
      <w:proofErr w:type="gramStart"/>
      <w:r>
        <w:t>进行</w:t>
      </w:r>
      <w:r>
        <w:rPr>
          <w:rFonts w:hint="eastAsia"/>
        </w:rPr>
        <w:t>提权</w:t>
      </w:r>
      <w:r>
        <w:t>提取</w:t>
      </w:r>
      <w:proofErr w:type="gramEnd"/>
      <w:r>
        <w:t>并分析其中的基本信息</w:t>
      </w:r>
      <w:r w:rsidR="00415966">
        <w:rPr>
          <w:rFonts w:hint="eastAsia"/>
        </w:rPr>
        <w:t>、</w:t>
      </w:r>
      <w:r w:rsidR="00146B7A">
        <w:rPr>
          <w:rFonts w:hint="eastAsia"/>
        </w:rPr>
        <w:t>多媒体记录、</w:t>
      </w:r>
      <w:proofErr w:type="gramStart"/>
      <w:r w:rsidR="00415966">
        <w:rPr>
          <w:rFonts w:hint="eastAsia"/>
        </w:rPr>
        <w:t>微信</w:t>
      </w:r>
      <w:r w:rsidR="009B2B42">
        <w:rPr>
          <w:rFonts w:hint="eastAsia"/>
        </w:rPr>
        <w:t>记录</w:t>
      </w:r>
      <w:proofErr w:type="gramEnd"/>
      <w:r w:rsidR="00415966">
        <w:rPr>
          <w:rFonts w:hint="eastAsia"/>
        </w:rPr>
        <w:t>、QQ</w:t>
      </w:r>
      <w:r w:rsidR="009B2B42">
        <w:rPr>
          <w:rFonts w:hint="eastAsia"/>
        </w:rPr>
        <w:t>记录</w:t>
      </w:r>
      <w:r w:rsidR="00415966">
        <w:rPr>
          <w:rFonts w:hint="eastAsia"/>
        </w:rPr>
        <w:t>、</w:t>
      </w:r>
      <w:proofErr w:type="gramStart"/>
      <w:r w:rsidR="00F655E9">
        <w:rPr>
          <w:rFonts w:hint="eastAsia"/>
        </w:rPr>
        <w:t>企业微信</w:t>
      </w:r>
      <w:r w:rsidR="009B2B42">
        <w:rPr>
          <w:rFonts w:hint="eastAsia"/>
        </w:rPr>
        <w:t>记录</w:t>
      </w:r>
      <w:proofErr w:type="gramEnd"/>
      <w:r w:rsidR="00F655E9">
        <w:rPr>
          <w:rFonts w:hint="eastAsia"/>
        </w:rPr>
        <w:t>、</w:t>
      </w:r>
      <w:r w:rsidR="00500E72">
        <w:rPr>
          <w:rFonts w:hint="eastAsia"/>
        </w:rPr>
        <w:t>钉钉</w:t>
      </w:r>
      <w:r w:rsidR="006D5FFD">
        <w:rPr>
          <w:rFonts w:hint="eastAsia"/>
        </w:rPr>
        <w:t>记录</w:t>
      </w:r>
      <w:r w:rsidR="00500E72">
        <w:rPr>
          <w:rFonts w:hint="eastAsia"/>
        </w:rPr>
        <w:t>、</w:t>
      </w:r>
      <w:r w:rsidR="00415966">
        <w:rPr>
          <w:rFonts w:hint="eastAsia"/>
        </w:rPr>
        <w:t>Telegram</w:t>
      </w:r>
      <w:r w:rsidR="009B2B42">
        <w:rPr>
          <w:rFonts w:hint="eastAsia"/>
        </w:rPr>
        <w:t>记录</w:t>
      </w:r>
      <w:r w:rsidR="00415966">
        <w:rPr>
          <w:rFonts w:hint="eastAsia"/>
        </w:rPr>
        <w:t>和Twitter</w:t>
      </w:r>
      <w:r w:rsidR="009B2B42">
        <w:rPr>
          <w:rFonts w:hint="eastAsia"/>
        </w:rPr>
        <w:t>记录</w:t>
      </w:r>
      <w:r>
        <w:t>。所使用的配置信息如下图所</w:t>
      </w:r>
      <w:r>
        <w:lastRenderedPageBreak/>
        <w:t>示：</w:t>
      </w:r>
    </w:p>
    <w:p w14:paraId="62197274" w14:textId="0F72BC3B" w:rsidR="0090000D" w:rsidRPr="0090000D" w:rsidRDefault="006F69AA" w:rsidP="00B438E4">
      <w:pPr>
        <w:pStyle w:val="a8"/>
        <w:wordWrap w:val="0"/>
        <w:ind w:firstLineChars="0" w:firstLine="0"/>
      </w:pPr>
      <w:r>
        <w:rPr>
          <w:noProof/>
        </w:rPr>
        <w:drawing>
          <wp:inline distT="0" distB="0" distL="0" distR="0" wp14:anchorId="3FABCA06" wp14:editId="27A46DDD">
            <wp:extent cx="5274310" cy="1578610"/>
            <wp:effectExtent l="19050" t="19050" r="21590" b="215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578610"/>
                    </a:xfrm>
                    <a:prstGeom prst="rect">
                      <a:avLst/>
                    </a:prstGeom>
                    <a:ln w="6348" cmpd="sng">
                      <a:solidFill>
                        <a:srgbClr val="000000"/>
                      </a:solidFill>
                      <a:prstDash val="solid"/>
                    </a:ln>
                  </pic:spPr>
                </pic:pic>
              </a:graphicData>
            </a:graphic>
          </wp:inline>
        </w:drawing>
      </w:r>
    </w:p>
    <w:p w14:paraId="210C3C6D" w14:textId="77777777" w:rsidR="00C76FC2" w:rsidRDefault="00051763" w:rsidP="00B438E4">
      <w:pPr>
        <w:pStyle w:val="4"/>
        <w:wordWrap w:val="0"/>
      </w:pPr>
      <w:r>
        <w:t>基本信息</w:t>
      </w:r>
    </w:p>
    <w:p w14:paraId="64CEC598" w14:textId="18C6F298" w:rsidR="00D92E2C" w:rsidRDefault="00051763" w:rsidP="00B438E4">
      <w:pPr>
        <w:pStyle w:val="a8"/>
        <w:wordWrap w:val="0"/>
      </w:pPr>
      <w:r>
        <w:t>查看检材手机的设备信息，检材手机的设备品牌为</w:t>
      </w:r>
      <w:r>
        <w:t>“</w:t>
      </w:r>
      <w:r w:rsidR="000706AA" w:rsidRPr="000706AA">
        <w:t>iPhone</w:t>
      </w:r>
      <w:r>
        <w:t>”</w:t>
      </w:r>
      <w:r>
        <w:t>，型号为</w:t>
      </w:r>
      <w:r>
        <w:t>“</w:t>
      </w:r>
      <w:r w:rsidR="003175B3">
        <w:t>MLUA3LL/A</w:t>
      </w:r>
      <w:r>
        <w:t>”</w:t>
      </w:r>
      <w:r>
        <w:t>，</w:t>
      </w:r>
      <w:r w:rsidR="00812B28">
        <w:t>IMEI为</w:t>
      </w:r>
      <w:r>
        <w:t>“</w:t>
      </w:r>
      <w:r w:rsidR="003175B3">
        <w:rPr>
          <w:rFonts w:hint="eastAsia"/>
        </w:rPr>
        <w:t>3</w:t>
      </w:r>
      <w:r w:rsidR="003175B3">
        <w:t>59052379903584</w:t>
      </w:r>
      <w:r w:rsidR="003175B3">
        <w:t>”</w:t>
      </w:r>
      <w:r>
        <w:t>和</w:t>
      </w:r>
      <w:r>
        <w:t>“</w:t>
      </w:r>
      <w:r w:rsidR="003175B3">
        <w:t>359052379207846</w:t>
      </w:r>
      <w:r>
        <w:t>”</w:t>
      </w:r>
      <w:r>
        <w:t>，系统版本为</w:t>
      </w:r>
      <w:r>
        <w:t>“</w:t>
      </w:r>
      <w:r w:rsidR="000706AA" w:rsidRPr="000706AA">
        <w:t>iOS</w:t>
      </w:r>
      <w:r>
        <w:t xml:space="preserve"> </w:t>
      </w:r>
      <w:r w:rsidR="0004651A" w:rsidRPr="0004651A">
        <w:t>15.</w:t>
      </w:r>
      <w:r w:rsidR="003175B3">
        <w:t>4</w:t>
      </w:r>
      <w:r>
        <w:t>”</w:t>
      </w:r>
      <w:r w:rsidR="00501B7A">
        <w:rPr>
          <w:rFonts w:hint="eastAsia"/>
        </w:rPr>
        <w:t>，设备名称为“</w:t>
      </w:r>
      <w:r w:rsidR="003175B3" w:rsidRPr="003175B3">
        <w:t>iPhoneF</w:t>
      </w:r>
      <w:r w:rsidR="00501B7A">
        <w:rPr>
          <w:rFonts w:hint="eastAsia"/>
        </w:rPr>
        <w:t>”</w:t>
      </w:r>
      <w:r>
        <w:t>。</w:t>
      </w:r>
    </w:p>
    <w:p w14:paraId="037FC414" w14:textId="1E7636DD" w:rsidR="00C76FC2" w:rsidRDefault="00051763" w:rsidP="00B438E4">
      <w:pPr>
        <w:pStyle w:val="a8"/>
        <w:wordWrap w:val="0"/>
      </w:pPr>
      <w:r>
        <w:t>使用盘古石手机取证分析系统对检材手机</w:t>
      </w:r>
      <w:proofErr w:type="gramStart"/>
      <w:r>
        <w:t>进行</w:t>
      </w:r>
      <w:r w:rsidR="002257D2">
        <w:rPr>
          <w:rFonts w:hint="eastAsia"/>
        </w:rPr>
        <w:t>提权</w:t>
      </w:r>
      <w:r>
        <w:t>提取</w:t>
      </w:r>
      <w:proofErr w:type="gramEnd"/>
      <w:r>
        <w:t>，分析其中的基本信息。检材手机中成功提取到通讯录记录共计</w:t>
      </w:r>
      <w:r w:rsidR="003175B3">
        <w:t>419</w:t>
      </w:r>
      <w:r>
        <w:t>条，其中已删除记录0条；通话记录共计</w:t>
      </w:r>
      <w:r w:rsidR="003175B3">
        <w:rPr>
          <w:rFonts w:hint="eastAsia"/>
        </w:rPr>
        <w:t>2</w:t>
      </w:r>
      <w:r w:rsidR="003175B3">
        <w:t>05</w:t>
      </w:r>
      <w:r>
        <w:t>条，其中已删除记录</w:t>
      </w:r>
      <w:r w:rsidR="000706AA">
        <w:t>0</w:t>
      </w:r>
      <w:r>
        <w:t>条；短信记录共计</w:t>
      </w:r>
      <w:r w:rsidR="0004651A">
        <w:rPr>
          <w:rFonts w:hint="eastAsia"/>
        </w:rPr>
        <w:t>1</w:t>
      </w:r>
      <w:r w:rsidR="003175B3">
        <w:t>,514</w:t>
      </w:r>
      <w:r>
        <w:t>条，其中已删除记录0条。部分短信内容如下图所示：</w:t>
      </w:r>
    </w:p>
    <w:p w14:paraId="394253F7" w14:textId="58D3AC3C" w:rsidR="005873DB" w:rsidRDefault="003175B3" w:rsidP="00B438E4">
      <w:pPr>
        <w:pStyle w:val="a8"/>
        <w:wordWrap w:val="0"/>
        <w:ind w:firstLineChars="0" w:firstLine="0"/>
        <w:jc w:val="center"/>
      </w:pPr>
      <w:r>
        <w:rPr>
          <w:noProof/>
        </w:rPr>
        <w:drawing>
          <wp:inline distT="0" distB="0" distL="0" distR="0" wp14:anchorId="4B834CD1" wp14:editId="50C3AB19">
            <wp:extent cx="5273040" cy="2374900"/>
            <wp:effectExtent l="19050" t="19050" r="2286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3701" cy="2384205"/>
                    </a:xfrm>
                    <a:prstGeom prst="rect">
                      <a:avLst/>
                    </a:prstGeom>
                    <a:ln w="6348" cmpd="sng">
                      <a:solidFill>
                        <a:srgbClr val="000000"/>
                      </a:solidFill>
                      <a:prstDash val="solid"/>
                    </a:ln>
                  </pic:spPr>
                </pic:pic>
              </a:graphicData>
            </a:graphic>
          </wp:inline>
        </w:drawing>
      </w:r>
    </w:p>
    <w:p w14:paraId="05EE542C" w14:textId="697A282C" w:rsidR="00C76FC2" w:rsidRDefault="003E7ADF" w:rsidP="00B438E4">
      <w:pPr>
        <w:pStyle w:val="a8"/>
        <w:wordWrap w:val="0"/>
      </w:pPr>
      <w:r>
        <w:lastRenderedPageBreak/>
        <w:t>将上述所有记录保存至证据U盘中</w:t>
      </w:r>
      <w:r>
        <w:t>“</w:t>
      </w:r>
      <w:r>
        <w:t>\</w:t>
      </w:r>
      <w:r w:rsidR="003175B3">
        <w:t>2022-251</w:t>
      </w:r>
      <w:r w:rsidR="00201D62">
        <w:t>-001</w:t>
      </w:r>
      <w:r>
        <w:t>\</w:t>
      </w:r>
      <w:r w:rsidR="007A48C2">
        <w:rPr>
          <w:rFonts w:hint="eastAsia"/>
        </w:rPr>
        <w:t>其他信息</w:t>
      </w:r>
      <w:r w:rsidR="007A48C2">
        <w:t>\</w:t>
      </w:r>
      <w:r>
        <w:t>”</w:t>
      </w:r>
      <w:r>
        <w:t>目录下。</w:t>
      </w:r>
    </w:p>
    <w:p w14:paraId="0E641972" w14:textId="234AEB21" w:rsidR="002257D2" w:rsidRDefault="002257D2" w:rsidP="00B438E4">
      <w:pPr>
        <w:pStyle w:val="4"/>
        <w:wordWrap w:val="0"/>
      </w:pPr>
      <w:r>
        <w:rPr>
          <w:rFonts w:hint="eastAsia"/>
        </w:rPr>
        <w:t>多媒体</w:t>
      </w:r>
    </w:p>
    <w:p w14:paraId="130F28EE" w14:textId="1CDD2762" w:rsidR="002257D2" w:rsidRDefault="002257D2" w:rsidP="00B438E4">
      <w:pPr>
        <w:pStyle w:val="a8"/>
        <w:wordWrap w:val="0"/>
      </w:pPr>
      <w:r>
        <w:t>使用盘古石手机取证分析系统对检材手机</w:t>
      </w:r>
      <w:proofErr w:type="gramStart"/>
      <w:r>
        <w:t>进行</w:t>
      </w:r>
      <w:r>
        <w:rPr>
          <w:rFonts w:hint="eastAsia"/>
        </w:rPr>
        <w:t>提权</w:t>
      </w:r>
      <w:r>
        <w:t>提取</w:t>
      </w:r>
      <w:proofErr w:type="gramEnd"/>
      <w:r>
        <w:t>，分析其中的</w:t>
      </w:r>
      <w:r>
        <w:rPr>
          <w:rFonts w:hint="eastAsia"/>
        </w:rPr>
        <w:t>多媒体记录</w:t>
      </w:r>
      <w:r>
        <w:t>。</w:t>
      </w:r>
    </w:p>
    <w:p w14:paraId="0C2B1FE4" w14:textId="4FDEB621" w:rsidR="002257D2" w:rsidRDefault="002257D2" w:rsidP="00B438E4">
      <w:pPr>
        <w:pStyle w:val="a8"/>
        <w:wordWrap w:val="0"/>
      </w:pPr>
      <w:r>
        <w:rPr>
          <w:rFonts w:hint="eastAsia"/>
        </w:rPr>
        <w:t>多媒体</w:t>
      </w:r>
      <w:r>
        <w:t>记录共计</w:t>
      </w:r>
      <w:r>
        <w:rPr>
          <w:rFonts w:hint="eastAsia"/>
        </w:rPr>
        <w:t>1</w:t>
      </w:r>
      <w:r>
        <w:t>17条，其中已删除记录0条。</w:t>
      </w:r>
      <w:r>
        <w:rPr>
          <w:rFonts w:hint="eastAsia"/>
        </w:rPr>
        <w:t>部分多媒体记录如下图所示：</w:t>
      </w:r>
    </w:p>
    <w:p w14:paraId="2DFDDFDD" w14:textId="11B26C71" w:rsidR="002257D2" w:rsidRDefault="002257D2" w:rsidP="00B438E4">
      <w:pPr>
        <w:pStyle w:val="a8"/>
        <w:wordWrap w:val="0"/>
        <w:ind w:firstLineChars="0" w:firstLine="0"/>
      </w:pPr>
      <w:r>
        <w:rPr>
          <w:noProof/>
        </w:rPr>
        <w:drawing>
          <wp:inline distT="0" distB="0" distL="0" distR="0" wp14:anchorId="7838D75A" wp14:editId="64F21686">
            <wp:extent cx="5274310" cy="873760"/>
            <wp:effectExtent l="19050" t="19050" r="21590" b="215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73760"/>
                    </a:xfrm>
                    <a:prstGeom prst="rect">
                      <a:avLst/>
                    </a:prstGeom>
                    <a:ln w="6348" cmpd="sng">
                      <a:solidFill>
                        <a:srgbClr val="000000"/>
                      </a:solidFill>
                      <a:prstDash val="solid"/>
                    </a:ln>
                  </pic:spPr>
                </pic:pic>
              </a:graphicData>
            </a:graphic>
          </wp:inline>
        </w:drawing>
      </w:r>
    </w:p>
    <w:p w14:paraId="04F6D670" w14:textId="338398DA" w:rsidR="002257D2" w:rsidRPr="002257D2" w:rsidRDefault="002257D2" w:rsidP="00B438E4">
      <w:pPr>
        <w:pStyle w:val="a8"/>
        <w:wordWrap w:val="0"/>
      </w:pPr>
      <w:r>
        <w:t>将上述所有记录保存至证据U盘中</w:t>
      </w:r>
      <w:r>
        <w:t>“</w:t>
      </w:r>
      <w:r>
        <w:t>\2022-251-001\</w:t>
      </w:r>
      <w:r>
        <w:rPr>
          <w:rFonts w:hint="eastAsia"/>
        </w:rPr>
        <w:t>其他信息</w:t>
      </w:r>
      <w:r>
        <w:t>\</w:t>
      </w:r>
      <w:r>
        <w:t>”</w:t>
      </w:r>
      <w:r>
        <w:t>目录下</w:t>
      </w:r>
      <w:r>
        <w:rPr>
          <w:rFonts w:hint="eastAsia"/>
        </w:rPr>
        <w:t>。</w:t>
      </w:r>
    </w:p>
    <w:p w14:paraId="133BFEEE" w14:textId="1EA44D17" w:rsidR="006F1774" w:rsidRDefault="006F1774" w:rsidP="00B438E4">
      <w:pPr>
        <w:pStyle w:val="4"/>
        <w:wordWrap w:val="0"/>
      </w:pPr>
      <w:r>
        <w:rPr>
          <w:rFonts w:hint="eastAsia"/>
        </w:rPr>
        <w:t>微信</w:t>
      </w:r>
    </w:p>
    <w:p w14:paraId="097CDE6F" w14:textId="4AD860CE" w:rsidR="003820DC" w:rsidRDefault="003820DC" w:rsidP="00B438E4">
      <w:pPr>
        <w:pStyle w:val="a8"/>
        <w:wordWrap w:val="0"/>
      </w:pPr>
      <w:r>
        <w:rPr>
          <w:rFonts w:hint="eastAsia"/>
        </w:rPr>
        <w:t>使用盘古石手机取证分析系统对检材手机</w:t>
      </w:r>
      <w:proofErr w:type="gramStart"/>
      <w:r>
        <w:rPr>
          <w:rFonts w:hint="eastAsia"/>
        </w:rPr>
        <w:t>进行</w:t>
      </w:r>
      <w:r w:rsidR="0090000D">
        <w:rPr>
          <w:rFonts w:hint="eastAsia"/>
        </w:rPr>
        <w:t>提权</w:t>
      </w:r>
      <w:r>
        <w:rPr>
          <w:rFonts w:hint="eastAsia"/>
        </w:rPr>
        <w:t>提取</w:t>
      </w:r>
      <w:proofErr w:type="gramEnd"/>
      <w:r>
        <w:rPr>
          <w:rFonts w:hint="eastAsia"/>
        </w:rPr>
        <w:t>，分析其中</w:t>
      </w:r>
      <w:proofErr w:type="gramStart"/>
      <w:r>
        <w:rPr>
          <w:rFonts w:hint="eastAsia"/>
        </w:rPr>
        <w:t>的微信</w:t>
      </w:r>
      <w:r>
        <w:t>记录</w:t>
      </w:r>
      <w:proofErr w:type="gramEnd"/>
      <w:r>
        <w:t>。检材手机中成功提取到</w:t>
      </w:r>
      <w:r>
        <w:rPr>
          <w:rFonts w:hint="eastAsia"/>
        </w:rPr>
        <w:t>2个</w:t>
      </w:r>
      <w:r w:rsidRPr="003820DC">
        <w:rPr>
          <w:rFonts w:hint="eastAsia"/>
        </w:rPr>
        <w:t>微信</w:t>
      </w:r>
      <w:proofErr w:type="gramStart"/>
      <w:r w:rsidRPr="003820DC">
        <w:rPr>
          <w:rFonts w:hint="eastAsia"/>
        </w:rPr>
        <w:t>帐号</w:t>
      </w:r>
      <w:proofErr w:type="gramEnd"/>
      <w:r w:rsidRPr="003820DC">
        <w:rPr>
          <w:rFonts w:hint="eastAsia"/>
        </w:rPr>
        <w:t>“</w:t>
      </w:r>
      <w:r w:rsidRPr="003820DC">
        <w:t>kuadenuo（微信ID：wxid_h2ryv0nlm2rz12；昵称：Jiangdh）</w:t>
      </w:r>
      <w:r w:rsidRPr="003820DC">
        <w:t>”</w:t>
      </w:r>
      <w:r w:rsidRPr="003820DC">
        <w:t>和</w:t>
      </w:r>
      <w:r w:rsidRPr="003820DC">
        <w:t>“</w:t>
      </w:r>
      <w:r w:rsidRPr="003820DC">
        <w:t>democrachina（微信ID：wxid_kc7lbn7d56eu12；昵称：</w:t>
      </w:r>
      <w:r w:rsidRPr="003820DC">
        <w:rPr>
          <w:rFonts w:hint="eastAsia"/>
        </w:rPr>
        <w:t>不畏浮云</w:t>
      </w:r>
      <w:r w:rsidRPr="003820DC">
        <w:t>）</w:t>
      </w:r>
      <w:r w:rsidRPr="003820DC">
        <w:t>”</w:t>
      </w:r>
      <w:r>
        <w:t>的使用记录。</w:t>
      </w:r>
    </w:p>
    <w:p w14:paraId="45D8EE5C" w14:textId="1968184A" w:rsidR="003820DC" w:rsidRDefault="003820DC" w:rsidP="00B438E4">
      <w:pPr>
        <w:pStyle w:val="a8"/>
        <w:wordWrap w:val="0"/>
      </w:pPr>
      <w:r>
        <w:rPr>
          <w:rFonts w:hint="eastAsia"/>
        </w:rPr>
        <w:t>检材手机中成功提取到</w:t>
      </w:r>
      <w:r w:rsidRPr="00355216">
        <w:t>微信</w:t>
      </w:r>
      <w:proofErr w:type="gramStart"/>
      <w:r w:rsidRPr="00355216">
        <w:t>帐号</w:t>
      </w:r>
      <w:proofErr w:type="gramEnd"/>
      <w:r w:rsidRPr="003820DC">
        <w:rPr>
          <w:rFonts w:hint="eastAsia"/>
        </w:rPr>
        <w:t>“</w:t>
      </w:r>
      <w:r w:rsidRPr="003820DC">
        <w:t>kuadenuo（微信ID：wxid_h2ryv0nlm2rz12；昵称：Jiangdh）</w:t>
      </w:r>
      <w:r w:rsidRPr="003820DC">
        <w:t>”</w:t>
      </w:r>
      <w:r>
        <w:t>的记录共计</w:t>
      </w:r>
      <w:r w:rsidR="003473A1">
        <w:rPr>
          <w:rFonts w:hint="eastAsia"/>
        </w:rPr>
        <w:t>8</w:t>
      </w:r>
      <w:r w:rsidR="003473A1">
        <w:t>,</w:t>
      </w:r>
      <w:r w:rsidR="007A48C2">
        <w:t>308</w:t>
      </w:r>
      <w:r>
        <w:t>条，其中已删除记录</w:t>
      </w:r>
      <w:r w:rsidR="009D4C5E">
        <w:rPr>
          <w:rFonts w:hint="eastAsia"/>
        </w:rPr>
        <w:t>3</w:t>
      </w:r>
      <w:r w:rsidR="007A48C2">
        <w:t>3</w:t>
      </w:r>
      <w:r>
        <w:t>条。</w:t>
      </w:r>
      <w:proofErr w:type="gramStart"/>
      <w:r>
        <w:t>部分微信记录</w:t>
      </w:r>
      <w:proofErr w:type="gramEnd"/>
      <w:r w:rsidRPr="00E810F6">
        <w:t>如下图所示：</w:t>
      </w:r>
    </w:p>
    <w:p w14:paraId="2E2584C5" w14:textId="356275A5" w:rsidR="003820DC" w:rsidRDefault="003820DC" w:rsidP="00B438E4">
      <w:pPr>
        <w:pStyle w:val="a8"/>
        <w:wordWrap w:val="0"/>
        <w:ind w:firstLineChars="0" w:firstLine="0"/>
      </w:pPr>
      <w:r>
        <w:rPr>
          <w:noProof/>
        </w:rPr>
        <w:lastRenderedPageBreak/>
        <w:drawing>
          <wp:inline distT="0" distB="0" distL="0" distR="0" wp14:anchorId="5A36DB3E" wp14:editId="4469E573">
            <wp:extent cx="5274310" cy="2000885"/>
            <wp:effectExtent l="19050" t="19050" r="21590" b="184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00885"/>
                    </a:xfrm>
                    <a:prstGeom prst="rect">
                      <a:avLst/>
                    </a:prstGeom>
                    <a:ln w="6348" cmpd="sng">
                      <a:solidFill>
                        <a:srgbClr val="000000"/>
                      </a:solidFill>
                      <a:prstDash val="solid"/>
                    </a:ln>
                  </pic:spPr>
                </pic:pic>
              </a:graphicData>
            </a:graphic>
          </wp:inline>
        </w:drawing>
      </w:r>
    </w:p>
    <w:p w14:paraId="1D480340" w14:textId="179B177F" w:rsidR="003820DC" w:rsidRDefault="003820DC" w:rsidP="00B438E4">
      <w:pPr>
        <w:pStyle w:val="a8"/>
        <w:wordWrap w:val="0"/>
      </w:pPr>
      <w:r>
        <w:rPr>
          <w:rFonts w:hint="eastAsia"/>
        </w:rPr>
        <w:t>检材手机中成功提取到</w:t>
      </w:r>
      <w:r w:rsidRPr="00355216">
        <w:t>微信</w:t>
      </w:r>
      <w:proofErr w:type="gramStart"/>
      <w:r w:rsidRPr="00355216">
        <w:t>帐号</w:t>
      </w:r>
      <w:proofErr w:type="gramEnd"/>
      <w:r w:rsidRPr="003820DC">
        <w:t>“</w:t>
      </w:r>
      <w:r w:rsidRPr="003820DC">
        <w:t>democrachina（微信ID：wxid_kc7lbn7d56eu12；昵称：</w:t>
      </w:r>
      <w:r w:rsidRPr="003820DC">
        <w:rPr>
          <w:rFonts w:hint="eastAsia"/>
        </w:rPr>
        <w:t>不畏浮云</w:t>
      </w:r>
      <w:r w:rsidRPr="003820DC">
        <w:t>）</w:t>
      </w:r>
      <w:r w:rsidRPr="003820DC">
        <w:t>”</w:t>
      </w:r>
      <w:r>
        <w:t>的记录共计12</w:t>
      </w:r>
      <w:r w:rsidR="003473A1">
        <w:t>,1</w:t>
      </w:r>
      <w:r w:rsidR="007A48C2">
        <w:t>75</w:t>
      </w:r>
      <w:r>
        <w:t>条，其中已删除记录</w:t>
      </w:r>
      <w:r w:rsidR="007A48C2">
        <w:t>68</w:t>
      </w:r>
      <w:r>
        <w:t>条。</w:t>
      </w:r>
      <w:proofErr w:type="gramStart"/>
      <w:r>
        <w:t>部分微信记录</w:t>
      </w:r>
      <w:proofErr w:type="gramEnd"/>
      <w:r w:rsidRPr="00E810F6">
        <w:t>如下图所示：</w:t>
      </w:r>
    </w:p>
    <w:p w14:paraId="0CB59406" w14:textId="01DD17DC" w:rsidR="003820DC" w:rsidRDefault="0090000D" w:rsidP="00B438E4">
      <w:pPr>
        <w:pStyle w:val="a8"/>
        <w:wordWrap w:val="0"/>
        <w:ind w:firstLineChars="0" w:firstLine="0"/>
      </w:pPr>
      <w:r>
        <w:rPr>
          <w:noProof/>
        </w:rPr>
        <w:drawing>
          <wp:inline distT="0" distB="0" distL="0" distR="0" wp14:anchorId="1E07DC90" wp14:editId="24693795">
            <wp:extent cx="5274310" cy="2007235"/>
            <wp:effectExtent l="19050" t="19050" r="2159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07235"/>
                    </a:xfrm>
                    <a:prstGeom prst="rect">
                      <a:avLst/>
                    </a:prstGeom>
                    <a:ln w="6348" cmpd="sng">
                      <a:solidFill>
                        <a:srgbClr val="000000"/>
                      </a:solidFill>
                      <a:prstDash val="solid"/>
                    </a:ln>
                  </pic:spPr>
                </pic:pic>
              </a:graphicData>
            </a:graphic>
          </wp:inline>
        </w:drawing>
      </w:r>
    </w:p>
    <w:p w14:paraId="19E8FD7C" w14:textId="377767F9" w:rsidR="0090000D" w:rsidRPr="0090000D" w:rsidRDefault="003E7ADF" w:rsidP="00B438E4">
      <w:pPr>
        <w:pStyle w:val="a8"/>
        <w:wordWrap w:val="0"/>
      </w:pPr>
      <w:r>
        <w:t>将上述所有记录保存至证据U盘中</w:t>
      </w:r>
      <w:r w:rsidR="0090000D">
        <w:t>“</w:t>
      </w:r>
      <w:r w:rsidR="0090000D">
        <w:t>\2022-251-001\</w:t>
      </w:r>
      <w:r w:rsidR="007A48C2">
        <w:rPr>
          <w:rFonts w:hint="eastAsia"/>
        </w:rPr>
        <w:t>其他信息</w:t>
      </w:r>
      <w:r w:rsidR="007A48C2">
        <w:t>\</w:t>
      </w:r>
      <w:r w:rsidR="0090000D">
        <w:t>”</w:t>
      </w:r>
      <w:r w:rsidR="0090000D">
        <w:t>目录下。</w:t>
      </w:r>
    </w:p>
    <w:p w14:paraId="3D41B8E1" w14:textId="5925FE3B" w:rsidR="003820DC" w:rsidRDefault="003820DC" w:rsidP="00B438E4">
      <w:pPr>
        <w:pStyle w:val="4"/>
        <w:wordWrap w:val="0"/>
      </w:pPr>
      <w:r>
        <w:rPr>
          <w:rFonts w:hint="eastAsia"/>
        </w:rPr>
        <w:t>QQ</w:t>
      </w:r>
    </w:p>
    <w:p w14:paraId="59243047" w14:textId="521B4B32" w:rsidR="003820DC" w:rsidRDefault="0090000D" w:rsidP="00B438E4">
      <w:pPr>
        <w:pStyle w:val="a8"/>
        <w:wordWrap w:val="0"/>
      </w:pPr>
      <w:r>
        <w:rPr>
          <w:rFonts w:hint="eastAsia"/>
        </w:rPr>
        <w:t>使用盘古石手机取证分析系统对检材手机</w:t>
      </w:r>
      <w:proofErr w:type="gramStart"/>
      <w:r>
        <w:rPr>
          <w:rFonts w:hint="eastAsia"/>
        </w:rPr>
        <w:t>进行提权提取</w:t>
      </w:r>
      <w:proofErr w:type="gramEnd"/>
      <w:r>
        <w:rPr>
          <w:rFonts w:hint="eastAsia"/>
        </w:rPr>
        <w:t>，分析其中的QQ记录。检材手机中成功提取到</w:t>
      </w:r>
      <w:r>
        <w:t>2个</w:t>
      </w:r>
      <w:r>
        <w:rPr>
          <w:rFonts w:hint="eastAsia"/>
        </w:rPr>
        <w:t>Q</w:t>
      </w:r>
      <w:r>
        <w:t>Q</w:t>
      </w:r>
      <w:proofErr w:type="gramStart"/>
      <w:r>
        <w:t>帐号</w:t>
      </w:r>
      <w:proofErr w:type="gramEnd"/>
      <w:r>
        <w:t>“</w:t>
      </w:r>
      <w:r w:rsidRPr="0090000D">
        <w:t>16467920</w:t>
      </w:r>
      <w:r>
        <w:t>（</w:t>
      </w:r>
      <w:r>
        <w:rPr>
          <w:rFonts w:hint="eastAsia"/>
        </w:rPr>
        <w:t>用户名</w:t>
      </w:r>
      <w:r>
        <w:t>：</w:t>
      </w:r>
      <w:r w:rsidRPr="0090000D">
        <w:t>16467920</w:t>
      </w:r>
      <w:r>
        <w:t>；昵称：</w:t>
      </w:r>
      <w:r w:rsidRPr="0090000D">
        <w:t>ban</w:t>
      </w:r>
      <w:r>
        <w:t>）</w:t>
      </w:r>
      <w:r>
        <w:t>”</w:t>
      </w:r>
      <w:r>
        <w:rPr>
          <w:rFonts w:hint="eastAsia"/>
        </w:rPr>
        <w:t>和</w:t>
      </w:r>
      <w:r>
        <w:t>“</w:t>
      </w:r>
      <w:r w:rsidR="006835AA" w:rsidRPr="006835AA">
        <w:t>173740457</w:t>
      </w:r>
      <w:r>
        <w:t>（</w:t>
      </w:r>
      <w:r>
        <w:rPr>
          <w:rFonts w:hint="eastAsia"/>
        </w:rPr>
        <w:t>用户名</w:t>
      </w:r>
      <w:r>
        <w:t>：</w:t>
      </w:r>
      <w:r w:rsidR="006835AA" w:rsidRPr="006835AA">
        <w:t>173740457</w:t>
      </w:r>
      <w:r>
        <w:t>；昵称：</w:t>
      </w:r>
      <w:r w:rsidR="006835AA" w:rsidRPr="006835AA">
        <w:rPr>
          <w:rFonts w:hint="eastAsia"/>
        </w:rPr>
        <w:t>未名</w:t>
      </w:r>
      <w:r>
        <w:t>）</w:t>
      </w:r>
      <w:r>
        <w:t>”</w:t>
      </w:r>
      <w:r>
        <w:t>的使用记录。</w:t>
      </w:r>
    </w:p>
    <w:p w14:paraId="2CE840AE" w14:textId="0375A5AB" w:rsidR="006835AA" w:rsidRDefault="006835AA" w:rsidP="00B438E4">
      <w:pPr>
        <w:pStyle w:val="a8"/>
        <w:wordWrap w:val="0"/>
      </w:pPr>
      <w:r>
        <w:rPr>
          <w:rFonts w:hint="eastAsia"/>
        </w:rPr>
        <w:lastRenderedPageBreak/>
        <w:t>检材手机中成功提取到Q</w:t>
      </w:r>
      <w:r>
        <w:t>Q</w:t>
      </w:r>
      <w:proofErr w:type="gramStart"/>
      <w:r>
        <w:t>帐号</w:t>
      </w:r>
      <w:proofErr w:type="gramEnd"/>
      <w:r>
        <w:t>“</w:t>
      </w:r>
      <w:r w:rsidRPr="0090000D">
        <w:t>16467920</w:t>
      </w:r>
      <w:r>
        <w:t>（</w:t>
      </w:r>
      <w:r>
        <w:rPr>
          <w:rFonts w:hint="eastAsia"/>
        </w:rPr>
        <w:t>用户名</w:t>
      </w:r>
      <w:r>
        <w:t>：</w:t>
      </w:r>
      <w:r w:rsidRPr="0090000D">
        <w:t>16467920</w:t>
      </w:r>
      <w:r>
        <w:t>；昵称：</w:t>
      </w:r>
      <w:r w:rsidRPr="0090000D">
        <w:t>ban</w:t>
      </w:r>
      <w:r>
        <w:t>）</w:t>
      </w:r>
      <w:r>
        <w:t>”</w:t>
      </w:r>
      <w:r>
        <w:t>的使用记录</w:t>
      </w:r>
      <w:r>
        <w:rPr>
          <w:rFonts w:hint="eastAsia"/>
        </w:rPr>
        <w:t>共计6</w:t>
      </w:r>
      <w:r>
        <w:t>,76</w:t>
      </w:r>
      <w:r w:rsidR="007A48C2">
        <w:t>4</w:t>
      </w:r>
      <w:r>
        <w:rPr>
          <w:rFonts w:hint="eastAsia"/>
        </w:rPr>
        <w:t>条，其中已删除</w:t>
      </w:r>
      <w:r w:rsidR="007A48C2">
        <w:t>3</w:t>
      </w:r>
      <w:r>
        <w:rPr>
          <w:rFonts w:hint="eastAsia"/>
        </w:rPr>
        <w:t>条</w:t>
      </w:r>
      <w:r>
        <w:t>。</w:t>
      </w:r>
      <w:r>
        <w:rPr>
          <w:rFonts w:hint="eastAsia"/>
        </w:rPr>
        <w:t>部分QQ记录如下图所示：</w:t>
      </w:r>
    </w:p>
    <w:p w14:paraId="64F4CDB4" w14:textId="77CB8339" w:rsidR="006835AA" w:rsidRDefault="006835AA" w:rsidP="00B438E4">
      <w:pPr>
        <w:pStyle w:val="a8"/>
        <w:wordWrap w:val="0"/>
        <w:ind w:firstLineChars="0" w:firstLine="0"/>
      </w:pPr>
      <w:r>
        <w:rPr>
          <w:noProof/>
        </w:rPr>
        <w:drawing>
          <wp:inline distT="0" distB="0" distL="0" distR="0" wp14:anchorId="1DD09133" wp14:editId="2B5A57E4">
            <wp:extent cx="5274310" cy="2129155"/>
            <wp:effectExtent l="19050" t="19050" r="21590" b="234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29155"/>
                    </a:xfrm>
                    <a:prstGeom prst="rect">
                      <a:avLst/>
                    </a:prstGeom>
                    <a:ln w="6348" cmpd="sng">
                      <a:solidFill>
                        <a:srgbClr val="000000"/>
                      </a:solidFill>
                      <a:prstDash val="solid"/>
                    </a:ln>
                  </pic:spPr>
                </pic:pic>
              </a:graphicData>
            </a:graphic>
          </wp:inline>
        </w:drawing>
      </w:r>
    </w:p>
    <w:p w14:paraId="6F6AEEFE" w14:textId="6A92BA0B" w:rsidR="006835AA" w:rsidRDefault="006835AA" w:rsidP="00B438E4">
      <w:pPr>
        <w:pStyle w:val="a8"/>
        <w:wordWrap w:val="0"/>
      </w:pPr>
      <w:r>
        <w:rPr>
          <w:rFonts w:hint="eastAsia"/>
        </w:rPr>
        <w:t>检材手机中成功提取到Q</w:t>
      </w:r>
      <w:r>
        <w:t>Q</w:t>
      </w:r>
      <w:proofErr w:type="gramStart"/>
      <w:r>
        <w:t>帐号</w:t>
      </w:r>
      <w:proofErr w:type="gramEnd"/>
      <w:r w:rsidR="007E06C8">
        <w:rPr>
          <w:rFonts w:hint="eastAsia"/>
        </w:rPr>
        <w:t>“</w:t>
      </w:r>
      <w:r w:rsidRPr="006835AA">
        <w:t>173740457</w:t>
      </w:r>
      <w:r>
        <w:t>（</w:t>
      </w:r>
      <w:r>
        <w:rPr>
          <w:rFonts w:hint="eastAsia"/>
        </w:rPr>
        <w:t>用户名</w:t>
      </w:r>
      <w:r>
        <w:t>：</w:t>
      </w:r>
      <w:r w:rsidRPr="006835AA">
        <w:t>173740457</w:t>
      </w:r>
      <w:r>
        <w:t>；昵称：</w:t>
      </w:r>
      <w:r w:rsidRPr="006835AA">
        <w:rPr>
          <w:rFonts w:hint="eastAsia"/>
        </w:rPr>
        <w:t>未名</w:t>
      </w:r>
      <w:r>
        <w:t>）</w:t>
      </w:r>
      <w:r>
        <w:t>”</w:t>
      </w:r>
      <w:r>
        <w:t>的使用记录</w:t>
      </w:r>
      <w:r>
        <w:rPr>
          <w:rFonts w:hint="eastAsia"/>
        </w:rPr>
        <w:t>共计</w:t>
      </w:r>
      <w:r>
        <w:t>279</w:t>
      </w:r>
      <w:r>
        <w:rPr>
          <w:rFonts w:hint="eastAsia"/>
        </w:rPr>
        <w:t>条，其中已删除</w:t>
      </w:r>
      <w:r>
        <w:t>0</w:t>
      </w:r>
      <w:r>
        <w:rPr>
          <w:rFonts w:hint="eastAsia"/>
        </w:rPr>
        <w:t>条</w:t>
      </w:r>
      <w:r>
        <w:t>。</w:t>
      </w:r>
      <w:r>
        <w:rPr>
          <w:rFonts w:hint="eastAsia"/>
        </w:rPr>
        <w:t>部分QQ记录如下图所示：</w:t>
      </w:r>
    </w:p>
    <w:p w14:paraId="7C20AD07" w14:textId="3E5F7E28" w:rsidR="006835AA" w:rsidRPr="006835AA" w:rsidRDefault="006835AA" w:rsidP="00B438E4">
      <w:pPr>
        <w:pStyle w:val="a8"/>
        <w:wordWrap w:val="0"/>
        <w:ind w:firstLineChars="0" w:firstLine="0"/>
      </w:pPr>
      <w:r>
        <w:rPr>
          <w:noProof/>
        </w:rPr>
        <w:drawing>
          <wp:inline distT="0" distB="0" distL="0" distR="0" wp14:anchorId="7077A496" wp14:editId="13C0EEFB">
            <wp:extent cx="5274310" cy="2049780"/>
            <wp:effectExtent l="19050" t="19050" r="21590" b="266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49780"/>
                    </a:xfrm>
                    <a:prstGeom prst="rect">
                      <a:avLst/>
                    </a:prstGeom>
                    <a:ln w="6348" cmpd="sng">
                      <a:solidFill>
                        <a:srgbClr val="000000"/>
                      </a:solidFill>
                      <a:prstDash val="solid"/>
                    </a:ln>
                  </pic:spPr>
                </pic:pic>
              </a:graphicData>
            </a:graphic>
          </wp:inline>
        </w:drawing>
      </w:r>
    </w:p>
    <w:p w14:paraId="2E35F678" w14:textId="6B02D5CD" w:rsidR="00A668FD" w:rsidRDefault="003E7ADF" w:rsidP="00B438E4">
      <w:pPr>
        <w:pStyle w:val="a8"/>
        <w:wordWrap w:val="0"/>
      </w:pPr>
      <w:r>
        <w:t>将上述所有记录保存至证据U盘中</w:t>
      </w:r>
      <w:r w:rsidR="0090000D">
        <w:t>“</w:t>
      </w:r>
      <w:r w:rsidR="0090000D">
        <w:t>\2022-251-001\</w:t>
      </w:r>
      <w:r w:rsidR="007A48C2">
        <w:rPr>
          <w:rFonts w:hint="eastAsia"/>
        </w:rPr>
        <w:t>其他信息</w:t>
      </w:r>
      <w:r w:rsidR="007A48C2">
        <w:t>\</w:t>
      </w:r>
      <w:r w:rsidR="0090000D">
        <w:t>”</w:t>
      </w:r>
      <w:r w:rsidR="0090000D">
        <w:t>目录下。</w:t>
      </w:r>
    </w:p>
    <w:p w14:paraId="66D115C7" w14:textId="06542576" w:rsidR="00A668FD" w:rsidRDefault="00A668FD" w:rsidP="00B438E4">
      <w:pPr>
        <w:pStyle w:val="a8"/>
        <w:wordWrap w:val="0"/>
        <w:ind w:firstLineChars="0" w:firstLine="0"/>
        <w:jc w:val="distribute"/>
      </w:pPr>
      <w:r w:rsidRPr="00500E72">
        <w:t>=================此页以下为空白===============</w:t>
      </w:r>
    </w:p>
    <w:p w14:paraId="3C60212F" w14:textId="581D99E1" w:rsidR="00B44C1B" w:rsidRDefault="00B44C1B" w:rsidP="00B438E4">
      <w:pPr>
        <w:pStyle w:val="4"/>
        <w:wordWrap w:val="0"/>
      </w:pPr>
      <w:r>
        <w:rPr>
          <w:rFonts w:hint="eastAsia"/>
        </w:rPr>
        <w:lastRenderedPageBreak/>
        <w:t>企业微信</w:t>
      </w:r>
    </w:p>
    <w:p w14:paraId="4EE5DBFE" w14:textId="53012629" w:rsidR="00B44C1B" w:rsidRDefault="00B44C1B" w:rsidP="00B438E4">
      <w:pPr>
        <w:pStyle w:val="a8"/>
        <w:wordWrap w:val="0"/>
      </w:pPr>
      <w:r>
        <w:rPr>
          <w:rFonts w:hint="eastAsia"/>
        </w:rPr>
        <w:t>使用盘古石手机取证分析系统对检材手机</w:t>
      </w:r>
      <w:proofErr w:type="gramStart"/>
      <w:r>
        <w:rPr>
          <w:rFonts w:hint="eastAsia"/>
        </w:rPr>
        <w:t>进行提权提取</w:t>
      </w:r>
      <w:proofErr w:type="gramEnd"/>
      <w:r>
        <w:rPr>
          <w:rFonts w:hint="eastAsia"/>
        </w:rPr>
        <w:t>，分析其中的</w:t>
      </w:r>
      <w:proofErr w:type="gramStart"/>
      <w:r w:rsidR="00415966">
        <w:rPr>
          <w:rFonts w:hint="eastAsia"/>
        </w:rPr>
        <w:t>企业</w:t>
      </w:r>
      <w:r>
        <w:rPr>
          <w:rFonts w:hint="eastAsia"/>
        </w:rPr>
        <w:t>微信</w:t>
      </w:r>
      <w:r>
        <w:t>记录</w:t>
      </w:r>
      <w:proofErr w:type="gramEnd"/>
      <w:r>
        <w:t>。检材手机中成功提取到</w:t>
      </w:r>
      <w:r>
        <w:rPr>
          <w:rFonts w:hint="eastAsia"/>
        </w:rPr>
        <w:t>6个企业</w:t>
      </w:r>
      <w:r w:rsidRPr="003820DC">
        <w:rPr>
          <w:rFonts w:hint="eastAsia"/>
        </w:rPr>
        <w:t>微信</w:t>
      </w:r>
      <w:proofErr w:type="gramStart"/>
      <w:r w:rsidRPr="003820DC">
        <w:rPr>
          <w:rFonts w:hint="eastAsia"/>
        </w:rPr>
        <w:t>帐号</w:t>
      </w:r>
      <w:proofErr w:type="gramEnd"/>
      <w:r w:rsidRPr="003820DC">
        <w:rPr>
          <w:rFonts w:hint="eastAsia"/>
        </w:rPr>
        <w:t>“</w:t>
      </w:r>
      <w:r w:rsidRPr="003820DC">
        <w:t>（</w:t>
      </w:r>
      <w:proofErr w:type="gramStart"/>
      <w:r w:rsidR="007E06C8">
        <w:rPr>
          <w:rFonts w:hint="eastAsia"/>
        </w:rPr>
        <w:t>帐号</w:t>
      </w:r>
      <w:proofErr w:type="gramEnd"/>
      <w:r w:rsidRPr="003820DC">
        <w:t>：</w:t>
      </w:r>
      <w:r w:rsidRPr="00B44C1B">
        <w:t>1688854878268925</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proofErr w:type="gramStart"/>
      <w:r w:rsidR="007E06C8">
        <w:rPr>
          <w:rFonts w:hint="eastAsia"/>
        </w:rPr>
        <w:t>帐号</w:t>
      </w:r>
      <w:proofErr w:type="gramEnd"/>
      <w:r w:rsidRPr="003820DC">
        <w:t>：</w:t>
      </w:r>
      <w:r w:rsidRPr="00B44C1B">
        <w:t>1688858261295257</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proofErr w:type="gramStart"/>
      <w:r w:rsidR="007E06C8">
        <w:rPr>
          <w:rFonts w:hint="eastAsia"/>
        </w:rPr>
        <w:t>帐号</w:t>
      </w:r>
      <w:proofErr w:type="gramEnd"/>
      <w:r w:rsidRPr="003820DC">
        <w:t>：</w:t>
      </w:r>
      <w:r w:rsidRPr="00B44C1B">
        <w:t>1688850555422033</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proofErr w:type="gramStart"/>
      <w:r w:rsidR="007E06C8">
        <w:rPr>
          <w:rFonts w:hint="eastAsia"/>
        </w:rPr>
        <w:t>帐号</w:t>
      </w:r>
      <w:proofErr w:type="gramEnd"/>
      <w:r w:rsidRPr="003820DC">
        <w:t>：</w:t>
      </w:r>
      <w:r w:rsidRPr="00B44C1B">
        <w:t>1688856663353031</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proofErr w:type="gramStart"/>
      <w:r w:rsidR="007E06C8">
        <w:rPr>
          <w:rFonts w:hint="eastAsia"/>
        </w:rPr>
        <w:t>帐号</w:t>
      </w:r>
      <w:proofErr w:type="gramEnd"/>
      <w:r w:rsidRPr="003820DC">
        <w:t>：</w:t>
      </w:r>
      <w:r w:rsidRPr="00B44C1B">
        <w:t>1688850263755318</w:t>
      </w:r>
      <w:r w:rsidRPr="003820DC">
        <w:t>；昵称：</w:t>
      </w:r>
      <w:r w:rsidRPr="00B44C1B">
        <w:rPr>
          <w:rFonts w:hint="eastAsia"/>
        </w:rPr>
        <w:t>蒋敦宏</w:t>
      </w:r>
      <w:r w:rsidRPr="003820DC">
        <w:t>）</w:t>
      </w:r>
      <w:r w:rsidRPr="003820DC">
        <w:t>”</w:t>
      </w:r>
      <w:r w:rsidRPr="003820DC">
        <w:t>和</w:t>
      </w:r>
      <w:r w:rsidRPr="003820DC">
        <w:t>“</w:t>
      </w:r>
      <w:r w:rsidRPr="003820DC">
        <w:t>（</w:t>
      </w:r>
      <w:proofErr w:type="gramStart"/>
      <w:r w:rsidR="007E06C8">
        <w:rPr>
          <w:rFonts w:hint="eastAsia"/>
        </w:rPr>
        <w:t>帐号</w:t>
      </w:r>
      <w:proofErr w:type="gramEnd"/>
      <w:r w:rsidRPr="003820DC">
        <w:t>：</w:t>
      </w:r>
      <w:r w:rsidRPr="00B44C1B">
        <w:t>1688851310316007</w:t>
      </w:r>
      <w:r w:rsidRPr="003820DC">
        <w:t>；昵称：</w:t>
      </w:r>
      <w:r w:rsidRPr="00B44C1B">
        <w:rPr>
          <w:rFonts w:hint="eastAsia"/>
        </w:rPr>
        <w:t>蒋敦宏</w:t>
      </w:r>
      <w:r w:rsidRPr="00B44C1B">
        <w:t>-北京市远东律师事务所</w:t>
      </w:r>
      <w:r w:rsidRPr="003820DC">
        <w:t>）</w:t>
      </w:r>
      <w:r w:rsidRPr="003820DC">
        <w:t>”</w:t>
      </w:r>
      <w:r>
        <w:t>的使用记录。</w:t>
      </w:r>
    </w:p>
    <w:p w14:paraId="633589E5" w14:textId="2289F088" w:rsidR="00B44C1B" w:rsidRDefault="00B44C1B" w:rsidP="00B438E4">
      <w:pPr>
        <w:pStyle w:val="a8"/>
        <w:wordWrap w:val="0"/>
      </w:pPr>
      <w:r>
        <w:rPr>
          <w:rFonts w:hint="eastAsia"/>
        </w:rPr>
        <w:t>检材手机中成功提取到企业</w:t>
      </w:r>
      <w:r w:rsidRPr="00355216">
        <w:t>微信</w:t>
      </w:r>
      <w:proofErr w:type="gramStart"/>
      <w:r w:rsidRPr="00355216">
        <w:t>帐号</w:t>
      </w:r>
      <w:proofErr w:type="gramEnd"/>
      <w:r w:rsidRPr="003820DC">
        <w:rPr>
          <w:rFonts w:hint="eastAsia"/>
        </w:rPr>
        <w:t>“</w:t>
      </w:r>
      <w:r w:rsidRPr="003820DC">
        <w:t>（</w:t>
      </w:r>
      <w:proofErr w:type="gramStart"/>
      <w:r w:rsidR="007E06C8">
        <w:rPr>
          <w:rFonts w:hint="eastAsia"/>
        </w:rPr>
        <w:t>帐号</w:t>
      </w:r>
      <w:proofErr w:type="gramEnd"/>
      <w:r w:rsidRPr="003820DC">
        <w:t>：</w:t>
      </w:r>
      <w:r w:rsidRPr="00B44C1B">
        <w:t>1688854878268925</w:t>
      </w:r>
      <w:r w:rsidRPr="003820DC">
        <w:t>；昵称：</w:t>
      </w:r>
      <w:r w:rsidRPr="00B44C1B">
        <w:rPr>
          <w:rFonts w:hint="eastAsia"/>
        </w:rPr>
        <w:t>蒋敦宏</w:t>
      </w:r>
      <w:r w:rsidRPr="003820DC">
        <w:t>）</w:t>
      </w:r>
      <w:r w:rsidRPr="003820DC">
        <w:t>”</w:t>
      </w:r>
      <w:r>
        <w:t>的记录共计</w:t>
      </w:r>
      <w:r>
        <w:rPr>
          <w:rFonts w:hint="eastAsia"/>
        </w:rPr>
        <w:t>203</w:t>
      </w:r>
      <w:r>
        <w:t>条，其中已删除记录</w:t>
      </w:r>
      <w:r>
        <w:rPr>
          <w:rFonts w:hint="eastAsia"/>
        </w:rPr>
        <w:t>9</w:t>
      </w:r>
      <w:r>
        <w:t>条。部分</w:t>
      </w:r>
      <w:proofErr w:type="gramStart"/>
      <w:r w:rsidR="0012143E">
        <w:rPr>
          <w:rFonts w:hint="eastAsia"/>
        </w:rPr>
        <w:t>企业微信</w:t>
      </w:r>
      <w:r>
        <w:t>记录</w:t>
      </w:r>
      <w:proofErr w:type="gramEnd"/>
      <w:r w:rsidRPr="00E810F6">
        <w:t>如下图所示：</w:t>
      </w:r>
    </w:p>
    <w:p w14:paraId="213F66F6" w14:textId="279F8D43" w:rsidR="00B44C1B" w:rsidRDefault="00B44C1B" w:rsidP="00B438E4">
      <w:pPr>
        <w:pStyle w:val="a8"/>
        <w:wordWrap w:val="0"/>
        <w:ind w:firstLineChars="0" w:firstLine="0"/>
      </w:pPr>
      <w:r>
        <w:rPr>
          <w:noProof/>
        </w:rPr>
        <w:drawing>
          <wp:inline distT="0" distB="0" distL="0" distR="0" wp14:anchorId="2EFB06C7" wp14:editId="0819D4D0">
            <wp:extent cx="5274310" cy="501650"/>
            <wp:effectExtent l="19050" t="19050" r="2159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01650"/>
                    </a:xfrm>
                    <a:prstGeom prst="rect">
                      <a:avLst/>
                    </a:prstGeom>
                    <a:ln w="6348" cmpd="sng">
                      <a:solidFill>
                        <a:srgbClr val="000000"/>
                      </a:solidFill>
                      <a:prstDash val="solid"/>
                    </a:ln>
                  </pic:spPr>
                </pic:pic>
              </a:graphicData>
            </a:graphic>
          </wp:inline>
        </w:drawing>
      </w:r>
    </w:p>
    <w:p w14:paraId="61578CC4" w14:textId="6482D9F1" w:rsidR="00500E72" w:rsidRDefault="00B44C1B" w:rsidP="00B438E4">
      <w:pPr>
        <w:pStyle w:val="a8"/>
        <w:wordWrap w:val="0"/>
      </w:pPr>
      <w:r>
        <w:rPr>
          <w:rFonts w:hint="eastAsia"/>
        </w:rPr>
        <w:t>检材手机中成功提取到企业</w:t>
      </w:r>
      <w:r w:rsidRPr="00355216">
        <w:t>微信</w:t>
      </w:r>
      <w:proofErr w:type="gramStart"/>
      <w:r w:rsidRPr="00355216">
        <w:t>帐号</w:t>
      </w:r>
      <w:proofErr w:type="gramEnd"/>
      <w:r w:rsidR="00A95F01" w:rsidRPr="003820DC">
        <w:rPr>
          <w:rFonts w:hint="eastAsia"/>
        </w:rPr>
        <w:t>“</w:t>
      </w:r>
      <w:r w:rsidR="00A95F01" w:rsidRPr="003820DC">
        <w:t>（</w:t>
      </w:r>
      <w:proofErr w:type="gramStart"/>
      <w:r w:rsidR="007E06C8">
        <w:rPr>
          <w:rFonts w:hint="eastAsia"/>
        </w:rPr>
        <w:t>帐号</w:t>
      </w:r>
      <w:proofErr w:type="gramEnd"/>
      <w:r w:rsidR="00A95F01" w:rsidRPr="003820DC">
        <w:t>：</w:t>
      </w:r>
      <w:r w:rsidR="00A95F01" w:rsidRPr="00B44C1B">
        <w:t>1688858261295257</w:t>
      </w:r>
      <w:r w:rsidR="00A95F01" w:rsidRPr="003820DC">
        <w:t>；昵称：</w:t>
      </w:r>
      <w:r w:rsidR="00A95F01" w:rsidRPr="00B44C1B">
        <w:rPr>
          <w:rFonts w:hint="eastAsia"/>
        </w:rPr>
        <w:t>蒋敦宏</w:t>
      </w:r>
      <w:r w:rsidR="00A95F01" w:rsidRPr="003820DC">
        <w:t>）</w:t>
      </w:r>
      <w:r w:rsidR="00A95F01" w:rsidRPr="003820DC">
        <w:t>”</w:t>
      </w:r>
      <w:r>
        <w:t>的记录共计</w:t>
      </w:r>
      <w:r w:rsidR="002C1ECA">
        <w:rPr>
          <w:rFonts w:hint="eastAsia"/>
        </w:rPr>
        <w:t>268</w:t>
      </w:r>
      <w:r>
        <w:t>条，其中已删除记录</w:t>
      </w:r>
      <w:r w:rsidR="002C1ECA">
        <w:rPr>
          <w:rFonts w:hint="eastAsia"/>
        </w:rPr>
        <w:t>5</w:t>
      </w:r>
      <w:r>
        <w:t>条。部分</w:t>
      </w:r>
      <w:proofErr w:type="gramStart"/>
      <w:r w:rsidR="0012143E">
        <w:rPr>
          <w:rFonts w:hint="eastAsia"/>
        </w:rPr>
        <w:t>企业微信</w:t>
      </w:r>
      <w:r>
        <w:t>记录</w:t>
      </w:r>
      <w:proofErr w:type="gramEnd"/>
      <w:r w:rsidRPr="00E810F6">
        <w:t>如下图所示：</w:t>
      </w:r>
    </w:p>
    <w:p w14:paraId="2DBC09A9" w14:textId="381F6229" w:rsidR="00B44C1B" w:rsidRDefault="002C1ECA" w:rsidP="00B438E4">
      <w:pPr>
        <w:pStyle w:val="a8"/>
        <w:wordWrap w:val="0"/>
        <w:ind w:firstLineChars="0" w:firstLine="0"/>
      </w:pPr>
      <w:r>
        <w:rPr>
          <w:noProof/>
        </w:rPr>
        <w:drawing>
          <wp:inline distT="0" distB="0" distL="0" distR="0" wp14:anchorId="2705827B" wp14:editId="33AE6742">
            <wp:extent cx="5273320" cy="2084598"/>
            <wp:effectExtent l="19050" t="19050" r="22860"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167"/>
                    <a:stretch/>
                  </pic:blipFill>
                  <pic:spPr bwMode="auto">
                    <a:xfrm>
                      <a:off x="0" y="0"/>
                      <a:ext cx="5288626" cy="2090649"/>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68D85A" w14:textId="313DF36D" w:rsidR="00B44C1B" w:rsidRDefault="00B44C1B" w:rsidP="00B438E4">
      <w:pPr>
        <w:pStyle w:val="a8"/>
        <w:wordWrap w:val="0"/>
      </w:pPr>
      <w:r>
        <w:rPr>
          <w:rFonts w:hint="eastAsia"/>
        </w:rPr>
        <w:lastRenderedPageBreak/>
        <w:t>检材手机中成功提取到企业</w:t>
      </w:r>
      <w:r w:rsidRPr="00355216">
        <w:t>微信</w:t>
      </w:r>
      <w:proofErr w:type="gramStart"/>
      <w:r w:rsidRPr="00355216">
        <w:t>帐号</w:t>
      </w:r>
      <w:proofErr w:type="gramEnd"/>
      <w:r w:rsidR="00A95F01" w:rsidRPr="003820DC">
        <w:rPr>
          <w:rFonts w:hint="eastAsia"/>
        </w:rPr>
        <w:t>“</w:t>
      </w:r>
      <w:r w:rsidR="00A95F01" w:rsidRPr="003820DC">
        <w:t>（</w:t>
      </w:r>
      <w:proofErr w:type="gramStart"/>
      <w:r w:rsidR="007E06C8">
        <w:rPr>
          <w:rFonts w:hint="eastAsia"/>
        </w:rPr>
        <w:t>帐号</w:t>
      </w:r>
      <w:proofErr w:type="gramEnd"/>
      <w:r w:rsidR="00A95F01" w:rsidRPr="003820DC">
        <w:t>：</w:t>
      </w:r>
      <w:r w:rsidR="00A95F01" w:rsidRPr="00B44C1B">
        <w:t>1688850555422033</w:t>
      </w:r>
      <w:r w:rsidR="00A95F01" w:rsidRPr="003820DC">
        <w:t>；昵称：</w:t>
      </w:r>
      <w:r w:rsidR="00A95F01" w:rsidRPr="00B44C1B">
        <w:rPr>
          <w:rFonts w:hint="eastAsia"/>
        </w:rPr>
        <w:t>蒋敦宏</w:t>
      </w:r>
      <w:r w:rsidR="00A95F01" w:rsidRPr="003820DC">
        <w:t>）</w:t>
      </w:r>
      <w:r w:rsidR="00A95F01" w:rsidRPr="003820DC">
        <w:t>”</w:t>
      </w:r>
      <w:r>
        <w:t>的记录共计</w:t>
      </w:r>
      <w:r w:rsidR="002C1ECA">
        <w:rPr>
          <w:rFonts w:hint="eastAsia"/>
        </w:rPr>
        <w:t>122</w:t>
      </w:r>
      <w:r>
        <w:t>条，其中已删除记录</w:t>
      </w:r>
      <w:r w:rsidR="002C1ECA">
        <w:rPr>
          <w:rFonts w:hint="eastAsia"/>
        </w:rPr>
        <w:t>4</w:t>
      </w:r>
      <w:r>
        <w:t>条。部分</w:t>
      </w:r>
      <w:proofErr w:type="gramStart"/>
      <w:r w:rsidR="0012143E">
        <w:rPr>
          <w:rFonts w:hint="eastAsia"/>
        </w:rPr>
        <w:t>企业微信</w:t>
      </w:r>
      <w:r>
        <w:t>记录</w:t>
      </w:r>
      <w:proofErr w:type="gramEnd"/>
      <w:r w:rsidRPr="00E810F6">
        <w:t>如下图所示：</w:t>
      </w:r>
    </w:p>
    <w:p w14:paraId="2A8117E2" w14:textId="3F91E176" w:rsidR="00A95F01" w:rsidRDefault="00A95F01" w:rsidP="00B438E4">
      <w:pPr>
        <w:pStyle w:val="a8"/>
        <w:wordWrap w:val="0"/>
        <w:ind w:firstLineChars="0" w:firstLine="0"/>
      </w:pPr>
      <w:r>
        <w:rPr>
          <w:noProof/>
        </w:rPr>
        <w:drawing>
          <wp:inline distT="0" distB="0" distL="0" distR="0" wp14:anchorId="5A8339CB" wp14:editId="54BED492">
            <wp:extent cx="5274310" cy="944245"/>
            <wp:effectExtent l="19050" t="19050" r="21590" b="273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44245"/>
                    </a:xfrm>
                    <a:prstGeom prst="rect">
                      <a:avLst/>
                    </a:prstGeom>
                    <a:ln w="6348" cmpd="sng">
                      <a:solidFill>
                        <a:srgbClr val="000000"/>
                      </a:solidFill>
                      <a:prstDash val="solid"/>
                    </a:ln>
                  </pic:spPr>
                </pic:pic>
              </a:graphicData>
            </a:graphic>
          </wp:inline>
        </w:drawing>
      </w:r>
    </w:p>
    <w:p w14:paraId="609CCFA7" w14:textId="7AC28F1E" w:rsidR="00B44C1B" w:rsidRDefault="00B44C1B" w:rsidP="00B438E4">
      <w:pPr>
        <w:pStyle w:val="a8"/>
        <w:wordWrap w:val="0"/>
      </w:pPr>
      <w:r>
        <w:rPr>
          <w:rFonts w:hint="eastAsia"/>
        </w:rPr>
        <w:t>检材手机中成功提取到企业</w:t>
      </w:r>
      <w:r w:rsidRPr="00355216">
        <w:t>微信</w:t>
      </w:r>
      <w:proofErr w:type="gramStart"/>
      <w:r w:rsidRPr="00355216">
        <w:t>帐号</w:t>
      </w:r>
      <w:proofErr w:type="gramEnd"/>
      <w:r w:rsidR="00A95F01" w:rsidRPr="003820DC">
        <w:rPr>
          <w:rFonts w:hint="eastAsia"/>
        </w:rPr>
        <w:t>“</w:t>
      </w:r>
      <w:r w:rsidR="00A95F01" w:rsidRPr="003820DC">
        <w:t>（</w:t>
      </w:r>
      <w:proofErr w:type="gramStart"/>
      <w:r w:rsidR="007E06C8">
        <w:rPr>
          <w:rFonts w:hint="eastAsia"/>
        </w:rPr>
        <w:t>帐号</w:t>
      </w:r>
      <w:proofErr w:type="gramEnd"/>
      <w:r w:rsidR="00A95F01" w:rsidRPr="003820DC">
        <w:t>：</w:t>
      </w:r>
      <w:r w:rsidR="00A95F01" w:rsidRPr="00B44C1B">
        <w:t>1688856663353031</w:t>
      </w:r>
      <w:r w:rsidR="00A95F01" w:rsidRPr="003820DC">
        <w:t>；昵称：</w:t>
      </w:r>
      <w:r w:rsidR="00A95F01" w:rsidRPr="00B44C1B">
        <w:rPr>
          <w:rFonts w:hint="eastAsia"/>
        </w:rPr>
        <w:t>蒋敦宏</w:t>
      </w:r>
      <w:r w:rsidR="00A95F01" w:rsidRPr="003820DC">
        <w:t>）</w:t>
      </w:r>
      <w:r w:rsidR="00A95F01" w:rsidRPr="003820DC">
        <w:t>”</w:t>
      </w:r>
      <w:r>
        <w:t>的记录共计</w:t>
      </w:r>
      <w:r w:rsidR="002C1ECA">
        <w:rPr>
          <w:rFonts w:hint="eastAsia"/>
        </w:rPr>
        <w:t>198</w:t>
      </w:r>
      <w:r>
        <w:t>条，其中已删除记录</w:t>
      </w:r>
      <w:r w:rsidR="002C1ECA">
        <w:rPr>
          <w:rFonts w:hint="eastAsia"/>
        </w:rPr>
        <w:t>2</w:t>
      </w:r>
      <w:r>
        <w:t>条。部分</w:t>
      </w:r>
      <w:proofErr w:type="gramStart"/>
      <w:r w:rsidR="0012143E">
        <w:rPr>
          <w:rFonts w:hint="eastAsia"/>
        </w:rPr>
        <w:t>企业微信</w:t>
      </w:r>
      <w:r>
        <w:t>记录</w:t>
      </w:r>
      <w:proofErr w:type="gramEnd"/>
      <w:r w:rsidRPr="00E810F6">
        <w:t>如下图所示：</w:t>
      </w:r>
    </w:p>
    <w:p w14:paraId="224C4E77" w14:textId="6AD98FCC" w:rsidR="00A95F01" w:rsidRDefault="00A95F01" w:rsidP="00B438E4">
      <w:pPr>
        <w:pStyle w:val="a8"/>
        <w:wordWrap w:val="0"/>
        <w:ind w:firstLineChars="0" w:firstLine="0"/>
      </w:pPr>
      <w:r>
        <w:rPr>
          <w:noProof/>
        </w:rPr>
        <w:drawing>
          <wp:inline distT="0" distB="0" distL="0" distR="0" wp14:anchorId="376E62EC" wp14:editId="5AB46C8B">
            <wp:extent cx="5274310" cy="2503805"/>
            <wp:effectExtent l="19050" t="19050" r="21590" b="107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03805"/>
                    </a:xfrm>
                    <a:prstGeom prst="rect">
                      <a:avLst/>
                    </a:prstGeom>
                    <a:ln w="6348" cmpd="sng">
                      <a:solidFill>
                        <a:srgbClr val="000000"/>
                      </a:solidFill>
                      <a:prstDash val="solid"/>
                    </a:ln>
                  </pic:spPr>
                </pic:pic>
              </a:graphicData>
            </a:graphic>
          </wp:inline>
        </w:drawing>
      </w:r>
    </w:p>
    <w:p w14:paraId="77187E68" w14:textId="10C66979" w:rsidR="00B44C1B" w:rsidRDefault="00B44C1B" w:rsidP="00B438E4">
      <w:pPr>
        <w:pStyle w:val="a8"/>
        <w:wordWrap w:val="0"/>
      </w:pPr>
      <w:r>
        <w:rPr>
          <w:rFonts w:hint="eastAsia"/>
        </w:rPr>
        <w:t>检材手机中成功提取到企业</w:t>
      </w:r>
      <w:r w:rsidRPr="00355216">
        <w:t>微信</w:t>
      </w:r>
      <w:proofErr w:type="gramStart"/>
      <w:r w:rsidRPr="00355216">
        <w:t>帐号</w:t>
      </w:r>
      <w:proofErr w:type="gramEnd"/>
      <w:r w:rsidR="007E06C8">
        <w:rPr>
          <w:rFonts w:hint="eastAsia"/>
        </w:rPr>
        <w:t>“</w:t>
      </w:r>
      <w:r w:rsidR="00A95F01" w:rsidRPr="003820DC">
        <w:t>（</w:t>
      </w:r>
      <w:proofErr w:type="gramStart"/>
      <w:r w:rsidR="007E06C8">
        <w:rPr>
          <w:rFonts w:hint="eastAsia"/>
        </w:rPr>
        <w:t>帐号</w:t>
      </w:r>
      <w:proofErr w:type="gramEnd"/>
      <w:r w:rsidR="00A95F01" w:rsidRPr="003820DC">
        <w:t>：</w:t>
      </w:r>
      <w:r w:rsidR="00A95F01" w:rsidRPr="00B44C1B">
        <w:t>1688850263755318</w:t>
      </w:r>
      <w:r w:rsidR="00A95F01" w:rsidRPr="003820DC">
        <w:t>；昵称：</w:t>
      </w:r>
      <w:r w:rsidR="00A95F01" w:rsidRPr="00B44C1B">
        <w:rPr>
          <w:rFonts w:hint="eastAsia"/>
        </w:rPr>
        <w:t>蒋敦宏</w:t>
      </w:r>
      <w:r w:rsidR="00A95F01" w:rsidRPr="003820DC">
        <w:t>）</w:t>
      </w:r>
      <w:r w:rsidR="00A95F01" w:rsidRPr="003820DC">
        <w:t>”</w:t>
      </w:r>
      <w:r>
        <w:t>的记录共计</w:t>
      </w:r>
      <w:r>
        <w:rPr>
          <w:rFonts w:hint="eastAsia"/>
        </w:rPr>
        <w:t>2</w:t>
      </w:r>
      <w:r w:rsidR="002C1ECA">
        <w:rPr>
          <w:rFonts w:hint="eastAsia"/>
        </w:rPr>
        <w:t>71</w:t>
      </w:r>
      <w:r>
        <w:t>条，其中已删除记录</w:t>
      </w:r>
      <w:r w:rsidR="002C1ECA">
        <w:rPr>
          <w:rFonts w:hint="eastAsia"/>
        </w:rPr>
        <w:t>0</w:t>
      </w:r>
      <w:r>
        <w:t>条。部分</w:t>
      </w:r>
      <w:proofErr w:type="gramStart"/>
      <w:r w:rsidR="0012143E">
        <w:rPr>
          <w:rFonts w:hint="eastAsia"/>
        </w:rPr>
        <w:t>企业微信</w:t>
      </w:r>
      <w:r>
        <w:t>记录</w:t>
      </w:r>
      <w:proofErr w:type="gramEnd"/>
      <w:r w:rsidRPr="00E810F6">
        <w:t>如下图所示：</w:t>
      </w:r>
    </w:p>
    <w:p w14:paraId="18B65FF0" w14:textId="22512F75" w:rsidR="002C1ECA" w:rsidRDefault="002C1ECA" w:rsidP="00B438E4">
      <w:pPr>
        <w:pStyle w:val="a8"/>
        <w:wordWrap w:val="0"/>
        <w:ind w:firstLineChars="0" w:firstLine="0"/>
      </w:pPr>
      <w:r>
        <w:rPr>
          <w:noProof/>
        </w:rPr>
        <w:drawing>
          <wp:inline distT="0" distB="0" distL="0" distR="0" wp14:anchorId="1F96544D" wp14:editId="00D3CF5C">
            <wp:extent cx="5274310" cy="1205865"/>
            <wp:effectExtent l="19050" t="19050" r="2159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5865"/>
                    </a:xfrm>
                    <a:prstGeom prst="rect">
                      <a:avLst/>
                    </a:prstGeom>
                    <a:ln w="6348" cmpd="sng">
                      <a:solidFill>
                        <a:srgbClr val="000000"/>
                      </a:solidFill>
                      <a:prstDash val="solid"/>
                    </a:ln>
                  </pic:spPr>
                </pic:pic>
              </a:graphicData>
            </a:graphic>
          </wp:inline>
        </w:drawing>
      </w:r>
    </w:p>
    <w:p w14:paraId="113AAD98" w14:textId="6F93C3C0" w:rsidR="00B44C1B" w:rsidRDefault="00B44C1B" w:rsidP="00B438E4">
      <w:pPr>
        <w:pStyle w:val="a8"/>
        <w:wordWrap w:val="0"/>
      </w:pPr>
      <w:r>
        <w:rPr>
          <w:rFonts w:hint="eastAsia"/>
        </w:rPr>
        <w:lastRenderedPageBreak/>
        <w:t>检材手机中成功提取到企业</w:t>
      </w:r>
      <w:r w:rsidRPr="00355216">
        <w:t>微信</w:t>
      </w:r>
      <w:proofErr w:type="gramStart"/>
      <w:r w:rsidRPr="00355216">
        <w:t>帐号</w:t>
      </w:r>
      <w:proofErr w:type="gramEnd"/>
      <w:r w:rsidR="007E06C8">
        <w:rPr>
          <w:rFonts w:hint="eastAsia"/>
        </w:rPr>
        <w:t>“</w:t>
      </w:r>
      <w:r w:rsidR="00A95F01" w:rsidRPr="003820DC">
        <w:t>（</w:t>
      </w:r>
      <w:proofErr w:type="gramStart"/>
      <w:r w:rsidR="007E06C8">
        <w:rPr>
          <w:rFonts w:hint="eastAsia"/>
        </w:rPr>
        <w:t>帐号</w:t>
      </w:r>
      <w:proofErr w:type="gramEnd"/>
      <w:r w:rsidR="00A95F01" w:rsidRPr="003820DC">
        <w:t>：</w:t>
      </w:r>
      <w:r w:rsidR="00A95F01" w:rsidRPr="00B44C1B">
        <w:t>1688851310316007</w:t>
      </w:r>
      <w:r w:rsidR="00A95F01" w:rsidRPr="003820DC">
        <w:t>；昵称：</w:t>
      </w:r>
      <w:r w:rsidR="00A95F01" w:rsidRPr="00B44C1B">
        <w:rPr>
          <w:rFonts w:hint="eastAsia"/>
        </w:rPr>
        <w:t>蒋敦宏</w:t>
      </w:r>
      <w:r w:rsidR="00A95F01" w:rsidRPr="00B44C1B">
        <w:t>-北京市远东律师事务所</w:t>
      </w:r>
      <w:r w:rsidR="00A95F01" w:rsidRPr="003820DC">
        <w:t>）</w:t>
      </w:r>
      <w:r w:rsidR="00A95F01" w:rsidRPr="003820DC">
        <w:t>”</w:t>
      </w:r>
      <w:r>
        <w:t>的记录共计</w:t>
      </w:r>
      <w:r w:rsidR="002C1ECA">
        <w:rPr>
          <w:rFonts w:hint="eastAsia"/>
        </w:rPr>
        <w:t>28</w:t>
      </w:r>
      <w:r w:rsidR="007A48C2">
        <w:t>,</w:t>
      </w:r>
      <w:r w:rsidR="002C1ECA">
        <w:rPr>
          <w:rFonts w:hint="eastAsia"/>
        </w:rPr>
        <w:t>806</w:t>
      </w:r>
      <w:r>
        <w:t>条，其中已删除记录</w:t>
      </w:r>
      <w:r w:rsidR="002C1ECA">
        <w:rPr>
          <w:rFonts w:hint="eastAsia"/>
        </w:rPr>
        <w:t>101</w:t>
      </w:r>
      <w:r>
        <w:t>条。部分</w:t>
      </w:r>
      <w:proofErr w:type="gramStart"/>
      <w:r w:rsidR="0012143E">
        <w:rPr>
          <w:rFonts w:hint="eastAsia"/>
        </w:rPr>
        <w:t>企业微信</w:t>
      </w:r>
      <w:r>
        <w:t>记录</w:t>
      </w:r>
      <w:proofErr w:type="gramEnd"/>
      <w:r w:rsidRPr="00E810F6">
        <w:t>如下图所示：</w:t>
      </w:r>
    </w:p>
    <w:p w14:paraId="0B8EB2F1" w14:textId="49EFD8F0" w:rsidR="00B44C1B" w:rsidRDefault="002C1ECA" w:rsidP="00B438E4">
      <w:pPr>
        <w:pStyle w:val="a8"/>
        <w:wordWrap w:val="0"/>
        <w:ind w:firstLineChars="0" w:firstLine="0"/>
      </w:pPr>
      <w:r>
        <w:rPr>
          <w:noProof/>
        </w:rPr>
        <w:drawing>
          <wp:inline distT="0" distB="0" distL="0" distR="0" wp14:anchorId="11623972" wp14:editId="0849536C">
            <wp:extent cx="5274310" cy="1995805"/>
            <wp:effectExtent l="19050" t="19050" r="21590" b="2349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95805"/>
                    </a:xfrm>
                    <a:prstGeom prst="rect">
                      <a:avLst/>
                    </a:prstGeom>
                    <a:ln w="6348" cmpd="sng">
                      <a:solidFill>
                        <a:srgbClr val="000000"/>
                      </a:solidFill>
                      <a:prstDash val="solid"/>
                    </a:ln>
                  </pic:spPr>
                </pic:pic>
              </a:graphicData>
            </a:graphic>
          </wp:inline>
        </w:drawing>
      </w:r>
    </w:p>
    <w:p w14:paraId="59934D07" w14:textId="472088EB" w:rsidR="00B44C1B" w:rsidRDefault="003E7ADF" w:rsidP="00B438E4">
      <w:pPr>
        <w:pStyle w:val="a8"/>
        <w:wordWrap w:val="0"/>
      </w:pPr>
      <w:r>
        <w:t>将上述所有记录保存至证据U盘中</w:t>
      </w:r>
      <w:r w:rsidR="00B44C1B">
        <w:t>“</w:t>
      </w:r>
      <w:r w:rsidR="00B44C1B">
        <w:t>\2022-251-001\</w:t>
      </w:r>
      <w:r w:rsidR="007A48C2">
        <w:rPr>
          <w:rFonts w:hint="eastAsia"/>
        </w:rPr>
        <w:t>其他信息</w:t>
      </w:r>
      <w:r w:rsidR="007A48C2">
        <w:t>\</w:t>
      </w:r>
      <w:r w:rsidR="00B44C1B">
        <w:t>”</w:t>
      </w:r>
      <w:r w:rsidR="00B44C1B">
        <w:t>目录下。</w:t>
      </w:r>
    </w:p>
    <w:p w14:paraId="46316D99" w14:textId="4035F981" w:rsidR="00500E72" w:rsidRDefault="00500E72" w:rsidP="00B438E4">
      <w:pPr>
        <w:pStyle w:val="4"/>
        <w:wordWrap w:val="0"/>
      </w:pPr>
      <w:r>
        <w:rPr>
          <w:rFonts w:hint="eastAsia"/>
        </w:rPr>
        <w:t>钉钉</w:t>
      </w:r>
    </w:p>
    <w:p w14:paraId="4AC7B877" w14:textId="60D0697F" w:rsidR="00500E72" w:rsidRDefault="00500E72" w:rsidP="00B438E4">
      <w:pPr>
        <w:pStyle w:val="a8"/>
        <w:wordWrap w:val="0"/>
      </w:pPr>
      <w:r>
        <w:rPr>
          <w:rFonts w:hint="eastAsia"/>
        </w:rPr>
        <w:t>使用盘古石手机取证分析系统对检材手机</w:t>
      </w:r>
      <w:proofErr w:type="gramStart"/>
      <w:r>
        <w:rPr>
          <w:rFonts w:hint="eastAsia"/>
        </w:rPr>
        <w:t>进行提权提取</w:t>
      </w:r>
      <w:proofErr w:type="gramEnd"/>
      <w:r>
        <w:rPr>
          <w:rFonts w:hint="eastAsia"/>
        </w:rPr>
        <w:t>，分析其中的钉钉记录。检材手机中成功提取到1</w:t>
      </w:r>
      <w:r>
        <w:t>个</w:t>
      </w:r>
      <w:r>
        <w:rPr>
          <w:rFonts w:hint="eastAsia"/>
        </w:rPr>
        <w:t>钉钉</w:t>
      </w:r>
      <w:proofErr w:type="gramStart"/>
      <w:r>
        <w:t>帐号</w:t>
      </w:r>
      <w:proofErr w:type="gramEnd"/>
      <w:r>
        <w:t>“</w:t>
      </w:r>
      <w:r>
        <w:t>（</w:t>
      </w:r>
      <w:proofErr w:type="gramStart"/>
      <w:r w:rsidR="007E06C8">
        <w:rPr>
          <w:rFonts w:hint="eastAsia"/>
        </w:rPr>
        <w:t>帐号</w:t>
      </w:r>
      <w:proofErr w:type="gramEnd"/>
      <w:r>
        <w:t>：</w:t>
      </w:r>
      <w:r w:rsidRPr="00500E72">
        <w:t>124537349</w:t>
      </w:r>
      <w:r>
        <w:t>；昵称：</w:t>
      </w:r>
      <w:r w:rsidRPr="0090000D">
        <w:t>ban</w:t>
      </w:r>
      <w:r>
        <w:t>）</w:t>
      </w:r>
      <w:r>
        <w:t>”</w:t>
      </w:r>
      <w:r>
        <w:t>的使用记录。</w:t>
      </w:r>
    </w:p>
    <w:p w14:paraId="6AFC9CB9" w14:textId="6965B5B7" w:rsidR="00500E72" w:rsidRDefault="00500E72" w:rsidP="00B438E4">
      <w:pPr>
        <w:pStyle w:val="a8"/>
        <w:wordWrap w:val="0"/>
      </w:pPr>
      <w:r>
        <w:rPr>
          <w:rFonts w:hint="eastAsia"/>
        </w:rPr>
        <w:t>检材手机中成功提取到钉钉</w:t>
      </w:r>
      <w:proofErr w:type="gramStart"/>
      <w:r>
        <w:t>帐号</w:t>
      </w:r>
      <w:proofErr w:type="gramEnd"/>
      <w:r>
        <w:t>“</w:t>
      </w:r>
      <w:r>
        <w:t>（</w:t>
      </w:r>
      <w:proofErr w:type="gramStart"/>
      <w:r w:rsidR="007E06C8">
        <w:rPr>
          <w:rFonts w:hint="eastAsia"/>
        </w:rPr>
        <w:t>帐号</w:t>
      </w:r>
      <w:proofErr w:type="gramEnd"/>
      <w:r>
        <w:t>：</w:t>
      </w:r>
      <w:r w:rsidRPr="00500E72">
        <w:t>124537349</w:t>
      </w:r>
      <w:r>
        <w:t>；昵称：</w:t>
      </w:r>
      <w:r w:rsidRPr="0090000D">
        <w:t>ban</w:t>
      </w:r>
      <w:r>
        <w:t>）</w:t>
      </w:r>
      <w:r>
        <w:t>”</w:t>
      </w:r>
      <w:r>
        <w:t>的使用记录</w:t>
      </w:r>
      <w:r>
        <w:rPr>
          <w:rFonts w:hint="eastAsia"/>
        </w:rPr>
        <w:t>共计1</w:t>
      </w:r>
      <w:r>
        <w:t>,</w:t>
      </w:r>
      <w:r>
        <w:rPr>
          <w:rFonts w:hint="eastAsia"/>
        </w:rPr>
        <w:t>199条，其中已删除</w:t>
      </w:r>
      <w:r w:rsidR="002257D2">
        <w:rPr>
          <w:rFonts w:hint="eastAsia"/>
        </w:rPr>
        <w:t>记录</w:t>
      </w:r>
      <w:r>
        <w:t>32</w:t>
      </w:r>
      <w:r>
        <w:rPr>
          <w:rFonts w:hint="eastAsia"/>
        </w:rPr>
        <w:t>条</w:t>
      </w:r>
      <w:r>
        <w:t>。</w:t>
      </w:r>
      <w:r>
        <w:rPr>
          <w:rFonts w:hint="eastAsia"/>
        </w:rPr>
        <w:t>部分钉钉记录如下图所示：</w:t>
      </w:r>
    </w:p>
    <w:p w14:paraId="71B19FF4" w14:textId="00BA6755" w:rsidR="00500E72" w:rsidRDefault="002257D2" w:rsidP="00B438E4">
      <w:pPr>
        <w:pStyle w:val="a8"/>
        <w:wordWrap w:val="0"/>
        <w:ind w:firstLineChars="0" w:firstLine="0"/>
      </w:pPr>
      <w:r>
        <w:rPr>
          <w:noProof/>
        </w:rPr>
        <w:drawing>
          <wp:inline distT="0" distB="0" distL="0" distR="0" wp14:anchorId="65229802" wp14:editId="237FD2EE">
            <wp:extent cx="5274310" cy="1252855"/>
            <wp:effectExtent l="19050" t="19050" r="21590" b="2349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52855"/>
                    </a:xfrm>
                    <a:prstGeom prst="rect">
                      <a:avLst/>
                    </a:prstGeom>
                    <a:ln w="6348" cmpd="sng">
                      <a:solidFill>
                        <a:srgbClr val="000000"/>
                      </a:solidFill>
                      <a:prstDash val="solid"/>
                    </a:ln>
                  </pic:spPr>
                </pic:pic>
              </a:graphicData>
            </a:graphic>
          </wp:inline>
        </w:drawing>
      </w:r>
    </w:p>
    <w:p w14:paraId="0A1ADF7B" w14:textId="05D2FF57" w:rsidR="002257D2" w:rsidRPr="002257D2" w:rsidRDefault="002257D2" w:rsidP="00B438E4">
      <w:pPr>
        <w:pStyle w:val="a8"/>
        <w:wordWrap w:val="0"/>
      </w:pPr>
      <w:r>
        <w:lastRenderedPageBreak/>
        <w:t>将上述所有记录保存至证据U盘中</w:t>
      </w:r>
      <w:r>
        <w:t>“</w:t>
      </w:r>
      <w:r>
        <w:t>\2022-251-001\</w:t>
      </w:r>
      <w:r>
        <w:rPr>
          <w:rFonts w:hint="eastAsia"/>
        </w:rPr>
        <w:t>其他信息</w:t>
      </w:r>
      <w:r>
        <w:t>\</w:t>
      </w:r>
      <w:r>
        <w:t>”</w:t>
      </w:r>
      <w:r>
        <w:t>目录下。</w:t>
      </w:r>
    </w:p>
    <w:p w14:paraId="67CFBA46" w14:textId="1794D761" w:rsidR="00B44C1B" w:rsidRDefault="002C1ECA" w:rsidP="00B438E4">
      <w:pPr>
        <w:pStyle w:val="4"/>
        <w:wordWrap w:val="0"/>
      </w:pPr>
      <w:r>
        <w:rPr>
          <w:rFonts w:hint="eastAsia"/>
        </w:rPr>
        <w:t>Telegram</w:t>
      </w:r>
    </w:p>
    <w:p w14:paraId="44175192" w14:textId="57948FB3" w:rsidR="002C1ECA" w:rsidRDefault="00415966" w:rsidP="00B438E4">
      <w:pPr>
        <w:pStyle w:val="a8"/>
        <w:wordWrap w:val="0"/>
      </w:pPr>
      <w:r>
        <w:rPr>
          <w:rFonts w:hint="eastAsia"/>
        </w:rPr>
        <w:t>使用盘古石手机取证分析系统对检材手机</w:t>
      </w:r>
      <w:proofErr w:type="gramStart"/>
      <w:r>
        <w:rPr>
          <w:rFonts w:hint="eastAsia"/>
        </w:rPr>
        <w:t>进行提权提取</w:t>
      </w:r>
      <w:proofErr w:type="gramEnd"/>
      <w:r>
        <w:rPr>
          <w:rFonts w:hint="eastAsia"/>
        </w:rPr>
        <w:t>，分析其中的Telegram</w:t>
      </w:r>
      <w:r>
        <w:t>记录。检材手机中成功提取到</w:t>
      </w:r>
      <w:r>
        <w:rPr>
          <w:rFonts w:hint="eastAsia"/>
        </w:rPr>
        <w:t>1个Telegram</w:t>
      </w:r>
      <w:proofErr w:type="gramStart"/>
      <w:r w:rsidRPr="003820DC">
        <w:rPr>
          <w:rFonts w:hint="eastAsia"/>
        </w:rPr>
        <w:t>帐号</w:t>
      </w:r>
      <w:proofErr w:type="gramEnd"/>
      <w:r w:rsidRPr="003820DC">
        <w:rPr>
          <w:rFonts w:hint="eastAsia"/>
        </w:rPr>
        <w:t>“</w:t>
      </w:r>
      <w:r w:rsidRPr="00415966">
        <w:t>dasung996</w:t>
      </w:r>
      <w:r w:rsidRPr="003820DC">
        <w:t>（</w:t>
      </w:r>
      <w:proofErr w:type="gramStart"/>
      <w:r w:rsidR="007E06C8">
        <w:rPr>
          <w:rFonts w:hint="eastAsia"/>
        </w:rPr>
        <w:t>帐号</w:t>
      </w:r>
      <w:proofErr w:type="gramEnd"/>
      <w:r>
        <w:rPr>
          <w:rFonts w:hint="eastAsia"/>
        </w:rPr>
        <w:t>ID</w:t>
      </w:r>
      <w:r w:rsidRPr="003820DC">
        <w:t>：</w:t>
      </w:r>
      <w:r w:rsidRPr="00415966">
        <w:t>35244388451</w:t>
      </w:r>
      <w:r w:rsidRPr="003820DC">
        <w:t>；昵称：</w:t>
      </w:r>
      <w:r w:rsidRPr="00415966">
        <w:t>John Smith</w:t>
      </w:r>
      <w:r w:rsidRPr="003820DC">
        <w:t>）</w:t>
      </w:r>
      <w:r w:rsidRPr="003820DC">
        <w:t>”</w:t>
      </w:r>
      <w:r>
        <w:t>的使用记录。</w:t>
      </w:r>
    </w:p>
    <w:p w14:paraId="7ABD67F9" w14:textId="7ED553A0" w:rsidR="00415966" w:rsidRDefault="00415966" w:rsidP="00B438E4">
      <w:pPr>
        <w:pStyle w:val="a8"/>
        <w:wordWrap w:val="0"/>
      </w:pPr>
      <w:r>
        <w:rPr>
          <w:rFonts w:hint="eastAsia"/>
        </w:rPr>
        <w:t>检材手机中成功提取到Telegram</w:t>
      </w:r>
      <w:proofErr w:type="gramStart"/>
      <w:r w:rsidRPr="00355216">
        <w:t>帐号</w:t>
      </w:r>
      <w:proofErr w:type="gramEnd"/>
      <w:r w:rsidRPr="003820DC">
        <w:rPr>
          <w:rFonts w:hint="eastAsia"/>
        </w:rPr>
        <w:t>“</w:t>
      </w:r>
      <w:r w:rsidRPr="00415966">
        <w:t>dasung996</w:t>
      </w:r>
      <w:r w:rsidRPr="003820DC">
        <w:t>（</w:t>
      </w:r>
      <w:proofErr w:type="gramStart"/>
      <w:r w:rsidR="007E06C8">
        <w:rPr>
          <w:rFonts w:hint="eastAsia"/>
        </w:rPr>
        <w:t>帐号</w:t>
      </w:r>
      <w:proofErr w:type="gramEnd"/>
      <w:r>
        <w:rPr>
          <w:rFonts w:hint="eastAsia"/>
        </w:rPr>
        <w:t>ID</w:t>
      </w:r>
      <w:r w:rsidRPr="003820DC">
        <w:t>：</w:t>
      </w:r>
      <w:r w:rsidRPr="00415966">
        <w:t>35244388451</w:t>
      </w:r>
      <w:r w:rsidRPr="003820DC">
        <w:t>；昵称：</w:t>
      </w:r>
      <w:r w:rsidRPr="00415966">
        <w:t>John Smith</w:t>
      </w:r>
      <w:r w:rsidRPr="003820DC">
        <w:t>）</w:t>
      </w:r>
      <w:r w:rsidRPr="003820DC">
        <w:t>”</w:t>
      </w:r>
      <w:r>
        <w:t>的记录共计</w:t>
      </w:r>
      <w:r>
        <w:rPr>
          <w:rFonts w:hint="eastAsia"/>
        </w:rPr>
        <w:t>11</w:t>
      </w:r>
      <w:r>
        <w:t>,</w:t>
      </w:r>
      <w:r>
        <w:rPr>
          <w:rFonts w:hint="eastAsia"/>
        </w:rPr>
        <w:t>7</w:t>
      </w:r>
      <w:r w:rsidR="007A48C2">
        <w:t>83</w:t>
      </w:r>
      <w:r>
        <w:t>条，其中已删除记录</w:t>
      </w:r>
      <w:r w:rsidR="0012143E">
        <w:rPr>
          <w:rFonts w:hint="eastAsia"/>
        </w:rPr>
        <w:t>0</w:t>
      </w:r>
      <w:r>
        <w:t>条。部分</w:t>
      </w:r>
      <w:r w:rsidR="0012143E">
        <w:rPr>
          <w:rFonts w:hint="eastAsia"/>
        </w:rPr>
        <w:t>Telegram</w:t>
      </w:r>
      <w:r>
        <w:t>记录</w:t>
      </w:r>
      <w:r w:rsidRPr="00E810F6">
        <w:t>如下图所示：</w:t>
      </w:r>
    </w:p>
    <w:p w14:paraId="047CAC11" w14:textId="52A1325A" w:rsidR="00415966" w:rsidRDefault="0012143E" w:rsidP="00B438E4">
      <w:pPr>
        <w:pStyle w:val="a8"/>
        <w:wordWrap w:val="0"/>
        <w:ind w:firstLineChars="0" w:firstLine="0"/>
      </w:pPr>
      <w:r>
        <w:rPr>
          <w:noProof/>
        </w:rPr>
        <w:drawing>
          <wp:inline distT="0" distB="0" distL="0" distR="0" wp14:anchorId="1245AB20" wp14:editId="23C5F43B">
            <wp:extent cx="5274310" cy="2642870"/>
            <wp:effectExtent l="19050" t="19050" r="21590" b="2413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42870"/>
                    </a:xfrm>
                    <a:prstGeom prst="rect">
                      <a:avLst/>
                    </a:prstGeom>
                    <a:ln w="6348" cmpd="sng">
                      <a:solidFill>
                        <a:srgbClr val="000000"/>
                      </a:solidFill>
                      <a:prstDash val="solid"/>
                    </a:ln>
                  </pic:spPr>
                </pic:pic>
              </a:graphicData>
            </a:graphic>
          </wp:inline>
        </w:drawing>
      </w:r>
    </w:p>
    <w:p w14:paraId="0D1583AF" w14:textId="65852817" w:rsidR="007A48C2" w:rsidRDefault="003E7ADF" w:rsidP="00B438E4">
      <w:pPr>
        <w:pStyle w:val="a8"/>
        <w:wordWrap w:val="0"/>
      </w:pPr>
      <w:r>
        <w:t>将上述所有记录保存至证据U盘中</w:t>
      </w:r>
      <w:r w:rsidR="007A48C2">
        <w:t>“</w:t>
      </w:r>
      <w:r w:rsidR="007A48C2">
        <w:t>\2022-251-001\</w:t>
      </w:r>
      <w:r w:rsidR="007A48C2">
        <w:rPr>
          <w:rFonts w:hint="eastAsia"/>
        </w:rPr>
        <w:t>其他信息</w:t>
      </w:r>
      <w:r w:rsidR="007A48C2">
        <w:t>\</w:t>
      </w:r>
      <w:r w:rsidR="007A48C2">
        <w:t>”</w:t>
      </w:r>
      <w:r w:rsidR="007A48C2">
        <w:t>目录下。</w:t>
      </w:r>
    </w:p>
    <w:p w14:paraId="405FF098" w14:textId="344859B1" w:rsidR="002257D2" w:rsidRPr="007A48C2" w:rsidRDefault="002257D2" w:rsidP="00B438E4">
      <w:pPr>
        <w:pStyle w:val="a8"/>
        <w:wordWrap w:val="0"/>
        <w:ind w:firstLineChars="0" w:firstLine="0"/>
        <w:jc w:val="distribute"/>
      </w:pPr>
      <w:r w:rsidRPr="00500E72">
        <w:t>=================此页以下为空白===============</w:t>
      </w:r>
    </w:p>
    <w:p w14:paraId="0C9AE10D" w14:textId="57BFC9F3" w:rsidR="0012143E" w:rsidRDefault="0012143E" w:rsidP="00B438E4">
      <w:pPr>
        <w:pStyle w:val="4"/>
        <w:wordWrap w:val="0"/>
      </w:pPr>
      <w:r>
        <w:rPr>
          <w:rFonts w:hint="eastAsia"/>
        </w:rPr>
        <w:lastRenderedPageBreak/>
        <w:t>Twitter</w:t>
      </w:r>
    </w:p>
    <w:p w14:paraId="2355CAC4" w14:textId="741287DB" w:rsidR="0012143E" w:rsidRDefault="0012143E" w:rsidP="00B438E4">
      <w:pPr>
        <w:pStyle w:val="a8"/>
        <w:wordWrap w:val="0"/>
      </w:pPr>
      <w:r>
        <w:rPr>
          <w:rFonts w:hint="eastAsia"/>
        </w:rPr>
        <w:t>使用盘古石手机取证分析系统对检材手机</w:t>
      </w:r>
      <w:proofErr w:type="gramStart"/>
      <w:r>
        <w:rPr>
          <w:rFonts w:hint="eastAsia"/>
        </w:rPr>
        <w:t>进行提权提取</w:t>
      </w:r>
      <w:proofErr w:type="gramEnd"/>
      <w:r>
        <w:rPr>
          <w:rFonts w:hint="eastAsia"/>
        </w:rPr>
        <w:t>，分析其中的Twitter</w:t>
      </w:r>
      <w:r>
        <w:t>记录。检材手机中成功提取到</w:t>
      </w:r>
      <w:r>
        <w:rPr>
          <w:rFonts w:hint="eastAsia"/>
        </w:rPr>
        <w:t>2个Twitter</w:t>
      </w:r>
      <w:proofErr w:type="gramStart"/>
      <w:r w:rsidRPr="003820DC">
        <w:rPr>
          <w:rFonts w:hint="eastAsia"/>
        </w:rPr>
        <w:t>帐号</w:t>
      </w:r>
      <w:proofErr w:type="gramEnd"/>
      <w:r w:rsidRPr="003820DC">
        <w:rPr>
          <w:rFonts w:hint="eastAsia"/>
        </w:rPr>
        <w:t>“</w:t>
      </w:r>
      <w:r w:rsidRPr="003820DC">
        <w:t>（</w:t>
      </w:r>
      <w:proofErr w:type="gramStart"/>
      <w:r w:rsidR="007E06C8">
        <w:rPr>
          <w:rFonts w:hint="eastAsia"/>
        </w:rPr>
        <w:t>帐号</w:t>
      </w:r>
      <w:proofErr w:type="gramEnd"/>
      <w:r w:rsidRPr="003820DC">
        <w:t>：</w:t>
      </w:r>
      <w:r w:rsidRPr="0012143E">
        <w:t>113052019</w:t>
      </w:r>
      <w:r w:rsidRPr="003820DC">
        <w:t>；昵称：</w:t>
      </w:r>
      <w:r w:rsidRPr="0012143E">
        <w:t>sandanderen</w:t>
      </w:r>
      <w:r w:rsidRPr="003820DC">
        <w:t>）</w:t>
      </w:r>
      <w:r w:rsidRPr="003820DC">
        <w:t>”</w:t>
      </w:r>
      <w:r>
        <w:rPr>
          <w:rFonts w:hint="eastAsia"/>
        </w:rPr>
        <w:t>和</w:t>
      </w:r>
      <w:r w:rsidRPr="003820DC">
        <w:rPr>
          <w:rFonts w:hint="eastAsia"/>
        </w:rPr>
        <w:t>“</w:t>
      </w:r>
      <w:r w:rsidRPr="003820DC">
        <w:t>（</w:t>
      </w:r>
      <w:proofErr w:type="gramStart"/>
      <w:r w:rsidR="007E06C8">
        <w:rPr>
          <w:rFonts w:hint="eastAsia"/>
        </w:rPr>
        <w:t>帐号</w:t>
      </w:r>
      <w:proofErr w:type="gramEnd"/>
      <w:r w:rsidRPr="003820DC">
        <w:t>：</w:t>
      </w:r>
      <w:r w:rsidRPr="0012143E">
        <w:t>937104152294866944</w:t>
      </w:r>
      <w:r w:rsidRPr="003820DC">
        <w:t>；昵称：</w:t>
      </w:r>
      <w:r w:rsidRPr="0012143E">
        <w:t>yiqiwan2018</w:t>
      </w:r>
      <w:r w:rsidRPr="003820DC">
        <w:t>）</w:t>
      </w:r>
      <w:r w:rsidRPr="003820DC">
        <w:t>”</w:t>
      </w:r>
      <w:r>
        <w:t>的使用记录。</w:t>
      </w:r>
    </w:p>
    <w:p w14:paraId="2D5076EE" w14:textId="4E4E9624" w:rsidR="0012143E" w:rsidRDefault="0012143E" w:rsidP="00B438E4">
      <w:pPr>
        <w:pStyle w:val="a8"/>
        <w:wordWrap w:val="0"/>
      </w:pPr>
      <w:r>
        <w:rPr>
          <w:rFonts w:hint="eastAsia"/>
        </w:rPr>
        <w:t>检材手机中成功提取到Twitter</w:t>
      </w:r>
      <w:proofErr w:type="gramStart"/>
      <w:r w:rsidRPr="00355216">
        <w:t>帐号</w:t>
      </w:r>
      <w:proofErr w:type="gramEnd"/>
      <w:r w:rsidRPr="003820DC">
        <w:rPr>
          <w:rFonts w:hint="eastAsia"/>
        </w:rPr>
        <w:t>“</w:t>
      </w:r>
      <w:r w:rsidRPr="003820DC">
        <w:t>（</w:t>
      </w:r>
      <w:proofErr w:type="gramStart"/>
      <w:r w:rsidR="007E06C8">
        <w:rPr>
          <w:rFonts w:hint="eastAsia"/>
        </w:rPr>
        <w:t>帐号</w:t>
      </w:r>
      <w:proofErr w:type="gramEnd"/>
      <w:r w:rsidRPr="003820DC">
        <w:t>：</w:t>
      </w:r>
      <w:r w:rsidRPr="0012143E">
        <w:t>113052019</w:t>
      </w:r>
      <w:r w:rsidRPr="003820DC">
        <w:t>；昵称：</w:t>
      </w:r>
      <w:r w:rsidRPr="0012143E">
        <w:t>sandanderen</w:t>
      </w:r>
      <w:r w:rsidRPr="003820DC">
        <w:t>）</w:t>
      </w:r>
      <w:r w:rsidRPr="003820DC">
        <w:t>”</w:t>
      </w:r>
      <w:r>
        <w:t>的记录共计</w:t>
      </w:r>
      <w:r>
        <w:rPr>
          <w:rFonts w:hint="eastAsia"/>
        </w:rPr>
        <w:t>7</w:t>
      </w:r>
      <w:r>
        <w:t>,</w:t>
      </w:r>
      <w:r>
        <w:rPr>
          <w:rFonts w:hint="eastAsia"/>
        </w:rPr>
        <w:t>350</w:t>
      </w:r>
      <w:r>
        <w:t>条，其中已删除记录</w:t>
      </w:r>
      <w:r>
        <w:rPr>
          <w:rFonts w:hint="eastAsia"/>
        </w:rPr>
        <w:t>0</w:t>
      </w:r>
      <w:r>
        <w:t>条。部分</w:t>
      </w:r>
      <w:r>
        <w:rPr>
          <w:rFonts w:hint="eastAsia"/>
        </w:rPr>
        <w:t>Twitter</w:t>
      </w:r>
      <w:r>
        <w:t>记录</w:t>
      </w:r>
      <w:r w:rsidRPr="00E810F6">
        <w:t>如下图所示：</w:t>
      </w:r>
    </w:p>
    <w:p w14:paraId="4257A6BB" w14:textId="4A1F7F43" w:rsidR="0012143E" w:rsidRDefault="003473A1" w:rsidP="00B438E4">
      <w:pPr>
        <w:pStyle w:val="a8"/>
        <w:wordWrap w:val="0"/>
        <w:ind w:firstLineChars="0" w:firstLine="0"/>
      </w:pPr>
      <w:r>
        <w:rPr>
          <w:noProof/>
        </w:rPr>
        <w:drawing>
          <wp:inline distT="0" distB="0" distL="0" distR="0" wp14:anchorId="356213EB" wp14:editId="7A1034D0">
            <wp:extent cx="5274310" cy="2812415"/>
            <wp:effectExtent l="19050" t="19050" r="21590" b="260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12415"/>
                    </a:xfrm>
                    <a:prstGeom prst="rect">
                      <a:avLst/>
                    </a:prstGeom>
                    <a:ln w="6348" cmpd="sng">
                      <a:solidFill>
                        <a:srgbClr val="000000"/>
                      </a:solidFill>
                      <a:prstDash val="solid"/>
                    </a:ln>
                  </pic:spPr>
                </pic:pic>
              </a:graphicData>
            </a:graphic>
          </wp:inline>
        </w:drawing>
      </w:r>
    </w:p>
    <w:p w14:paraId="66D29DD5" w14:textId="12A6DBD4" w:rsidR="0012143E" w:rsidRDefault="0012143E" w:rsidP="00B438E4">
      <w:pPr>
        <w:pStyle w:val="a8"/>
        <w:wordWrap w:val="0"/>
      </w:pPr>
      <w:r>
        <w:rPr>
          <w:rFonts w:hint="eastAsia"/>
        </w:rPr>
        <w:t>检材手机中成功提取到Twitter</w:t>
      </w:r>
      <w:proofErr w:type="gramStart"/>
      <w:r w:rsidRPr="00355216">
        <w:t>帐号</w:t>
      </w:r>
      <w:proofErr w:type="gramEnd"/>
      <w:r w:rsidRPr="003820DC">
        <w:rPr>
          <w:rFonts w:hint="eastAsia"/>
        </w:rPr>
        <w:t>“</w:t>
      </w:r>
      <w:r w:rsidRPr="003820DC">
        <w:t>（</w:t>
      </w:r>
      <w:proofErr w:type="gramStart"/>
      <w:r w:rsidR="007E06C8">
        <w:rPr>
          <w:rFonts w:hint="eastAsia"/>
        </w:rPr>
        <w:t>帐号</w:t>
      </w:r>
      <w:proofErr w:type="gramEnd"/>
      <w:r w:rsidRPr="003820DC">
        <w:t>：</w:t>
      </w:r>
      <w:r w:rsidRPr="0012143E">
        <w:t>937104152294866944</w:t>
      </w:r>
      <w:r w:rsidRPr="003820DC">
        <w:t>；昵称：</w:t>
      </w:r>
      <w:r w:rsidRPr="0012143E">
        <w:t>yiqiwan2018</w:t>
      </w:r>
      <w:r w:rsidRPr="003820DC">
        <w:t>）</w:t>
      </w:r>
      <w:r w:rsidRPr="003820DC">
        <w:t>”</w:t>
      </w:r>
      <w:r>
        <w:t>的记录共计1</w:t>
      </w:r>
      <w:r>
        <w:rPr>
          <w:rFonts w:hint="eastAsia"/>
        </w:rPr>
        <w:t>,</w:t>
      </w:r>
      <w:r>
        <w:t>644条，其中已删除记录</w:t>
      </w:r>
      <w:r>
        <w:rPr>
          <w:rFonts w:hint="eastAsia"/>
        </w:rPr>
        <w:t>0</w:t>
      </w:r>
      <w:r>
        <w:t>条。部分</w:t>
      </w:r>
      <w:r>
        <w:rPr>
          <w:rFonts w:hint="eastAsia"/>
        </w:rPr>
        <w:t>Twitter</w:t>
      </w:r>
      <w:r>
        <w:t>记录</w:t>
      </w:r>
      <w:r w:rsidRPr="00E810F6">
        <w:t>如下图所示：</w:t>
      </w:r>
    </w:p>
    <w:p w14:paraId="59A96AC2" w14:textId="0A33426B" w:rsidR="00500E72" w:rsidRDefault="00500E72" w:rsidP="00B438E4">
      <w:pPr>
        <w:pStyle w:val="a8"/>
        <w:wordWrap w:val="0"/>
        <w:ind w:firstLineChars="0" w:firstLine="0"/>
        <w:jc w:val="distribute"/>
      </w:pPr>
      <w:r w:rsidRPr="00500E72">
        <w:t>=================此页以下为空白===============</w:t>
      </w:r>
    </w:p>
    <w:p w14:paraId="73B34D4F" w14:textId="38CF2290" w:rsidR="0012143E" w:rsidRDefault="003473A1" w:rsidP="00B438E4">
      <w:pPr>
        <w:pStyle w:val="a8"/>
        <w:wordWrap w:val="0"/>
        <w:ind w:firstLineChars="0" w:firstLine="0"/>
      </w:pPr>
      <w:r>
        <w:rPr>
          <w:noProof/>
        </w:rPr>
        <w:lastRenderedPageBreak/>
        <w:drawing>
          <wp:inline distT="0" distB="0" distL="0" distR="0" wp14:anchorId="481B59BD" wp14:editId="729183EB">
            <wp:extent cx="5274201" cy="2898573"/>
            <wp:effectExtent l="19050" t="19050" r="22225" b="165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2449" cy="2908601"/>
                    </a:xfrm>
                    <a:prstGeom prst="rect">
                      <a:avLst/>
                    </a:prstGeom>
                    <a:ln w="6348" cmpd="sng">
                      <a:solidFill>
                        <a:srgbClr val="000000"/>
                      </a:solidFill>
                      <a:prstDash val="solid"/>
                    </a:ln>
                  </pic:spPr>
                </pic:pic>
              </a:graphicData>
            </a:graphic>
          </wp:inline>
        </w:drawing>
      </w:r>
    </w:p>
    <w:p w14:paraId="7D6DB6FD" w14:textId="0AD62048" w:rsidR="007A48C2" w:rsidRDefault="003E7ADF" w:rsidP="00B438E4">
      <w:pPr>
        <w:pStyle w:val="a8"/>
        <w:wordWrap w:val="0"/>
      </w:pPr>
      <w:r>
        <w:t>将上述所有记录保存至证据U盘中</w:t>
      </w:r>
      <w:r w:rsidR="007A48C2">
        <w:t>“</w:t>
      </w:r>
      <w:r w:rsidR="007A48C2">
        <w:t>\2022-251-001\</w:t>
      </w:r>
      <w:r w:rsidR="007A48C2">
        <w:rPr>
          <w:rFonts w:hint="eastAsia"/>
        </w:rPr>
        <w:t>其他信息</w:t>
      </w:r>
      <w:r w:rsidR="007A48C2">
        <w:t>\</w:t>
      </w:r>
      <w:r w:rsidR="007A48C2">
        <w:t>”</w:t>
      </w:r>
      <w:r w:rsidR="007A48C2">
        <w:t>目录下。</w:t>
      </w:r>
    </w:p>
    <w:p w14:paraId="3641A5D5" w14:textId="77777777" w:rsidR="00656F24" w:rsidRDefault="00656F24" w:rsidP="00B438E4">
      <w:pPr>
        <w:pStyle w:val="4"/>
        <w:wordWrap w:val="0"/>
      </w:pPr>
      <w:r>
        <w:rPr>
          <w:rFonts w:hint="eastAsia"/>
        </w:rPr>
        <w:t>隔空投送</w:t>
      </w:r>
    </w:p>
    <w:p w14:paraId="0F83B1E0" w14:textId="0E38FC42" w:rsidR="00656F24" w:rsidRDefault="00656F24" w:rsidP="00B438E4">
      <w:pPr>
        <w:pStyle w:val="a8"/>
        <w:wordWrap w:val="0"/>
      </w:pPr>
      <w:r>
        <w:t>在屏蔽环境下打开检材手机</w:t>
      </w:r>
      <w:r>
        <w:t>“</w:t>
      </w:r>
      <w:r>
        <w:t>2022-251-001</w:t>
      </w:r>
      <w:r>
        <w:t>”</w:t>
      </w:r>
      <w:r>
        <w:t>并开启飞行模式。</w:t>
      </w:r>
      <w:r>
        <w:rPr>
          <w:rFonts w:hint="eastAsia"/>
        </w:rPr>
        <w:t>依次点击“</w:t>
      </w:r>
      <w:r w:rsidRPr="003175B3">
        <w:rPr>
          <w:rFonts w:hint="eastAsia"/>
        </w:rPr>
        <w:t>设置</w:t>
      </w:r>
      <w:r w:rsidRPr="003175B3">
        <w:t>-隐私-分析与改进-分析数据</w:t>
      </w:r>
      <w:r>
        <w:rPr>
          <w:rFonts w:hint="eastAsia"/>
        </w:rPr>
        <w:t>”，搜索并导出日志文件“</w:t>
      </w:r>
      <w:r w:rsidRPr="003175B3">
        <w:t>sysdiagnose_2022.10.22_23-56-24+0800_iPhone-OS_iPhone_19E241.tar.gz</w:t>
      </w:r>
      <w:r>
        <w:rPr>
          <w:rFonts w:hint="eastAsia"/>
        </w:rPr>
        <w:t>”。</w:t>
      </w:r>
      <w:r w:rsidR="006F69AA">
        <w:rPr>
          <w:rFonts w:hint="eastAsia"/>
        </w:rPr>
        <w:t>利用盘古石手机取证分析系统对该日志文件的隔空投</w:t>
      </w:r>
      <w:proofErr w:type="gramStart"/>
      <w:r w:rsidR="006F69AA">
        <w:rPr>
          <w:rFonts w:hint="eastAsia"/>
        </w:rPr>
        <w:t>送记录</w:t>
      </w:r>
      <w:proofErr w:type="gramEnd"/>
      <w:r w:rsidR="006F69AA">
        <w:rPr>
          <w:rFonts w:hint="eastAsia"/>
        </w:rPr>
        <w:t>进行分析。</w:t>
      </w:r>
      <w:r>
        <w:t>所使用的配置信息如下图所示：</w:t>
      </w:r>
    </w:p>
    <w:p w14:paraId="4A4B9B84" w14:textId="77777777" w:rsidR="00656F24" w:rsidRDefault="00656F24" w:rsidP="00B438E4">
      <w:pPr>
        <w:pStyle w:val="a8"/>
        <w:wordWrap w:val="0"/>
        <w:ind w:firstLineChars="0" w:firstLine="0"/>
      </w:pPr>
      <w:r>
        <w:rPr>
          <w:noProof/>
        </w:rPr>
        <w:drawing>
          <wp:inline distT="0" distB="0" distL="0" distR="0" wp14:anchorId="4163E50B" wp14:editId="69CB8B8A">
            <wp:extent cx="5274310" cy="640715"/>
            <wp:effectExtent l="19050" t="19050" r="21590" b="260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40715"/>
                    </a:xfrm>
                    <a:prstGeom prst="rect">
                      <a:avLst/>
                    </a:prstGeom>
                    <a:ln w="6348" cmpd="sng">
                      <a:solidFill>
                        <a:srgbClr val="000000"/>
                      </a:solidFill>
                      <a:prstDash val="solid"/>
                    </a:ln>
                  </pic:spPr>
                </pic:pic>
              </a:graphicData>
            </a:graphic>
          </wp:inline>
        </w:drawing>
      </w:r>
    </w:p>
    <w:p w14:paraId="5199F92F" w14:textId="77777777" w:rsidR="00656F24" w:rsidRDefault="00656F24" w:rsidP="00B438E4">
      <w:pPr>
        <w:pStyle w:val="a8"/>
        <w:wordWrap w:val="0"/>
      </w:pPr>
      <w:r>
        <w:rPr>
          <w:rFonts w:hint="eastAsia"/>
        </w:rPr>
        <w:t>检材手机中成功解析</w:t>
      </w:r>
      <w:proofErr w:type="gramStart"/>
      <w:r>
        <w:rPr>
          <w:rFonts w:hint="eastAsia"/>
        </w:rPr>
        <w:t>出隔空投</w:t>
      </w:r>
      <w:proofErr w:type="gramEnd"/>
      <w:r>
        <w:rPr>
          <w:rFonts w:hint="eastAsia"/>
        </w:rPr>
        <w:t>送传出文件记录共计</w:t>
      </w:r>
      <w:r>
        <w:t>137</w:t>
      </w:r>
      <w:r>
        <w:rPr>
          <w:rFonts w:hint="eastAsia"/>
        </w:rPr>
        <w:t>条，其中已删除记录共计0条。</w:t>
      </w:r>
    </w:p>
    <w:p w14:paraId="1AF95EF0" w14:textId="6B19192A" w:rsidR="00656F24" w:rsidRDefault="00656F24" w:rsidP="00B438E4">
      <w:pPr>
        <w:pStyle w:val="a8"/>
        <w:wordWrap w:val="0"/>
      </w:pPr>
      <w:r w:rsidRPr="00D42B0F">
        <w:rPr>
          <w:rFonts w:hint="eastAsia"/>
        </w:rPr>
        <w:t>其中“状态”为“</w:t>
      </w:r>
      <w:r w:rsidRPr="00D42B0F">
        <w:t>Incomplete</w:t>
      </w:r>
      <w:r w:rsidRPr="00D42B0F">
        <w:t>”</w:t>
      </w:r>
      <w:r w:rsidRPr="00D42B0F">
        <w:t>记录共计</w:t>
      </w:r>
      <w:r>
        <w:rPr>
          <w:rFonts w:hint="eastAsia"/>
        </w:rPr>
        <w:t>36</w:t>
      </w:r>
      <w:r w:rsidRPr="00D42B0F">
        <w:t>条。详细信息如下</w:t>
      </w:r>
      <w:r w:rsidRPr="00D42B0F">
        <w:lastRenderedPageBreak/>
        <w:t>图所示：</w:t>
      </w:r>
    </w:p>
    <w:p w14:paraId="6BBBCF03" w14:textId="77777777" w:rsidR="00656F24" w:rsidRDefault="00656F24" w:rsidP="00B438E4">
      <w:pPr>
        <w:pStyle w:val="a8"/>
        <w:wordWrap w:val="0"/>
        <w:ind w:firstLineChars="0" w:firstLine="0"/>
      </w:pPr>
      <w:r>
        <w:rPr>
          <w:noProof/>
        </w:rPr>
        <w:drawing>
          <wp:inline distT="0" distB="0" distL="0" distR="0" wp14:anchorId="08A2953A" wp14:editId="6E26FE3A">
            <wp:extent cx="5274310" cy="7281545"/>
            <wp:effectExtent l="19050" t="19050" r="21590" b="146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281545"/>
                    </a:xfrm>
                    <a:prstGeom prst="rect">
                      <a:avLst/>
                    </a:prstGeom>
                    <a:ln w="6348" cmpd="sng">
                      <a:solidFill>
                        <a:srgbClr val="000000"/>
                      </a:solidFill>
                      <a:prstDash val="solid"/>
                    </a:ln>
                  </pic:spPr>
                </pic:pic>
              </a:graphicData>
            </a:graphic>
          </wp:inline>
        </w:drawing>
      </w:r>
    </w:p>
    <w:p w14:paraId="1F019E47" w14:textId="6D611AA9" w:rsidR="00656F24" w:rsidRDefault="00656F24" w:rsidP="00B438E4">
      <w:pPr>
        <w:pStyle w:val="a8"/>
        <w:wordWrap w:val="0"/>
      </w:pPr>
      <w:r w:rsidRPr="00D42B0F">
        <w:rPr>
          <w:rFonts w:hint="eastAsia"/>
        </w:rPr>
        <w:t>其中“状态”为“</w:t>
      </w:r>
      <w:r w:rsidRPr="00D42B0F">
        <w:t>Declined</w:t>
      </w:r>
      <w:r w:rsidRPr="00D42B0F">
        <w:t>”</w:t>
      </w:r>
      <w:r w:rsidRPr="00D42B0F">
        <w:t>记录共计</w:t>
      </w:r>
      <w:r>
        <w:rPr>
          <w:rFonts w:hint="eastAsia"/>
        </w:rPr>
        <w:t>81</w:t>
      </w:r>
      <w:r w:rsidRPr="00D42B0F">
        <w:t>条。详细信息如下图所示：</w:t>
      </w:r>
    </w:p>
    <w:p w14:paraId="1C21CAC2" w14:textId="77777777" w:rsidR="00656F24" w:rsidRDefault="00656F24" w:rsidP="00B438E4">
      <w:pPr>
        <w:pStyle w:val="a8"/>
        <w:wordWrap w:val="0"/>
        <w:ind w:firstLineChars="0" w:firstLine="0"/>
      </w:pPr>
      <w:r>
        <w:rPr>
          <w:noProof/>
        </w:rPr>
        <w:lastRenderedPageBreak/>
        <w:drawing>
          <wp:inline distT="0" distB="0" distL="0" distR="0" wp14:anchorId="1C3B7CF2" wp14:editId="2679ABC5">
            <wp:extent cx="5274310" cy="8208010"/>
            <wp:effectExtent l="19050" t="19050" r="21590" b="215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208010"/>
                    </a:xfrm>
                    <a:prstGeom prst="rect">
                      <a:avLst/>
                    </a:prstGeom>
                    <a:ln w="6348" cmpd="sng">
                      <a:solidFill>
                        <a:srgbClr val="000000"/>
                      </a:solidFill>
                      <a:prstDash val="solid"/>
                    </a:ln>
                  </pic:spPr>
                </pic:pic>
              </a:graphicData>
            </a:graphic>
          </wp:inline>
        </w:drawing>
      </w:r>
    </w:p>
    <w:p w14:paraId="576C3A75" w14:textId="77777777" w:rsidR="00656F24" w:rsidRPr="00D42B0F" w:rsidRDefault="00656F24" w:rsidP="00B438E4">
      <w:pPr>
        <w:pStyle w:val="a8"/>
        <w:wordWrap w:val="0"/>
        <w:ind w:firstLineChars="0" w:firstLine="0"/>
      </w:pPr>
      <w:r>
        <w:rPr>
          <w:noProof/>
        </w:rPr>
        <w:lastRenderedPageBreak/>
        <w:drawing>
          <wp:inline distT="0" distB="0" distL="0" distR="0" wp14:anchorId="59572A6E" wp14:editId="0061A295">
            <wp:extent cx="5274310" cy="7727950"/>
            <wp:effectExtent l="19050" t="19050" r="21590" b="254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27950"/>
                    </a:xfrm>
                    <a:prstGeom prst="rect">
                      <a:avLst/>
                    </a:prstGeom>
                    <a:ln w="6348" cmpd="sng">
                      <a:solidFill>
                        <a:srgbClr val="000000"/>
                      </a:solidFill>
                      <a:prstDash val="solid"/>
                    </a:ln>
                  </pic:spPr>
                </pic:pic>
              </a:graphicData>
            </a:graphic>
          </wp:inline>
        </w:drawing>
      </w:r>
    </w:p>
    <w:p w14:paraId="6E0B8D5E" w14:textId="793E7BB8" w:rsidR="00656F24" w:rsidRDefault="00656F24" w:rsidP="00B438E4">
      <w:pPr>
        <w:pStyle w:val="a8"/>
        <w:wordWrap w:val="0"/>
      </w:pPr>
      <w:r w:rsidRPr="00D42B0F">
        <w:rPr>
          <w:rFonts w:hint="eastAsia"/>
        </w:rPr>
        <w:t>其中“状态”为“</w:t>
      </w:r>
      <w:r w:rsidRPr="00D42B0F">
        <w:t>Accepted</w:t>
      </w:r>
      <w:r w:rsidRPr="00D42B0F">
        <w:t>”</w:t>
      </w:r>
      <w:r w:rsidRPr="00D42B0F">
        <w:t>记录共计</w:t>
      </w:r>
      <w:r>
        <w:rPr>
          <w:rFonts w:hint="eastAsia"/>
        </w:rPr>
        <w:t>20</w:t>
      </w:r>
      <w:r w:rsidRPr="00D42B0F">
        <w:t>条。详细信息如下图所示：</w:t>
      </w:r>
    </w:p>
    <w:p w14:paraId="4C3B3A72" w14:textId="77777777" w:rsidR="00656F24" w:rsidRPr="00D42B0F" w:rsidRDefault="00656F24" w:rsidP="00B438E4">
      <w:pPr>
        <w:pStyle w:val="a8"/>
        <w:wordWrap w:val="0"/>
        <w:ind w:firstLineChars="0" w:firstLine="0"/>
      </w:pPr>
      <w:r>
        <w:rPr>
          <w:noProof/>
        </w:rPr>
        <w:lastRenderedPageBreak/>
        <w:drawing>
          <wp:inline distT="0" distB="0" distL="0" distR="0" wp14:anchorId="27C3440A" wp14:editId="6B25763A">
            <wp:extent cx="5274310" cy="3923030"/>
            <wp:effectExtent l="19050" t="19050" r="21590" b="203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923030"/>
                    </a:xfrm>
                    <a:prstGeom prst="rect">
                      <a:avLst/>
                    </a:prstGeom>
                    <a:ln w="6348" cmpd="sng">
                      <a:solidFill>
                        <a:srgbClr val="000000"/>
                      </a:solidFill>
                      <a:prstDash val="solid"/>
                    </a:ln>
                  </pic:spPr>
                </pic:pic>
              </a:graphicData>
            </a:graphic>
          </wp:inline>
        </w:drawing>
      </w:r>
    </w:p>
    <w:p w14:paraId="778CB934" w14:textId="66E0C2AF" w:rsidR="00656F24" w:rsidRPr="00656F24" w:rsidRDefault="003E7ADF" w:rsidP="00B438E4">
      <w:pPr>
        <w:pStyle w:val="a8"/>
        <w:wordWrap w:val="0"/>
      </w:pPr>
      <w:r>
        <w:t>将上述所有记录保存至证据U盘中</w:t>
      </w:r>
      <w:r w:rsidR="00656F24">
        <w:t>“</w:t>
      </w:r>
      <w:r w:rsidR="00656F24">
        <w:t>\2022-251-001\</w:t>
      </w:r>
      <w:r w:rsidR="00656F24">
        <w:rPr>
          <w:rFonts w:hint="eastAsia"/>
        </w:rPr>
        <w:t>隔空投送</w:t>
      </w:r>
      <w:r w:rsidR="00656F24">
        <w:t>\</w:t>
      </w:r>
      <w:r w:rsidR="00656F24">
        <w:t>”</w:t>
      </w:r>
      <w:r w:rsidR="00656F24">
        <w:t>目录下。</w:t>
      </w:r>
    </w:p>
    <w:p w14:paraId="15A458FF" w14:textId="6063F21D" w:rsidR="00375574" w:rsidRDefault="00375574" w:rsidP="00B438E4">
      <w:pPr>
        <w:pStyle w:val="3"/>
        <w:wordWrap w:val="0"/>
      </w:pPr>
      <w:r>
        <w:rPr>
          <w:rFonts w:hint="eastAsia"/>
        </w:rPr>
        <w:t>检材</w:t>
      </w:r>
      <w:r>
        <w:t>2022-251-002</w:t>
      </w:r>
    </w:p>
    <w:p w14:paraId="5CF6E9E7" w14:textId="725196AF" w:rsidR="00375574" w:rsidRDefault="00375574" w:rsidP="00B438E4">
      <w:pPr>
        <w:pStyle w:val="a8"/>
        <w:wordWrap w:val="0"/>
      </w:pPr>
      <w:r>
        <w:t>在屏蔽环境下打开检材</w:t>
      </w:r>
      <w:r w:rsidR="005B1FF2">
        <w:rPr>
          <w:rFonts w:hint="eastAsia"/>
        </w:rPr>
        <w:t>平板电脑</w:t>
      </w:r>
      <w:r>
        <w:t>“</w:t>
      </w:r>
      <w:r>
        <w:t>2022-251-00</w:t>
      </w:r>
      <w:r w:rsidR="00FA68FD">
        <w:rPr>
          <w:rFonts w:hint="eastAsia"/>
        </w:rPr>
        <w:t>2</w:t>
      </w:r>
      <w:r>
        <w:t>”</w:t>
      </w:r>
      <w:r>
        <w:t>并开启飞行模式。使用盘古石手机取证分析系统对检材</w:t>
      </w:r>
      <w:r w:rsidR="005B1FF2">
        <w:rPr>
          <w:rFonts w:hint="eastAsia"/>
        </w:rPr>
        <w:t>平板电脑</w:t>
      </w:r>
      <w:r>
        <w:t>进行</w:t>
      </w:r>
      <w:r>
        <w:rPr>
          <w:rFonts w:hint="eastAsia"/>
        </w:rPr>
        <w:t>备份</w:t>
      </w:r>
      <w:r>
        <w:t>提取并分析其中的基本信息</w:t>
      </w:r>
      <w:r w:rsidR="003473A1">
        <w:rPr>
          <w:rFonts w:hint="eastAsia"/>
        </w:rPr>
        <w:t>、</w:t>
      </w:r>
      <w:r w:rsidR="00146B7A">
        <w:rPr>
          <w:rFonts w:hint="eastAsia"/>
        </w:rPr>
        <w:t>多媒体记录、</w:t>
      </w:r>
      <w:proofErr w:type="gramStart"/>
      <w:r w:rsidR="003473A1">
        <w:rPr>
          <w:rFonts w:hint="eastAsia"/>
        </w:rPr>
        <w:t>微信</w:t>
      </w:r>
      <w:r w:rsidR="009B2B42">
        <w:rPr>
          <w:rFonts w:hint="eastAsia"/>
        </w:rPr>
        <w:t>记录</w:t>
      </w:r>
      <w:proofErr w:type="gramEnd"/>
      <w:r w:rsidR="003473A1">
        <w:rPr>
          <w:rFonts w:hint="eastAsia"/>
        </w:rPr>
        <w:t>和隔空投送</w:t>
      </w:r>
      <w:r w:rsidR="009B2B42">
        <w:rPr>
          <w:rFonts w:hint="eastAsia"/>
        </w:rPr>
        <w:t>记录</w:t>
      </w:r>
      <w:r>
        <w:t>。所使用的配置</w:t>
      </w:r>
      <w:r w:rsidR="009B2B42">
        <w:rPr>
          <w:rFonts w:hint="eastAsia"/>
        </w:rPr>
        <w:t>记录</w:t>
      </w:r>
      <w:r>
        <w:t>如下图所示：</w:t>
      </w:r>
    </w:p>
    <w:p w14:paraId="077836C3" w14:textId="351DD8C8" w:rsidR="00375574" w:rsidRPr="0090000D" w:rsidRDefault="006F69AA" w:rsidP="00B438E4">
      <w:pPr>
        <w:pStyle w:val="a8"/>
        <w:wordWrap w:val="0"/>
        <w:ind w:firstLineChars="0" w:firstLine="0"/>
      </w:pPr>
      <w:r>
        <w:rPr>
          <w:noProof/>
        </w:rPr>
        <w:drawing>
          <wp:inline distT="0" distB="0" distL="0" distR="0" wp14:anchorId="5512489F" wp14:editId="5ECC7CC5">
            <wp:extent cx="5274310" cy="892810"/>
            <wp:effectExtent l="19050" t="19050" r="21590" b="215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92810"/>
                    </a:xfrm>
                    <a:prstGeom prst="rect">
                      <a:avLst/>
                    </a:prstGeom>
                    <a:ln w="6348" cmpd="sng">
                      <a:solidFill>
                        <a:srgbClr val="000000"/>
                      </a:solidFill>
                      <a:prstDash val="solid"/>
                    </a:ln>
                  </pic:spPr>
                </pic:pic>
              </a:graphicData>
            </a:graphic>
          </wp:inline>
        </w:drawing>
      </w:r>
    </w:p>
    <w:p w14:paraId="29D98346" w14:textId="77777777" w:rsidR="00375574" w:rsidRDefault="00375574" w:rsidP="00B438E4">
      <w:pPr>
        <w:pStyle w:val="4"/>
        <w:wordWrap w:val="0"/>
      </w:pPr>
      <w:r>
        <w:lastRenderedPageBreak/>
        <w:t>基本信息</w:t>
      </w:r>
    </w:p>
    <w:p w14:paraId="188DE342" w14:textId="79E15898" w:rsidR="00375574" w:rsidRDefault="00375574" w:rsidP="00B438E4">
      <w:pPr>
        <w:pStyle w:val="a8"/>
        <w:wordWrap w:val="0"/>
      </w:pPr>
      <w:r>
        <w:t>查看检材</w:t>
      </w:r>
      <w:r w:rsidR="005B1FF2">
        <w:rPr>
          <w:rFonts w:hint="eastAsia"/>
        </w:rPr>
        <w:t>平板电脑</w:t>
      </w:r>
      <w:r>
        <w:t>的设备信息，检材</w:t>
      </w:r>
      <w:r w:rsidR="007008CB">
        <w:rPr>
          <w:rFonts w:hint="eastAsia"/>
        </w:rPr>
        <w:t>平板电脑</w:t>
      </w:r>
      <w:r>
        <w:t>的设备品牌为</w:t>
      </w:r>
      <w:r>
        <w:t>“</w:t>
      </w:r>
      <w:r w:rsidR="005B1FF2" w:rsidRPr="005B1FF2">
        <w:t>iPad</w:t>
      </w:r>
      <w:r>
        <w:t>”</w:t>
      </w:r>
      <w:r>
        <w:t>，型号为</w:t>
      </w:r>
      <w:r>
        <w:t>“</w:t>
      </w:r>
      <w:r w:rsidR="005B1FF2" w:rsidRPr="005B1FF2">
        <w:t>iPad Pro</w:t>
      </w:r>
      <w:r>
        <w:t>”</w:t>
      </w:r>
      <w:r>
        <w:t>，</w:t>
      </w:r>
      <w:r w:rsidR="00812B28">
        <w:rPr>
          <w:rFonts w:hint="eastAsia"/>
        </w:rPr>
        <w:t>SN为</w:t>
      </w:r>
      <w:r>
        <w:t>“</w:t>
      </w:r>
      <w:r w:rsidR="005B1FF2" w:rsidRPr="005B1FF2">
        <w:t>DMPDTAQUPV03</w:t>
      </w:r>
      <w:r>
        <w:t>”</w:t>
      </w:r>
      <w:r>
        <w:t>，系统版本为</w:t>
      </w:r>
      <w:r>
        <w:t>“</w:t>
      </w:r>
      <w:r w:rsidRPr="000706AA">
        <w:t>iOS</w:t>
      </w:r>
      <w:r>
        <w:t xml:space="preserve"> </w:t>
      </w:r>
      <w:r w:rsidR="005B1FF2">
        <w:t>14.3</w:t>
      </w:r>
      <w:r>
        <w:t>”</w:t>
      </w:r>
      <w:r>
        <w:rPr>
          <w:rFonts w:hint="eastAsia"/>
        </w:rPr>
        <w:t>，设备名称为“</w:t>
      </w:r>
      <w:r w:rsidR="005B1FF2" w:rsidRPr="005B1FF2">
        <w:t>Jianghz</w:t>
      </w:r>
      <w:r>
        <w:rPr>
          <w:rFonts w:hint="eastAsia"/>
        </w:rPr>
        <w:t>”</w:t>
      </w:r>
      <w:r>
        <w:t>。</w:t>
      </w:r>
    </w:p>
    <w:p w14:paraId="165411C1" w14:textId="448CF3D9" w:rsidR="00375574" w:rsidRDefault="00375574" w:rsidP="00B438E4">
      <w:pPr>
        <w:pStyle w:val="a8"/>
        <w:wordWrap w:val="0"/>
      </w:pPr>
      <w:r>
        <w:t>使用盘古石手机取证分析系统对检材</w:t>
      </w:r>
      <w:r w:rsidR="007008CB">
        <w:rPr>
          <w:rFonts w:hint="eastAsia"/>
        </w:rPr>
        <w:t>平板电脑</w:t>
      </w:r>
      <w:r>
        <w:t>进行备份提取，分析其中的基本信息。检材</w:t>
      </w:r>
      <w:r w:rsidR="007008CB">
        <w:rPr>
          <w:rFonts w:hint="eastAsia"/>
        </w:rPr>
        <w:t>平板电脑</w:t>
      </w:r>
      <w:r>
        <w:t>中成功提取到通讯录记录共计</w:t>
      </w:r>
      <w:r w:rsidR="005B1FF2">
        <w:t>1</w:t>
      </w:r>
      <w:r>
        <w:t>条，其中已删除记录0条；通话记录共计</w:t>
      </w:r>
      <w:r w:rsidR="005B1FF2">
        <w:t>1</w:t>
      </w:r>
      <w:r>
        <w:t>条，其中已删除记录0条</w:t>
      </w:r>
      <w:r w:rsidR="005B1FF2">
        <w:rPr>
          <w:rFonts w:hint="eastAsia"/>
        </w:rPr>
        <w:t>；未提取到短信记录；</w:t>
      </w:r>
      <w:r>
        <w:t>部分</w:t>
      </w:r>
      <w:r w:rsidR="005B1FF2">
        <w:rPr>
          <w:rFonts w:hint="eastAsia"/>
        </w:rPr>
        <w:t>多媒体</w:t>
      </w:r>
      <w:r>
        <w:t>内容如下图所示：</w:t>
      </w:r>
    </w:p>
    <w:p w14:paraId="3239C420" w14:textId="0370E5EF" w:rsidR="00375574" w:rsidRDefault="005B1FF2" w:rsidP="00B438E4">
      <w:pPr>
        <w:pStyle w:val="a8"/>
        <w:wordWrap w:val="0"/>
        <w:ind w:firstLineChars="0" w:firstLine="0"/>
      </w:pPr>
      <w:r>
        <w:rPr>
          <w:noProof/>
        </w:rPr>
        <w:drawing>
          <wp:inline distT="0" distB="0" distL="0" distR="0" wp14:anchorId="1D31AB56" wp14:editId="684C1497">
            <wp:extent cx="5274310" cy="911860"/>
            <wp:effectExtent l="19050" t="19050" r="21590" b="215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11860"/>
                    </a:xfrm>
                    <a:prstGeom prst="rect">
                      <a:avLst/>
                    </a:prstGeom>
                    <a:ln w="6348" cmpd="sng">
                      <a:solidFill>
                        <a:srgbClr val="000000"/>
                      </a:solidFill>
                      <a:prstDash val="solid"/>
                    </a:ln>
                  </pic:spPr>
                </pic:pic>
              </a:graphicData>
            </a:graphic>
          </wp:inline>
        </w:drawing>
      </w:r>
    </w:p>
    <w:p w14:paraId="6D25BD24" w14:textId="2E77EDB0" w:rsidR="00375574" w:rsidRDefault="003E7ADF" w:rsidP="00B438E4">
      <w:pPr>
        <w:pStyle w:val="a8"/>
        <w:wordWrap w:val="0"/>
      </w:pPr>
      <w:r>
        <w:t>将上述所有记录保存至证据U盘中</w:t>
      </w:r>
      <w:r w:rsidR="00375574">
        <w:t>“</w:t>
      </w:r>
      <w:r w:rsidR="00375574">
        <w:t>\2022-25</w:t>
      </w:r>
      <w:r w:rsidR="00FA68FD">
        <w:rPr>
          <w:rFonts w:hint="eastAsia"/>
        </w:rPr>
        <w:t>1</w:t>
      </w:r>
      <w:r w:rsidR="00375574">
        <w:t>-00</w:t>
      </w:r>
      <w:r w:rsidR="00FA68FD">
        <w:rPr>
          <w:rFonts w:hint="eastAsia"/>
        </w:rPr>
        <w:t>2</w:t>
      </w:r>
      <w:r w:rsidR="00375574">
        <w:t>\</w:t>
      </w:r>
      <w:r w:rsidR="00375574">
        <w:t>”</w:t>
      </w:r>
      <w:r w:rsidR="00375574">
        <w:t>目录下。</w:t>
      </w:r>
    </w:p>
    <w:p w14:paraId="67BD6D99" w14:textId="77777777" w:rsidR="002257D2" w:rsidRDefault="002257D2" w:rsidP="00B438E4">
      <w:pPr>
        <w:pStyle w:val="4"/>
        <w:wordWrap w:val="0"/>
      </w:pPr>
      <w:r>
        <w:rPr>
          <w:rFonts w:hint="eastAsia"/>
        </w:rPr>
        <w:t>多媒体</w:t>
      </w:r>
    </w:p>
    <w:p w14:paraId="698BC1DE" w14:textId="301BA5A5" w:rsidR="002257D2" w:rsidRDefault="002257D2" w:rsidP="00B438E4">
      <w:pPr>
        <w:pStyle w:val="a8"/>
        <w:wordWrap w:val="0"/>
      </w:pPr>
      <w:r>
        <w:t>使用盘古石手机取证分析系统对检材</w:t>
      </w:r>
      <w:r>
        <w:rPr>
          <w:rFonts w:hint="eastAsia"/>
        </w:rPr>
        <w:t>平板</w:t>
      </w:r>
      <w:r>
        <w:t>进行</w:t>
      </w:r>
      <w:r>
        <w:rPr>
          <w:rFonts w:hint="eastAsia"/>
        </w:rPr>
        <w:t>提备份</w:t>
      </w:r>
      <w:r>
        <w:t>提取，分析其中的</w:t>
      </w:r>
      <w:r>
        <w:rPr>
          <w:rFonts w:hint="eastAsia"/>
        </w:rPr>
        <w:t>多媒体记录</w:t>
      </w:r>
      <w:r>
        <w:t>。</w:t>
      </w:r>
      <w:r>
        <w:rPr>
          <w:rFonts w:hint="eastAsia"/>
        </w:rPr>
        <w:t>检材平板中成功提取到多媒体</w:t>
      </w:r>
      <w:r>
        <w:t>记录共计170条，其中已删除记录0条。</w:t>
      </w:r>
      <w:r>
        <w:rPr>
          <w:rFonts w:hint="eastAsia"/>
        </w:rPr>
        <w:t>部分多媒体记录如下图所示：</w:t>
      </w:r>
    </w:p>
    <w:p w14:paraId="3199436E" w14:textId="20723AA1" w:rsidR="002257D2" w:rsidRPr="002257D2" w:rsidRDefault="002257D2" w:rsidP="00B438E4">
      <w:pPr>
        <w:pStyle w:val="a8"/>
        <w:wordWrap w:val="0"/>
        <w:ind w:firstLineChars="0" w:firstLine="0"/>
      </w:pPr>
      <w:r>
        <w:rPr>
          <w:noProof/>
        </w:rPr>
        <w:drawing>
          <wp:inline distT="0" distB="0" distL="0" distR="0" wp14:anchorId="593FEA4F" wp14:editId="49DF72E8">
            <wp:extent cx="5274310" cy="1341755"/>
            <wp:effectExtent l="19050" t="19050" r="2159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41755"/>
                    </a:xfrm>
                    <a:prstGeom prst="rect">
                      <a:avLst/>
                    </a:prstGeom>
                    <a:ln w="6348" cmpd="sng">
                      <a:solidFill>
                        <a:srgbClr val="000000"/>
                      </a:solidFill>
                      <a:prstDash val="solid"/>
                    </a:ln>
                  </pic:spPr>
                </pic:pic>
              </a:graphicData>
            </a:graphic>
          </wp:inline>
        </w:drawing>
      </w:r>
    </w:p>
    <w:p w14:paraId="49E642F7" w14:textId="20CEEDF2" w:rsidR="002257D2" w:rsidRPr="002257D2" w:rsidRDefault="002257D2" w:rsidP="00B438E4">
      <w:pPr>
        <w:pStyle w:val="a8"/>
        <w:wordWrap w:val="0"/>
      </w:pPr>
      <w:r>
        <w:t>将上述所有记录保存至证据U盘中</w:t>
      </w:r>
      <w:r>
        <w:t>“</w:t>
      </w:r>
      <w:r>
        <w:t>\2022-25</w:t>
      </w:r>
      <w:r>
        <w:rPr>
          <w:rFonts w:hint="eastAsia"/>
        </w:rPr>
        <w:t>1</w:t>
      </w:r>
      <w:r>
        <w:t>-00</w:t>
      </w:r>
      <w:r>
        <w:rPr>
          <w:rFonts w:hint="eastAsia"/>
        </w:rPr>
        <w:t>2</w:t>
      </w:r>
      <w:r>
        <w:t>\</w:t>
      </w:r>
      <w:r>
        <w:t>”</w:t>
      </w:r>
      <w:r>
        <w:t>目录下。</w:t>
      </w:r>
    </w:p>
    <w:p w14:paraId="5BD5ECC9" w14:textId="21E51073" w:rsidR="00375574" w:rsidRDefault="00375574" w:rsidP="00B438E4">
      <w:pPr>
        <w:pStyle w:val="4"/>
        <w:wordWrap w:val="0"/>
      </w:pPr>
      <w:r>
        <w:rPr>
          <w:rFonts w:hint="eastAsia"/>
        </w:rPr>
        <w:lastRenderedPageBreak/>
        <w:t>隔空投送</w:t>
      </w:r>
    </w:p>
    <w:p w14:paraId="6BB4C818" w14:textId="58AA5B2E" w:rsidR="00FA68FD" w:rsidRPr="00FA68FD" w:rsidRDefault="000B4313" w:rsidP="00B438E4">
      <w:pPr>
        <w:pStyle w:val="a8"/>
        <w:wordWrap w:val="0"/>
      </w:pPr>
      <w:r>
        <w:rPr>
          <w:rFonts w:hint="eastAsia"/>
        </w:rPr>
        <w:t>检材平板电脑中未提取到隔空投送记录。</w:t>
      </w:r>
    </w:p>
    <w:p w14:paraId="554F64B4" w14:textId="77777777" w:rsidR="00375574" w:rsidRDefault="00375574" w:rsidP="00B438E4">
      <w:pPr>
        <w:pStyle w:val="4"/>
        <w:wordWrap w:val="0"/>
      </w:pPr>
      <w:r>
        <w:rPr>
          <w:rFonts w:hint="eastAsia"/>
        </w:rPr>
        <w:t>微信</w:t>
      </w:r>
    </w:p>
    <w:p w14:paraId="61D72DBF" w14:textId="29C7EE13" w:rsidR="00375574" w:rsidRDefault="00375574" w:rsidP="00B438E4">
      <w:pPr>
        <w:pStyle w:val="a8"/>
        <w:wordWrap w:val="0"/>
      </w:pPr>
      <w:r>
        <w:rPr>
          <w:rFonts w:hint="eastAsia"/>
        </w:rPr>
        <w:t>使用盘古石手机取证分析系统对检材</w:t>
      </w:r>
      <w:r w:rsidR="007008CB">
        <w:rPr>
          <w:rFonts w:hint="eastAsia"/>
        </w:rPr>
        <w:t>平板电脑</w:t>
      </w:r>
      <w:r>
        <w:rPr>
          <w:rFonts w:hint="eastAsia"/>
        </w:rPr>
        <w:t>进行</w:t>
      </w:r>
      <w:r w:rsidR="00413E74">
        <w:rPr>
          <w:rFonts w:hint="eastAsia"/>
        </w:rPr>
        <w:t>备份</w:t>
      </w:r>
      <w:r>
        <w:rPr>
          <w:rFonts w:hint="eastAsia"/>
        </w:rPr>
        <w:t>提取，分析其中</w:t>
      </w:r>
      <w:proofErr w:type="gramStart"/>
      <w:r>
        <w:rPr>
          <w:rFonts w:hint="eastAsia"/>
        </w:rPr>
        <w:t>的微信</w:t>
      </w:r>
      <w:r>
        <w:t>记录</w:t>
      </w:r>
      <w:proofErr w:type="gramEnd"/>
      <w:r>
        <w:t>。检材</w:t>
      </w:r>
      <w:r w:rsidR="007008CB">
        <w:rPr>
          <w:rFonts w:hint="eastAsia"/>
        </w:rPr>
        <w:t>平板电脑</w:t>
      </w:r>
      <w:r>
        <w:t>中成功提取到</w:t>
      </w:r>
      <w:r w:rsidR="00FA68FD">
        <w:rPr>
          <w:rFonts w:hint="eastAsia"/>
        </w:rPr>
        <w:t>3</w:t>
      </w:r>
      <w:r>
        <w:rPr>
          <w:rFonts w:hint="eastAsia"/>
        </w:rPr>
        <w:t>个</w:t>
      </w:r>
      <w:r w:rsidRPr="003820DC">
        <w:rPr>
          <w:rFonts w:hint="eastAsia"/>
        </w:rPr>
        <w:t>微信</w:t>
      </w:r>
      <w:proofErr w:type="gramStart"/>
      <w:r w:rsidRPr="003820DC">
        <w:rPr>
          <w:rFonts w:hint="eastAsia"/>
        </w:rPr>
        <w:t>帐号</w:t>
      </w:r>
      <w:proofErr w:type="gramEnd"/>
      <w:r w:rsidRPr="003820DC">
        <w:rPr>
          <w:rFonts w:hint="eastAsia"/>
        </w:rPr>
        <w:t>“</w:t>
      </w:r>
      <w:r w:rsidR="00413E74" w:rsidRPr="00413E74">
        <w:t>xiaohouzizhenkeai</w:t>
      </w:r>
      <w:r w:rsidRPr="003820DC">
        <w:t>（微信ID：</w:t>
      </w:r>
      <w:r w:rsidR="00413E74" w:rsidRPr="00413E74">
        <w:t>wxid_tjz8zrqauekd22</w:t>
      </w:r>
      <w:r w:rsidRPr="003820DC">
        <w:t>；昵称：</w:t>
      </w:r>
      <w:r w:rsidR="00413E74" w:rsidRPr="00413E74">
        <w:t>Cuiyang</w:t>
      </w:r>
      <w:r w:rsidRPr="003820DC">
        <w:t>）</w:t>
      </w:r>
      <w:r w:rsidRPr="003820DC">
        <w:t>”</w:t>
      </w:r>
      <w:r w:rsidR="00413E74">
        <w:rPr>
          <w:rFonts w:hint="eastAsia"/>
        </w:rPr>
        <w:t>、</w:t>
      </w:r>
      <w:r w:rsidR="00413E74" w:rsidRPr="003820DC">
        <w:rPr>
          <w:rFonts w:hint="eastAsia"/>
        </w:rPr>
        <w:t>“</w:t>
      </w:r>
      <w:r w:rsidR="00413E74" w:rsidRPr="00413E74">
        <w:t>sanhuanban</w:t>
      </w:r>
      <w:r w:rsidR="00413E74" w:rsidRPr="003820DC">
        <w:t>（微信ID：</w:t>
      </w:r>
      <w:r w:rsidR="00413E74" w:rsidRPr="00413E74">
        <w:t>wxid_h2ryv0nlm2rz12</w:t>
      </w:r>
      <w:r w:rsidR="00413E74" w:rsidRPr="003820DC">
        <w:t>；昵称：</w:t>
      </w:r>
      <w:r w:rsidR="00413E74" w:rsidRPr="00413E74">
        <w:t>Jiangdh</w:t>
      </w:r>
      <w:r w:rsidR="00413E74" w:rsidRPr="003820DC">
        <w:t>）</w:t>
      </w:r>
      <w:r w:rsidR="00413E74" w:rsidRPr="003820DC">
        <w:t>”</w:t>
      </w:r>
      <w:r w:rsidRPr="003820DC">
        <w:t>和</w:t>
      </w:r>
      <w:r w:rsidRPr="003820DC">
        <w:t>“</w:t>
      </w:r>
      <w:r w:rsidR="00413E74" w:rsidRPr="00413E74">
        <w:t>laikankano</w:t>
      </w:r>
      <w:r w:rsidRPr="003820DC">
        <w:t>（微信ID：</w:t>
      </w:r>
      <w:r w:rsidR="00413E74" w:rsidRPr="00413E74">
        <w:t>wxid_kc7lbn7d56eu12</w:t>
      </w:r>
      <w:r w:rsidRPr="003820DC">
        <w:t>；昵称：</w:t>
      </w:r>
      <w:r w:rsidRPr="003820DC">
        <w:rPr>
          <w:rFonts w:hint="eastAsia"/>
        </w:rPr>
        <w:t>不畏浮云</w:t>
      </w:r>
      <w:r w:rsidRPr="003820DC">
        <w:t>）</w:t>
      </w:r>
      <w:r w:rsidRPr="003820DC">
        <w:t>”</w:t>
      </w:r>
      <w:r>
        <w:t>的使用记录。</w:t>
      </w:r>
    </w:p>
    <w:p w14:paraId="1702E8DB" w14:textId="51E78E4A" w:rsidR="00375574" w:rsidRDefault="00375574" w:rsidP="00B438E4">
      <w:pPr>
        <w:pStyle w:val="a8"/>
        <w:wordWrap w:val="0"/>
      </w:pPr>
      <w:r>
        <w:rPr>
          <w:rFonts w:hint="eastAsia"/>
        </w:rPr>
        <w:t>检材</w:t>
      </w:r>
      <w:r w:rsidR="007008CB">
        <w:rPr>
          <w:rFonts w:hint="eastAsia"/>
        </w:rPr>
        <w:t>平板电脑</w:t>
      </w:r>
      <w:r>
        <w:rPr>
          <w:rFonts w:hint="eastAsia"/>
        </w:rPr>
        <w:t>中成功提取到</w:t>
      </w:r>
      <w:r w:rsidRPr="00355216">
        <w:t>微信</w:t>
      </w:r>
      <w:proofErr w:type="gramStart"/>
      <w:r w:rsidRPr="00355216">
        <w:t>帐号</w:t>
      </w:r>
      <w:proofErr w:type="gramEnd"/>
      <w:r w:rsidR="00003703" w:rsidRPr="003820DC">
        <w:rPr>
          <w:rFonts w:hint="eastAsia"/>
        </w:rPr>
        <w:t>“</w:t>
      </w:r>
      <w:r w:rsidR="00003703" w:rsidRPr="00413E74">
        <w:t>xiaohouzizhenkeai</w:t>
      </w:r>
      <w:r w:rsidR="00003703" w:rsidRPr="003820DC">
        <w:t>（微信ID：</w:t>
      </w:r>
      <w:r w:rsidR="00003703" w:rsidRPr="00413E74">
        <w:t>wxid_tjz8zrqauekd22</w:t>
      </w:r>
      <w:r w:rsidR="00003703" w:rsidRPr="003820DC">
        <w:t>；昵称：</w:t>
      </w:r>
      <w:r w:rsidR="00003703" w:rsidRPr="00413E74">
        <w:t>Cuiyang</w:t>
      </w:r>
      <w:r w:rsidR="00003703" w:rsidRPr="003820DC">
        <w:t>）</w:t>
      </w:r>
      <w:r w:rsidR="00003703" w:rsidRPr="003820DC">
        <w:t>”</w:t>
      </w:r>
      <w:r>
        <w:t>的记录共计</w:t>
      </w:r>
      <w:r w:rsidR="00003703">
        <w:rPr>
          <w:rFonts w:hint="eastAsia"/>
        </w:rPr>
        <w:t>14</w:t>
      </w:r>
      <w:r w:rsidR="00003703">
        <w:t>,</w:t>
      </w:r>
      <w:r w:rsidR="00003703">
        <w:rPr>
          <w:rFonts w:hint="eastAsia"/>
        </w:rPr>
        <w:t>068</w:t>
      </w:r>
      <w:r>
        <w:t>条，其中已删除记录</w:t>
      </w:r>
      <w:r w:rsidR="00003703">
        <w:t>61</w:t>
      </w:r>
      <w:r>
        <w:t>条。</w:t>
      </w:r>
      <w:proofErr w:type="gramStart"/>
      <w:r>
        <w:t>部分微信记录</w:t>
      </w:r>
      <w:proofErr w:type="gramEnd"/>
      <w:r w:rsidRPr="00E810F6">
        <w:t>如下图所示：</w:t>
      </w:r>
    </w:p>
    <w:p w14:paraId="65ABE5AF" w14:textId="1B256779" w:rsidR="00375574" w:rsidRDefault="00003703" w:rsidP="00B438E4">
      <w:pPr>
        <w:pStyle w:val="a8"/>
        <w:wordWrap w:val="0"/>
        <w:ind w:firstLineChars="0" w:firstLine="0"/>
      </w:pPr>
      <w:r>
        <w:rPr>
          <w:noProof/>
        </w:rPr>
        <w:drawing>
          <wp:inline distT="0" distB="0" distL="0" distR="0" wp14:anchorId="04FF4DB3" wp14:editId="64A7EE7D">
            <wp:extent cx="5274310" cy="1565275"/>
            <wp:effectExtent l="19050" t="19050" r="21590" b="158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65275"/>
                    </a:xfrm>
                    <a:prstGeom prst="rect">
                      <a:avLst/>
                    </a:prstGeom>
                    <a:ln w="6348" cmpd="sng">
                      <a:solidFill>
                        <a:srgbClr val="000000"/>
                      </a:solidFill>
                      <a:prstDash val="solid"/>
                    </a:ln>
                  </pic:spPr>
                </pic:pic>
              </a:graphicData>
            </a:graphic>
          </wp:inline>
        </w:drawing>
      </w:r>
    </w:p>
    <w:p w14:paraId="76DDF3EF" w14:textId="68E78AF5" w:rsidR="00003703" w:rsidRDefault="00003703" w:rsidP="00B438E4">
      <w:pPr>
        <w:pStyle w:val="a8"/>
        <w:wordWrap w:val="0"/>
      </w:pPr>
      <w:r>
        <w:rPr>
          <w:rFonts w:hint="eastAsia"/>
        </w:rPr>
        <w:t>检材</w:t>
      </w:r>
      <w:r w:rsidR="007008CB">
        <w:rPr>
          <w:rFonts w:hint="eastAsia"/>
        </w:rPr>
        <w:t>平板电脑</w:t>
      </w:r>
      <w:r>
        <w:rPr>
          <w:rFonts w:hint="eastAsia"/>
        </w:rPr>
        <w:t>中成功提取到</w:t>
      </w:r>
      <w:r w:rsidRPr="00355216">
        <w:t>微信</w:t>
      </w:r>
      <w:proofErr w:type="gramStart"/>
      <w:r w:rsidRPr="00355216">
        <w:t>帐号</w:t>
      </w:r>
      <w:proofErr w:type="gramEnd"/>
      <w:r w:rsidRPr="003820DC">
        <w:rPr>
          <w:rFonts w:hint="eastAsia"/>
        </w:rPr>
        <w:t>“</w:t>
      </w:r>
      <w:r w:rsidRPr="003820DC">
        <w:t>kuadenuo（微信ID：wxid_h2ryv0nlm2rz12；昵称：Jiangdh）</w:t>
      </w:r>
      <w:r w:rsidRPr="003820DC">
        <w:t>”</w:t>
      </w:r>
      <w:r>
        <w:t>的记录共计1</w:t>
      </w:r>
      <w:r w:rsidR="007A48C2">
        <w:rPr>
          <w:rFonts w:hint="eastAsia"/>
        </w:rPr>
        <w:t>,</w:t>
      </w:r>
      <w:r>
        <w:t>030条，其中已删除记录</w:t>
      </w:r>
      <w:r>
        <w:rPr>
          <w:rFonts w:hint="eastAsia"/>
        </w:rPr>
        <w:t>14</w:t>
      </w:r>
      <w:r>
        <w:t>条。</w:t>
      </w:r>
      <w:proofErr w:type="gramStart"/>
      <w:r>
        <w:t>部分微信记录</w:t>
      </w:r>
      <w:proofErr w:type="gramEnd"/>
      <w:r w:rsidRPr="00E810F6">
        <w:t>如下图所示：</w:t>
      </w:r>
    </w:p>
    <w:p w14:paraId="32615E67" w14:textId="155F708B" w:rsidR="00003703" w:rsidRDefault="00003703" w:rsidP="00B438E4">
      <w:pPr>
        <w:pStyle w:val="a8"/>
        <w:wordWrap w:val="0"/>
        <w:ind w:firstLineChars="0" w:firstLine="0"/>
      </w:pPr>
      <w:r>
        <w:rPr>
          <w:noProof/>
        </w:rPr>
        <w:lastRenderedPageBreak/>
        <w:drawing>
          <wp:inline distT="0" distB="0" distL="0" distR="0" wp14:anchorId="096D34D4" wp14:editId="4087AC80">
            <wp:extent cx="5274310" cy="715645"/>
            <wp:effectExtent l="19050" t="19050" r="21590" b="273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715645"/>
                    </a:xfrm>
                    <a:prstGeom prst="rect">
                      <a:avLst/>
                    </a:prstGeom>
                    <a:ln w="6348" cmpd="sng">
                      <a:solidFill>
                        <a:srgbClr val="000000"/>
                      </a:solidFill>
                      <a:prstDash val="solid"/>
                    </a:ln>
                  </pic:spPr>
                </pic:pic>
              </a:graphicData>
            </a:graphic>
          </wp:inline>
        </w:drawing>
      </w:r>
    </w:p>
    <w:p w14:paraId="0E975966" w14:textId="709832A2" w:rsidR="00375574" w:rsidRDefault="00375574" w:rsidP="00B438E4">
      <w:pPr>
        <w:pStyle w:val="a8"/>
        <w:wordWrap w:val="0"/>
      </w:pPr>
      <w:r>
        <w:rPr>
          <w:rFonts w:hint="eastAsia"/>
        </w:rPr>
        <w:t>检材</w:t>
      </w:r>
      <w:r w:rsidR="007008CB">
        <w:rPr>
          <w:rFonts w:hint="eastAsia"/>
        </w:rPr>
        <w:t>平板电脑</w:t>
      </w:r>
      <w:r>
        <w:rPr>
          <w:rFonts w:hint="eastAsia"/>
        </w:rPr>
        <w:t>中成功提取到</w:t>
      </w:r>
      <w:r w:rsidRPr="00355216">
        <w:t>微信</w:t>
      </w:r>
      <w:proofErr w:type="gramStart"/>
      <w:r w:rsidRPr="00355216">
        <w:t>帐号</w:t>
      </w:r>
      <w:proofErr w:type="gramEnd"/>
      <w:r w:rsidRPr="003820DC">
        <w:t>“</w:t>
      </w:r>
      <w:r w:rsidR="00413E74" w:rsidRPr="00413E74">
        <w:t>laikankano</w:t>
      </w:r>
      <w:r w:rsidRPr="003820DC">
        <w:t>（微信ID：wxid_kc7lbn7d56eu12；昵称：</w:t>
      </w:r>
      <w:r w:rsidRPr="003820DC">
        <w:rPr>
          <w:rFonts w:hint="eastAsia"/>
        </w:rPr>
        <w:t>不畏浮云</w:t>
      </w:r>
      <w:r w:rsidRPr="003820DC">
        <w:t>）</w:t>
      </w:r>
      <w:r w:rsidRPr="003820DC">
        <w:t>”</w:t>
      </w:r>
      <w:r>
        <w:t>的记录共计</w:t>
      </w:r>
      <w:r w:rsidR="00003703">
        <w:rPr>
          <w:rFonts w:hint="eastAsia"/>
        </w:rPr>
        <w:t>3</w:t>
      </w:r>
      <w:r w:rsidR="00003703">
        <w:t>,</w:t>
      </w:r>
      <w:r w:rsidR="00003703">
        <w:rPr>
          <w:rFonts w:hint="eastAsia"/>
        </w:rPr>
        <w:t>383</w:t>
      </w:r>
      <w:r>
        <w:t>条，其中已删除记录</w:t>
      </w:r>
      <w:r w:rsidR="00003703">
        <w:t>1</w:t>
      </w:r>
      <w:r w:rsidR="007A48C2">
        <w:rPr>
          <w:rFonts w:hint="eastAsia"/>
        </w:rPr>
        <w:t>,</w:t>
      </w:r>
      <w:r w:rsidR="00003703">
        <w:t>276</w:t>
      </w:r>
      <w:r>
        <w:t>条。</w:t>
      </w:r>
      <w:proofErr w:type="gramStart"/>
      <w:r>
        <w:t>部分微信记录</w:t>
      </w:r>
      <w:proofErr w:type="gramEnd"/>
      <w:r w:rsidRPr="00E810F6">
        <w:t>如下图所示：</w:t>
      </w:r>
    </w:p>
    <w:p w14:paraId="5F4D43F8" w14:textId="4082D004" w:rsidR="00375574" w:rsidRDefault="00003703" w:rsidP="00B438E4">
      <w:pPr>
        <w:pStyle w:val="a8"/>
        <w:wordWrap w:val="0"/>
        <w:ind w:firstLineChars="0" w:firstLine="0"/>
      </w:pPr>
      <w:r>
        <w:rPr>
          <w:noProof/>
        </w:rPr>
        <w:drawing>
          <wp:inline distT="0" distB="0" distL="0" distR="0" wp14:anchorId="7572F85A" wp14:editId="1FDCA6ED">
            <wp:extent cx="5274310" cy="1571625"/>
            <wp:effectExtent l="19050" t="19050" r="21590" b="285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571625"/>
                    </a:xfrm>
                    <a:prstGeom prst="rect">
                      <a:avLst/>
                    </a:prstGeom>
                    <a:ln w="6348" cmpd="sng">
                      <a:solidFill>
                        <a:srgbClr val="000000"/>
                      </a:solidFill>
                      <a:prstDash val="solid"/>
                    </a:ln>
                  </pic:spPr>
                </pic:pic>
              </a:graphicData>
            </a:graphic>
          </wp:inline>
        </w:drawing>
      </w:r>
    </w:p>
    <w:p w14:paraId="3235577D" w14:textId="2F117417" w:rsidR="00375574" w:rsidRDefault="003E7ADF" w:rsidP="00B438E4">
      <w:pPr>
        <w:pStyle w:val="a8"/>
        <w:wordWrap w:val="0"/>
      </w:pPr>
      <w:r>
        <w:t>将上述所有记录保存至证据U盘中</w:t>
      </w:r>
      <w:r w:rsidR="00375574">
        <w:t>“</w:t>
      </w:r>
      <w:r w:rsidR="00375574">
        <w:t>\2022-251-00</w:t>
      </w:r>
      <w:r w:rsidR="00FA68FD">
        <w:rPr>
          <w:rFonts w:hint="eastAsia"/>
        </w:rPr>
        <w:t>2</w:t>
      </w:r>
      <w:r w:rsidR="00375574">
        <w:t>\</w:t>
      </w:r>
      <w:r w:rsidR="00375574">
        <w:t>”</w:t>
      </w:r>
      <w:r w:rsidR="00375574">
        <w:t>目录下。</w:t>
      </w:r>
    </w:p>
    <w:p w14:paraId="6FD7A839" w14:textId="0E181221" w:rsidR="00003703" w:rsidRDefault="00003703" w:rsidP="00B438E4">
      <w:pPr>
        <w:pStyle w:val="3"/>
        <w:wordWrap w:val="0"/>
      </w:pPr>
      <w:r>
        <w:rPr>
          <w:rFonts w:hint="eastAsia"/>
        </w:rPr>
        <w:t>检材</w:t>
      </w:r>
      <w:r>
        <w:rPr>
          <w:rFonts w:hint="eastAsia"/>
        </w:rPr>
        <w:t>2022-251-003</w:t>
      </w:r>
    </w:p>
    <w:p w14:paraId="7FED915B" w14:textId="404BE8B9" w:rsidR="005C22E6" w:rsidRDefault="00B438E4" w:rsidP="00B438E4">
      <w:pPr>
        <w:pStyle w:val="a8"/>
        <w:wordWrap w:val="0"/>
      </w:pPr>
      <w:r>
        <w:rPr>
          <w:rFonts w:hint="eastAsia"/>
        </w:rPr>
        <w:t>在只读模式下</w:t>
      </w:r>
      <w:r w:rsidR="005C22E6">
        <w:rPr>
          <w:rFonts w:hint="eastAsia"/>
        </w:rPr>
        <w:t>使用</w:t>
      </w:r>
      <w:r w:rsidR="005C22E6" w:rsidRPr="000A2DB1">
        <w:t>FTK Imager</w:t>
      </w:r>
      <w:r w:rsidR="005C22E6">
        <w:rPr>
          <w:rFonts w:hint="eastAsia"/>
        </w:rPr>
        <w:t>软件制作检材</w:t>
      </w:r>
      <w:r>
        <w:rPr>
          <w:rFonts w:hint="eastAsia"/>
        </w:rPr>
        <w:t>“</w:t>
      </w:r>
      <w:r w:rsidR="005C22E6">
        <w:rPr>
          <w:rFonts w:hint="eastAsia"/>
        </w:rPr>
        <w:t>2</w:t>
      </w:r>
      <w:r w:rsidR="005C22E6">
        <w:t>022-251-003</w:t>
      </w:r>
      <w:r>
        <w:rPr>
          <w:rFonts w:hint="eastAsia"/>
        </w:rPr>
        <w:t>”</w:t>
      </w:r>
      <w:r w:rsidR="005C22E6">
        <w:rPr>
          <w:rFonts w:hint="eastAsia"/>
        </w:rPr>
        <w:t>内置硬盘的</w:t>
      </w:r>
      <w:r>
        <w:rPr>
          <w:rFonts w:hint="eastAsia"/>
        </w:rPr>
        <w:t>DD</w:t>
      </w:r>
      <w:r w:rsidR="005C22E6">
        <w:rPr>
          <w:rFonts w:hint="eastAsia"/>
        </w:rPr>
        <w:t>镜像。</w:t>
      </w:r>
      <w:r w:rsidR="005C22E6">
        <w:t>镜像</w:t>
      </w:r>
      <w:r w:rsidR="005C22E6">
        <w:rPr>
          <w:rFonts w:hint="eastAsia"/>
        </w:rPr>
        <w:t>文件</w:t>
      </w:r>
      <w:r w:rsidR="005C22E6">
        <w:t>的</w:t>
      </w:r>
      <w:r w:rsidR="005C22E6">
        <w:rPr>
          <w:rFonts w:hint="eastAsia"/>
        </w:rPr>
        <w:t>文件名、</w:t>
      </w:r>
      <w:r w:rsidR="005C22E6">
        <w:t>大小和</w:t>
      </w:r>
      <w:proofErr w:type="gramStart"/>
      <w:r w:rsidR="005C22E6">
        <w:rPr>
          <w:rFonts w:hint="eastAsia"/>
        </w:rPr>
        <w:t>源盘</w:t>
      </w:r>
      <w:proofErr w:type="gramEnd"/>
      <w:r w:rsidR="005C22E6">
        <w:t>SHA256值如下表所示</w:t>
      </w:r>
      <w:r w:rsidR="005C22E6">
        <w:rPr>
          <w:rFonts w:hint="eastAsia"/>
        </w:rPr>
        <w:t>：</w:t>
      </w:r>
    </w:p>
    <w:tbl>
      <w:tblPr>
        <w:tblStyle w:val="a7"/>
        <w:tblW w:w="8504" w:type="dxa"/>
        <w:jc w:val="center"/>
        <w:tblLayout w:type="fixed"/>
        <w:tblLook w:val="04A0" w:firstRow="1" w:lastRow="0" w:firstColumn="1" w:lastColumn="0" w:noHBand="0" w:noVBand="1"/>
      </w:tblPr>
      <w:tblGrid>
        <w:gridCol w:w="2206"/>
        <w:gridCol w:w="2386"/>
        <w:gridCol w:w="3912"/>
      </w:tblGrid>
      <w:tr w:rsidR="005C22E6" w14:paraId="2E8122E3" w14:textId="77777777" w:rsidTr="001133D6">
        <w:trPr>
          <w:trHeight w:hRule="exact" w:val="455"/>
          <w:jc w:val="center"/>
        </w:trPr>
        <w:tc>
          <w:tcPr>
            <w:tcW w:w="2206" w:type="dxa"/>
          </w:tcPr>
          <w:p w14:paraId="57EE5309" w14:textId="77777777" w:rsidR="005C22E6" w:rsidRDefault="005C22E6" w:rsidP="007E06C8">
            <w:pPr>
              <w:pStyle w:val="aa"/>
              <w:rPr>
                <w:b/>
                <w:bCs/>
                <w:sz w:val="22"/>
                <w:szCs w:val="22"/>
              </w:rPr>
            </w:pPr>
            <w:r>
              <w:rPr>
                <w:rFonts w:hint="eastAsia"/>
                <w:b/>
                <w:bCs/>
                <w:sz w:val="22"/>
                <w:szCs w:val="22"/>
              </w:rPr>
              <w:t>文件名</w:t>
            </w:r>
          </w:p>
        </w:tc>
        <w:tc>
          <w:tcPr>
            <w:tcW w:w="2386" w:type="dxa"/>
          </w:tcPr>
          <w:p w14:paraId="6CF45E4D" w14:textId="77777777" w:rsidR="005C22E6" w:rsidRDefault="005C22E6" w:rsidP="007E06C8">
            <w:pPr>
              <w:pStyle w:val="aa"/>
              <w:wordWrap w:val="0"/>
              <w:rPr>
                <w:b/>
                <w:bCs/>
                <w:sz w:val="22"/>
                <w:szCs w:val="22"/>
              </w:rPr>
            </w:pPr>
            <w:r>
              <w:rPr>
                <w:rFonts w:hint="eastAsia"/>
                <w:b/>
                <w:bCs/>
                <w:sz w:val="22"/>
                <w:szCs w:val="22"/>
              </w:rPr>
              <w:t>文件</w:t>
            </w:r>
            <w:r>
              <w:rPr>
                <w:b/>
                <w:bCs/>
                <w:sz w:val="22"/>
                <w:szCs w:val="22"/>
              </w:rPr>
              <w:t>大小</w:t>
            </w:r>
          </w:p>
        </w:tc>
        <w:tc>
          <w:tcPr>
            <w:tcW w:w="3912" w:type="dxa"/>
          </w:tcPr>
          <w:p w14:paraId="75D2AE99" w14:textId="77777777" w:rsidR="005C22E6" w:rsidRDefault="005C22E6" w:rsidP="007E06C8">
            <w:pPr>
              <w:pStyle w:val="aa"/>
              <w:wordWrap w:val="0"/>
              <w:rPr>
                <w:b/>
                <w:bCs/>
                <w:sz w:val="22"/>
                <w:szCs w:val="22"/>
              </w:rPr>
            </w:pPr>
            <w:r>
              <w:rPr>
                <w:rFonts w:hint="eastAsia"/>
                <w:b/>
                <w:bCs/>
                <w:sz w:val="22"/>
                <w:szCs w:val="22"/>
              </w:rPr>
              <w:t>源盘</w:t>
            </w:r>
            <w:r>
              <w:rPr>
                <w:b/>
                <w:bCs/>
                <w:sz w:val="22"/>
                <w:szCs w:val="22"/>
              </w:rPr>
              <w:t>SHA256</w:t>
            </w:r>
          </w:p>
        </w:tc>
      </w:tr>
      <w:tr w:rsidR="005C22E6" w14:paraId="768A9C91" w14:textId="77777777" w:rsidTr="001133D6">
        <w:trPr>
          <w:jc w:val="center"/>
        </w:trPr>
        <w:tc>
          <w:tcPr>
            <w:tcW w:w="2206" w:type="dxa"/>
            <w:vAlign w:val="center"/>
          </w:tcPr>
          <w:p w14:paraId="2B242952" w14:textId="286DDFF3" w:rsidR="005C22E6" w:rsidRDefault="005C22E6" w:rsidP="007E06C8">
            <w:pPr>
              <w:pStyle w:val="aa"/>
              <w:wordWrap w:val="0"/>
              <w:rPr>
                <w:sz w:val="22"/>
                <w:szCs w:val="22"/>
              </w:rPr>
            </w:pPr>
            <w:r w:rsidRPr="005C22E6">
              <w:rPr>
                <w:sz w:val="22"/>
                <w:szCs w:val="22"/>
              </w:rPr>
              <w:t>2022-251-003-001</w:t>
            </w:r>
            <w:r w:rsidR="00A67C5F">
              <w:rPr>
                <w:rFonts w:hint="eastAsia"/>
                <w:sz w:val="22"/>
                <w:szCs w:val="22"/>
              </w:rPr>
              <w:t>.</w:t>
            </w:r>
            <w:r w:rsidR="00A67C5F">
              <w:rPr>
                <w:sz w:val="22"/>
                <w:szCs w:val="22"/>
              </w:rPr>
              <w:t>001</w:t>
            </w:r>
          </w:p>
        </w:tc>
        <w:tc>
          <w:tcPr>
            <w:tcW w:w="2386" w:type="dxa"/>
            <w:vAlign w:val="center"/>
          </w:tcPr>
          <w:p w14:paraId="2551F3E0" w14:textId="23E4DDCE" w:rsidR="005C22E6" w:rsidRDefault="005C22E6" w:rsidP="007E06C8">
            <w:pPr>
              <w:pStyle w:val="aa"/>
              <w:wordWrap w:val="0"/>
              <w:rPr>
                <w:sz w:val="22"/>
                <w:szCs w:val="22"/>
              </w:rPr>
            </w:pPr>
            <w:bookmarkStart w:id="0" w:name="_Hlk118226964"/>
            <w:r w:rsidRPr="005C22E6">
              <w:rPr>
                <w:sz w:val="22"/>
                <w:szCs w:val="22"/>
              </w:rPr>
              <w:t>256,060,514,304 字节</w:t>
            </w:r>
            <w:bookmarkEnd w:id="0"/>
          </w:p>
        </w:tc>
        <w:tc>
          <w:tcPr>
            <w:tcW w:w="3912" w:type="dxa"/>
            <w:vAlign w:val="center"/>
          </w:tcPr>
          <w:p w14:paraId="54059DFC" w14:textId="54839047" w:rsidR="005C22E6" w:rsidRDefault="005C22E6" w:rsidP="007E06C8">
            <w:pPr>
              <w:pStyle w:val="aa"/>
              <w:wordWrap w:val="0"/>
              <w:rPr>
                <w:sz w:val="22"/>
                <w:szCs w:val="22"/>
              </w:rPr>
            </w:pPr>
            <w:r w:rsidRPr="005C22E6">
              <w:rPr>
                <w:sz w:val="22"/>
                <w:szCs w:val="22"/>
              </w:rPr>
              <w:t>3831332feb6d90e1ca21253944ac2fbf5190e4d550c229b754c58ff8778c3662</w:t>
            </w:r>
          </w:p>
        </w:tc>
      </w:tr>
    </w:tbl>
    <w:p w14:paraId="4C7C44E5" w14:textId="12DFF4B7" w:rsidR="005C22E6" w:rsidRDefault="005C22E6" w:rsidP="00B438E4">
      <w:pPr>
        <w:pStyle w:val="4"/>
        <w:wordWrap w:val="0"/>
      </w:pPr>
      <w:r>
        <w:rPr>
          <w:rFonts w:hint="eastAsia"/>
        </w:rPr>
        <w:t>基本信息</w:t>
      </w:r>
    </w:p>
    <w:p w14:paraId="1E7839FF" w14:textId="6DBEB0F4" w:rsidR="005C22E6" w:rsidRDefault="005C22E6" w:rsidP="00B438E4">
      <w:pPr>
        <w:pStyle w:val="a8"/>
        <w:wordWrap w:val="0"/>
      </w:pPr>
      <w:r>
        <w:rPr>
          <w:rFonts w:hint="eastAsia"/>
        </w:rPr>
        <w:t>使用盘古石计算机取证分析系统加载检材</w:t>
      </w:r>
      <w:r w:rsidR="00431552">
        <w:rPr>
          <w:rFonts w:hint="eastAsia"/>
        </w:rPr>
        <w:t>硬盘镜像</w:t>
      </w:r>
      <w:r w:rsidR="006D5FFD">
        <w:rPr>
          <w:rFonts w:hint="eastAsia"/>
        </w:rPr>
        <w:t>“</w:t>
      </w:r>
      <w:r w:rsidR="00431552">
        <w:rPr>
          <w:rFonts w:hint="eastAsia"/>
        </w:rPr>
        <w:t>2022-251-003-001</w:t>
      </w:r>
      <w:r w:rsidR="00F91AAE">
        <w:rPr>
          <w:rFonts w:hint="eastAsia"/>
        </w:rPr>
        <w:t>.</w:t>
      </w:r>
      <w:r w:rsidR="00F91AAE">
        <w:t>001</w:t>
      </w:r>
      <w:r w:rsidR="00431552">
        <w:t>”</w:t>
      </w:r>
      <w:r>
        <w:rPr>
          <w:rFonts w:hint="eastAsia"/>
        </w:rPr>
        <w:t>，</w:t>
      </w:r>
      <w:bookmarkStart w:id="1" w:name="_Hlk106454901"/>
      <w:r>
        <w:rPr>
          <w:rFonts w:hint="eastAsia"/>
        </w:rPr>
        <w:t>分析其基本信息。</w:t>
      </w:r>
      <w:bookmarkEnd w:id="1"/>
      <w:r w:rsidR="00300E9C">
        <w:rPr>
          <w:rFonts w:hint="eastAsia"/>
        </w:rPr>
        <w:t>检材硬盘“2022-251-003-001</w:t>
      </w:r>
      <w:r w:rsidR="00300E9C">
        <w:t>”</w:t>
      </w:r>
      <w:r w:rsidR="00300E9C">
        <w:rPr>
          <w:rFonts w:hint="eastAsia"/>
        </w:rPr>
        <w:t>的容量为256 GB</w:t>
      </w:r>
      <w:r>
        <w:t>，共计</w:t>
      </w:r>
      <w:r>
        <w:rPr>
          <w:rFonts w:hint="eastAsia"/>
        </w:rPr>
        <w:t>2</w:t>
      </w:r>
      <w:r>
        <w:t>个分区。</w:t>
      </w:r>
      <w:r w:rsidR="00D43FCB">
        <w:t>检材硬盘</w:t>
      </w:r>
      <w:r w:rsidR="00D43FCB">
        <w:t>“</w:t>
      </w:r>
      <w:r w:rsidR="00D43FCB">
        <w:t>2022-251-003-001</w:t>
      </w:r>
      <w:r w:rsidR="00D43FCB">
        <w:t>”</w:t>
      </w:r>
      <w:r>
        <w:t>中</w:t>
      </w:r>
      <w:r>
        <w:lastRenderedPageBreak/>
        <w:t>安装的操作系统为</w:t>
      </w:r>
      <w:r>
        <w:t>“</w:t>
      </w:r>
      <w:r w:rsidR="000E668B" w:rsidRPr="000E668B">
        <w:t>Windows 7 Ultimate</w:t>
      </w:r>
      <w:r>
        <w:t>”</w:t>
      </w:r>
      <w:r>
        <w:t>。系统安装时间为</w:t>
      </w:r>
      <w:r>
        <w:t>“</w:t>
      </w:r>
      <w:r w:rsidR="000E668B" w:rsidRPr="000E668B">
        <w:t>2020-03-28 18:56:25 +08</w:t>
      </w:r>
      <w:r>
        <w:t>”</w:t>
      </w:r>
      <w:r>
        <w:t>。</w:t>
      </w:r>
      <w:r>
        <w:rPr>
          <w:rFonts w:hint="eastAsia"/>
        </w:rPr>
        <w:t>部分</w:t>
      </w:r>
      <w:r>
        <w:t>系统信息如下图所示：</w:t>
      </w:r>
    </w:p>
    <w:p w14:paraId="0555B093" w14:textId="38B256E1" w:rsidR="005C22E6" w:rsidRDefault="000E668B" w:rsidP="00B438E4">
      <w:pPr>
        <w:pStyle w:val="a8"/>
        <w:wordWrap w:val="0"/>
        <w:ind w:firstLineChars="0" w:firstLine="0"/>
      </w:pPr>
      <w:r>
        <w:rPr>
          <w:noProof/>
        </w:rPr>
        <w:drawing>
          <wp:inline distT="0" distB="0" distL="0" distR="0" wp14:anchorId="2CBBC7C9" wp14:editId="542F0115">
            <wp:extent cx="5274310" cy="3968750"/>
            <wp:effectExtent l="19050" t="19050" r="21590" b="1270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968750"/>
                    </a:xfrm>
                    <a:prstGeom prst="rect">
                      <a:avLst/>
                    </a:prstGeom>
                    <a:ln w="6348" cmpd="sng">
                      <a:solidFill>
                        <a:srgbClr val="000000"/>
                      </a:solidFill>
                      <a:prstDash val="solid"/>
                    </a:ln>
                  </pic:spPr>
                </pic:pic>
              </a:graphicData>
            </a:graphic>
          </wp:inline>
        </w:drawing>
      </w:r>
    </w:p>
    <w:p w14:paraId="4363AF13" w14:textId="5BC01E4F" w:rsidR="005C22E6" w:rsidRDefault="00D43FCB" w:rsidP="00B438E4">
      <w:pPr>
        <w:pStyle w:val="a8"/>
        <w:wordWrap w:val="0"/>
      </w:pPr>
      <w:r>
        <w:rPr>
          <w:rFonts w:hint="eastAsia"/>
        </w:rPr>
        <w:t>检材硬盘“2022-251-003-001</w:t>
      </w:r>
      <w:r>
        <w:t>”</w:t>
      </w:r>
      <w:r w:rsidR="005C22E6">
        <w:rPr>
          <w:rFonts w:hint="eastAsia"/>
        </w:rPr>
        <w:t>中安装的系统时区信息为“</w:t>
      </w:r>
      <w:r w:rsidR="000E668B" w:rsidRPr="000E668B">
        <w:t>(UTC+08:00) 北京，重庆，香港特别行政区，乌鲁木齐</w:t>
      </w:r>
      <w:r w:rsidR="005C22E6">
        <w:t>”</w:t>
      </w:r>
      <w:r w:rsidR="005C22E6">
        <w:t>。系统时区信息如下图所示：</w:t>
      </w:r>
    </w:p>
    <w:p w14:paraId="6240442B" w14:textId="62C640AE" w:rsidR="005C22E6" w:rsidRDefault="000E668B" w:rsidP="00B438E4">
      <w:pPr>
        <w:pStyle w:val="a8"/>
        <w:wordWrap w:val="0"/>
        <w:ind w:firstLineChars="0" w:firstLine="0"/>
      </w:pPr>
      <w:r>
        <w:rPr>
          <w:noProof/>
        </w:rPr>
        <w:drawing>
          <wp:inline distT="0" distB="0" distL="0" distR="0" wp14:anchorId="6AAC3B36" wp14:editId="0DEF6B4A">
            <wp:extent cx="5274310" cy="315595"/>
            <wp:effectExtent l="19050" t="19050" r="21590" b="273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5595"/>
                    </a:xfrm>
                    <a:prstGeom prst="rect">
                      <a:avLst/>
                    </a:prstGeom>
                    <a:ln w="6348" cmpd="sng">
                      <a:solidFill>
                        <a:srgbClr val="000000"/>
                      </a:solidFill>
                      <a:prstDash val="solid"/>
                    </a:ln>
                  </pic:spPr>
                </pic:pic>
              </a:graphicData>
            </a:graphic>
          </wp:inline>
        </w:drawing>
      </w:r>
    </w:p>
    <w:p w14:paraId="5683FE69" w14:textId="168EC51C" w:rsidR="005C22E6" w:rsidRDefault="00D43FCB" w:rsidP="00B438E4">
      <w:pPr>
        <w:pStyle w:val="a8"/>
        <w:wordWrap w:val="0"/>
      </w:pPr>
      <w:r>
        <w:rPr>
          <w:rFonts w:hint="eastAsia"/>
        </w:rPr>
        <w:t>检材硬盘“2022-251-003-001</w:t>
      </w:r>
      <w:r>
        <w:t>”</w:t>
      </w:r>
      <w:r w:rsidR="005C22E6">
        <w:rPr>
          <w:rFonts w:hint="eastAsia"/>
        </w:rPr>
        <w:t>中安装的系统中共有</w:t>
      </w:r>
      <w:r w:rsidR="000E668B">
        <w:t>3</w:t>
      </w:r>
      <w:r w:rsidR="005C22E6">
        <w:t>个</w:t>
      </w:r>
      <w:r w:rsidR="005C22E6">
        <w:rPr>
          <w:rFonts w:hint="eastAsia"/>
        </w:rPr>
        <w:t>本地</w:t>
      </w:r>
      <w:r w:rsidR="005C22E6">
        <w:t>用户</w:t>
      </w:r>
      <w:r w:rsidR="001B653B">
        <w:rPr>
          <w:rFonts w:hint="eastAsia"/>
        </w:rPr>
        <w:t>，</w:t>
      </w:r>
      <w:r w:rsidR="001B653B" w:rsidRPr="001B653B">
        <w:rPr>
          <w:rFonts w:hint="eastAsia"/>
        </w:rPr>
        <w:t>其中登录次数最多的用户为“</w:t>
      </w:r>
      <w:r w:rsidR="001B653B" w:rsidRPr="001B653B">
        <w:t>Manman</w:t>
      </w:r>
      <w:r w:rsidR="001B653B" w:rsidRPr="001B653B">
        <w:t>”</w:t>
      </w:r>
      <w:r w:rsidR="001B653B" w:rsidRPr="001B653B">
        <w:t>，登录次数为</w:t>
      </w:r>
      <w:r w:rsidR="001B653B" w:rsidRPr="001B653B">
        <w:t>“</w:t>
      </w:r>
      <w:r w:rsidR="001B653B">
        <w:rPr>
          <w:rFonts w:hint="eastAsia"/>
        </w:rPr>
        <w:t>615</w:t>
      </w:r>
      <w:r w:rsidR="001B653B" w:rsidRPr="001B653B">
        <w:t>”</w:t>
      </w:r>
      <w:r w:rsidR="001B653B" w:rsidRPr="001B653B">
        <w:t>，最后一次登录时间为</w:t>
      </w:r>
      <w:r w:rsidR="001B653B" w:rsidRPr="001B653B">
        <w:t>“</w:t>
      </w:r>
      <w:r w:rsidR="001B653B" w:rsidRPr="001B653B">
        <w:t>2022-10-25 22:04:04 +08</w:t>
      </w:r>
      <w:r w:rsidR="001B653B" w:rsidRPr="001B653B">
        <w:t>”</w:t>
      </w:r>
      <w:r w:rsidR="001B653B" w:rsidRPr="001B653B">
        <w:t>。</w:t>
      </w:r>
      <w:r w:rsidR="001B653B" w:rsidRPr="001B653B">
        <w:rPr>
          <w:rFonts w:hint="eastAsia"/>
        </w:rPr>
        <w:t>系统用户信息如下图所示</w:t>
      </w:r>
      <w:r w:rsidR="005C22E6">
        <w:t>：</w:t>
      </w:r>
    </w:p>
    <w:p w14:paraId="34BBC7B4" w14:textId="2DFD4026" w:rsidR="005C22E6" w:rsidRDefault="000E668B" w:rsidP="00B438E4">
      <w:pPr>
        <w:pStyle w:val="a8"/>
        <w:wordWrap w:val="0"/>
        <w:ind w:firstLineChars="0" w:firstLine="0"/>
      </w:pPr>
      <w:r>
        <w:rPr>
          <w:noProof/>
        </w:rPr>
        <w:drawing>
          <wp:inline distT="0" distB="0" distL="0" distR="0" wp14:anchorId="712887CB" wp14:editId="3FE2E9FF">
            <wp:extent cx="5274310" cy="381000"/>
            <wp:effectExtent l="19050" t="19050" r="21590" b="190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81000"/>
                    </a:xfrm>
                    <a:prstGeom prst="rect">
                      <a:avLst/>
                    </a:prstGeom>
                    <a:ln w="6348" cmpd="sng">
                      <a:solidFill>
                        <a:srgbClr val="000000"/>
                      </a:solidFill>
                      <a:prstDash val="solid"/>
                    </a:ln>
                  </pic:spPr>
                </pic:pic>
              </a:graphicData>
            </a:graphic>
          </wp:inline>
        </w:drawing>
      </w:r>
    </w:p>
    <w:p w14:paraId="6792BF0E" w14:textId="3BB78155" w:rsidR="008978C6" w:rsidRPr="008978C6" w:rsidRDefault="003E7ADF" w:rsidP="00B438E4">
      <w:pPr>
        <w:pStyle w:val="a8"/>
        <w:wordWrap w:val="0"/>
      </w:pPr>
      <w:r>
        <w:lastRenderedPageBreak/>
        <w:t>将上述所有记录保存至证据U盘中</w:t>
      </w:r>
      <w:r w:rsidR="008978C6">
        <w:t>“</w:t>
      </w:r>
      <w:r w:rsidR="008978C6">
        <w:t>\2022-251-003\</w:t>
      </w:r>
      <w:r w:rsidR="008978C6">
        <w:t>”</w:t>
      </w:r>
      <w:r w:rsidR="008978C6">
        <w:t>目录下。</w:t>
      </w:r>
    </w:p>
    <w:p w14:paraId="7397EEAE" w14:textId="2656DFAF" w:rsidR="00003703" w:rsidRDefault="007A48C2" w:rsidP="00B438E4">
      <w:pPr>
        <w:pStyle w:val="4"/>
        <w:wordWrap w:val="0"/>
      </w:pPr>
      <w:r>
        <w:rPr>
          <w:rFonts w:hint="eastAsia"/>
        </w:rPr>
        <w:t>文件分类</w:t>
      </w:r>
      <w:r w:rsidR="00823B01">
        <w:rPr>
          <w:rFonts w:hint="eastAsia"/>
        </w:rPr>
        <w:t>记录</w:t>
      </w:r>
    </w:p>
    <w:p w14:paraId="2C9523AC" w14:textId="388AB2FE" w:rsidR="00AF2447" w:rsidRDefault="00F76ACC" w:rsidP="00B438E4">
      <w:pPr>
        <w:pStyle w:val="a8"/>
        <w:wordWrap w:val="0"/>
      </w:pPr>
      <w:r w:rsidRPr="00F76ACC">
        <w:rPr>
          <w:rFonts w:hint="eastAsia"/>
        </w:rPr>
        <w:t>使用盘古石计算机取证分析系统加载</w:t>
      </w:r>
      <w:r w:rsidR="00D43FCB">
        <w:rPr>
          <w:rFonts w:hint="eastAsia"/>
        </w:rPr>
        <w:t>检材硬盘“2022-251-003-001</w:t>
      </w:r>
      <w:r w:rsidR="00D43FCB">
        <w:t>”</w:t>
      </w:r>
      <w:r w:rsidRPr="00F76ACC">
        <w:rPr>
          <w:rFonts w:hint="eastAsia"/>
        </w:rPr>
        <w:t>，</w:t>
      </w:r>
      <w:r w:rsidR="00812B28">
        <w:rPr>
          <w:rFonts w:hint="eastAsia"/>
        </w:rPr>
        <w:t>分析其文件分类记录</w:t>
      </w:r>
      <w:r w:rsidRPr="00F76ACC">
        <w:rPr>
          <w:rFonts w:hint="eastAsia"/>
        </w:rPr>
        <w:t>。</w:t>
      </w:r>
      <w:r w:rsidR="0065204C">
        <w:rPr>
          <w:rFonts w:hint="eastAsia"/>
        </w:rPr>
        <w:t>检材硬盘</w:t>
      </w:r>
      <w:r>
        <w:rPr>
          <w:rFonts w:hint="eastAsia"/>
        </w:rPr>
        <w:t>“</w:t>
      </w:r>
      <w:r w:rsidR="003E7ADF">
        <w:rPr>
          <w:rFonts w:hint="eastAsia"/>
        </w:rPr>
        <w:t>2022-251-003-001</w:t>
      </w:r>
      <w:r>
        <w:rPr>
          <w:rFonts w:hint="eastAsia"/>
        </w:rPr>
        <w:t>”中</w:t>
      </w:r>
      <w:r w:rsidR="00812B28">
        <w:rPr>
          <w:rFonts w:hint="eastAsia"/>
        </w:rPr>
        <w:t>成功提取到文件分类记录共计37,254条</w:t>
      </w:r>
      <w:r w:rsidR="00AF2447">
        <w:rPr>
          <w:rFonts w:hint="eastAsia"/>
        </w:rPr>
        <w:t>。其中办公文档1</w:t>
      </w:r>
      <w:r w:rsidR="00AF2447">
        <w:t>3,504</w:t>
      </w:r>
      <w:r w:rsidR="00AF2447">
        <w:rPr>
          <w:rFonts w:hint="eastAsia"/>
        </w:rPr>
        <w:t>条；图片1</w:t>
      </w:r>
      <w:r w:rsidR="00AF2447">
        <w:t>8,762</w:t>
      </w:r>
      <w:r w:rsidR="00AF2447">
        <w:rPr>
          <w:rFonts w:hint="eastAsia"/>
        </w:rPr>
        <w:t>条；压缩文件6</w:t>
      </w:r>
      <w:r w:rsidR="00AF2447">
        <w:t>29</w:t>
      </w:r>
      <w:r w:rsidR="00AF2447">
        <w:rPr>
          <w:rFonts w:hint="eastAsia"/>
        </w:rPr>
        <w:t>条；视频文件3</w:t>
      </w:r>
      <w:r w:rsidR="00AF2447">
        <w:t>,157</w:t>
      </w:r>
      <w:r w:rsidR="00AF2447">
        <w:rPr>
          <w:rFonts w:hint="eastAsia"/>
        </w:rPr>
        <w:t>条；音频文件1</w:t>
      </w:r>
      <w:r w:rsidR="00AF2447">
        <w:t>,202</w:t>
      </w:r>
      <w:r w:rsidR="00AF2447">
        <w:rPr>
          <w:rFonts w:hint="eastAsia"/>
        </w:rPr>
        <w:t>条。部分办文档</w:t>
      </w:r>
      <w:r w:rsidR="009B2B42">
        <w:rPr>
          <w:rFonts w:hint="eastAsia"/>
        </w:rPr>
        <w:t>记录</w:t>
      </w:r>
      <w:r w:rsidR="00AF2447">
        <w:rPr>
          <w:rFonts w:hint="eastAsia"/>
        </w:rPr>
        <w:t>如下图所示：</w:t>
      </w:r>
    </w:p>
    <w:p w14:paraId="0EC827E1" w14:textId="69384ABD" w:rsidR="00AF2447" w:rsidRDefault="00AF2447" w:rsidP="00B438E4">
      <w:pPr>
        <w:pStyle w:val="a8"/>
        <w:wordWrap w:val="0"/>
        <w:ind w:firstLineChars="0" w:firstLine="0"/>
      </w:pPr>
      <w:r>
        <w:rPr>
          <w:noProof/>
        </w:rPr>
        <w:drawing>
          <wp:inline distT="0" distB="0" distL="0" distR="0" wp14:anchorId="0A85EED1" wp14:editId="62D3EA58">
            <wp:extent cx="5274310" cy="549910"/>
            <wp:effectExtent l="19050" t="19050" r="21590" b="215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49910"/>
                    </a:xfrm>
                    <a:prstGeom prst="rect">
                      <a:avLst/>
                    </a:prstGeom>
                    <a:ln w="6348" cmpd="sng">
                      <a:solidFill>
                        <a:srgbClr val="000000"/>
                      </a:solidFill>
                      <a:prstDash val="solid"/>
                    </a:ln>
                  </pic:spPr>
                </pic:pic>
              </a:graphicData>
            </a:graphic>
          </wp:inline>
        </w:drawing>
      </w:r>
    </w:p>
    <w:p w14:paraId="2F982DAC" w14:textId="77777777" w:rsidR="008978C6" w:rsidRPr="008978C6" w:rsidRDefault="003E7ADF" w:rsidP="00B438E4">
      <w:pPr>
        <w:pStyle w:val="a8"/>
        <w:wordWrap w:val="0"/>
      </w:pPr>
      <w:r>
        <w:t>将上述所有记录保存至证据U盘中</w:t>
      </w:r>
      <w:r w:rsidR="008978C6">
        <w:t>“</w:t>
      </w:r>
      <w:r w:rsidR="008978C6">
        <w:t>\2022-251-003\</w:t>
      </w:r>
      <w:r w:rsidR="008978C6">
        <w:t>”</w:t>
      </w:r>
      <w:r w:rsidR="008978C6">
        <w:t>目录下。</w:t>
      </w:r>
    </w:p>
    <w:p w14:paraId="12ADFAB0" w14:textId="4A0679FA" w:rsidR="008978C6" w:rsidRDefault="008978C6" w:rsidP="00812B28">
      <w:pPr>
        <w:pStyle w:val="4"/>
      </w:pPr>
      <w:r>
        <w:rPr>
          <w:rFonts w:hint="eastAsia"/>
        </w:rPr>
        <w:t>基本信息</w:t>
      </w:r>
    </w:p>
    <w:p w14:paraId="7A903281" w14:textId="762E5D47" w:rsidR="00B6054F" w:rsidRDefault="008978C6" w:rsidP="00B438E4">
      <w:pPr>
        <w:pStyle w:val="a8"/>
        <w:wordWrap w:val="0"/>
      </w:pPr>
      <w:bookmarkStart w:id="2" w:name="_Hlk118232601"/>
      <w:r w:rsidRPr="00F76ACC">
        <w:rPr>
          <w:rFonts w:hint="eastAsia"/>
        </w:rPr>
        <w:t>使用盘古石计算机取证分析系统加载</w:t>
      </w:r>
      <w:r w:rsidR="00D43FCB">
        <w:rPr>
          <w:rFonts w:hint="eastAsia"/>
        </w:rPr>
        <w:t>检材硬盘“2022-251-003-001</w:t>
      </w:r>
      <w:r w:rsidR="00D43FCB">
        <w:t>”</w:t>
      </w:r>
      <w:r w:rsidRPr="00F76ACC">
        <w:rPr>
          <w:rFonts w:hint="eastAsia"/>
        </w:rPr>
        <w:t>，分析</w:t>
      </w:r>
      <w:r>
        <w:rPr>
          <w:rFonts w:hint="eastAsia"/>
        </w:rPr>
        <w:t>其基本信息</w:t>
      </w:r>
      <w:r w:rsidRPr="00F76ACC">
        <w:rPr>
          <w:rFonts w:hint="eastAsia"/>
        </w:rPr>
        <w:t>。</w:t>
      </w:r>
      <w:r w:rsidR="00D43FCB">
        <w:rPr>
          <w:rFonts w:hint="eastAsia"/>
        </w:rPr>
        <w:t>检材硬盘“2022-251-003-001</w:t>
      </w:r>
      <w:r w:rsidR="00D43FCB">
        <w:t>”</w:t>
      </w:r>
      <w:r>
        <w:rPr>
          <w:rFonts w:hint="eastAsia"/>
        </w:rPr>
        <w:t>中成</w:t>
      </w:r>
      <w:r w:rsidR="00A668FD">
        <w:rPr>
          <w:rFonts w:hint="eastAsia"/>
        </w:rPr>
        <w:t>功提取到基本信息3,587条。</w:t>
      </w:r>
      <w:r>
        <w:rPr>
          <w:rFonts w:hint="eastAsia"/>
        </w:rPr>
        <w:t>其中系统痕迹</w:t>
      </w:r>
      <w:r w:rsidR="009B2B42">
        <w:rPr>
          <w:rFonts w:hint="eastAsia"/>
        </w:rPr>
        <w:t>记录</w:t>
      </w:r>
      <w:r>
        <w:rPr>
          <w:rFonts w:hint="eastAsia"/>
        </w:rPr>
        <w:t>3</w:t>
      </w:r>
      <w:r>
        <w:t>,136</w:t>
      </w:r>
      <w:r>
        <w:rPr>
          <w:rFonts w:hint="eastAsia"/>
        </w:rPr>
        <w:t>条</w:t>
      </w:r>
      <w:r w:rsidR="009B2B42">
        <w:rPr>
          <w:rFonts w:hint="eastAsia"/>
        </w:rPr>
        <w:t>；用户痕迹记录4</w:t>
      </w:r>
      <w:r w:rsidR="009B2B42">
        <w:t>51</w:t>
      </w:r>
      <w:r w:rsidR="009B2B42">
        <w:rPr>
          <w:rFonts w:hint="eastAsia"/>
        </w:rPr>
        <w:t>条</w:t>
      </w:r>
      <w:r w:rsidR="00B6054F">
        <w:rPr>
          <w:rFonts w:hint="eastAsia"/>
        </w:rPr>
        <w:t>。</w:t>
      </w:r>
    </w:p>
    <w:p w14:paraId="75824655" w14:textId="409155B6" w:rsidR="008978C6" w:rsidRDefault="008978C6" w:rsidP="00B438E4">
      <w:pPr>
        <w:pStyle w:val="a8"/>
        <w:wordWrap w:val="0"/>
      </w:pPr>
      <w:r>
        <w:rPr>
          <w:rFonts w:hint="eastAsia"/>
        </w:rPr>
        <w:t>部分系统痕迹</w:t>
      </w:r>
      <w:r w:rsidR="009B2B42">
        <w:rPr>
          <w:rFonts w:hint="eastAsia"/>
        </w:rPr>
        <w:t>记录</w:t>
      </w:r>
      <w:r>
        <w:rPr>
          <w:rFonts w:hint="eastAsia"/>
        </w:rPr>
        <w:t>如下图所示：</w:t>
      </w:r>
    </w:p>
    <w:p w14:paraId="22920C7F" w14:textId="6B538812" w:rsidR="00812B28" w:rsidRDefault="00812B28" w:rsidP="00812B28">
      <w:pPr>
        <w:pStyle w:val="a8"/>
        <w:wordWrap w:val="0"/>
        <w:ind w:firstLineChars="0" w:firstLine="0"/>
        <w:jc w:val="distribute"/>
      </w:pPr>
      <w:r w:rsidRPr="00500E72">
        <w:t>=================此页以下为空白===============</w:t>
      </w:r>
    </w:p>
    <w:p w14:paraId="11B21A7F" w14:textId="0A0C2BEB" w:rsidR="008978C6" w:rsidRDefault="008978C6" w:rsidP="00B438E4">
      <w:pPr>
        <w:pStyle w:val="a8"/>
        <w:wordWrap w:val="0"/>
        <w:ind w:firstLineChars="0" w:firstLine="0"/>
      </w:pPr>
      <w:r>
        <w:rPr>
          <w:noProof/>
        </w:rPr>
        <w:lastRenderedPageBreak/>
        <w:drawing>
          <wp:inline distT="0" distB="0" distL="0" distR="0" wp14:anchorId="749B29FE" wp14:editId="3A80EEB2">
            <wp:extent cx="5274310" cy="1600200"/>
            <wp:effectExtent l="19050" t="19050" r="21590" b="190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600200"/>
                    </a:xfrm>
                    <a:prstGeom prst="rect">
                      <a:avLst/>
                    </a:prstGeom>
                    <a:ln w="6348" cmpd="sng">
                      <a:solidFill>
                        <a:srgbClr val="000000"/>
                      </a:solidFill>
                      <a:prstDash val="solid"/>
                    </a:ln>
                  </pic:spPr>
                </pic:pic>
              </a:graphicData>
            </a:graphic>
          </wp:inline>
        </w:drawing>
      </w:r>
    </w:p>
    <w:p w14:paraId="0FFD86C7" w14:textId="426B46DB" w:rsidR="008978C6" w:rsidRDefault="008978C6" w:rsidP="00B438E4">
      <w:pPr>
        <w:pStyle w:val="a8"/>
        <w:wordWrap w:val="0"/>
      </w:pPr>
      <w:r>
        <w:rPr>
          <w:rFonts w:hint="eastAsia"/>
        </w:rPr>
        <w:t>部分用户痕迹信息如下图所示：</w:t>
      </w:r>
    </w:p>
    <w:p w14:paraId="410F1C51" w14:textId="7E6090AC" w:rsidR="008978C6" w:rsidRDefault="008978C6" w:rsidP="00B438E4">
      <w:pPr>
        <w:pStyle w:val="a8"/>
        <w:wordWrap w:val="0"/>
        <w:ind w:firstLineChars="0" w:firstLine="0"/>
      </w:pPr>
      <w:r>
        <w:rPr>
          <w:noProof/>
        </w:rPr>
        <w:drawing>
          <wp:inline distT="0" distB="0" distL="0" distR="0" wp14:anchorId="564C4DE5" wp14:editId="22C11DFD">
            <wp:extent cx="5274310" cy="1365250"/>
            <wp:effectExtent l="19050" t="19050" r="21590" b="2540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65250"/>
                    </a:xfrm>
                    <a:prstGeom prst="rect">
                      <a:avLst/>
                    </a:prstGeom>
                    <a:ln w="6348" cmpd="sng">
                      <a:solidFill>
                        <a:srgbClr val="000000"/>
                      </a:solidFill>
                      <a:prstDash val="solid"/>
                    </a:ln>
                  </pic:spPr>
                </pic:pic>
              </a:graphicData>
            </a:graphic>
          </wp:inline>
        </w:drawing>
      </w:r>
    </w:p>
    <w:p w14:paraId="599B0CC2" w14:textId="2F82BC09"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bookmarkEnd w:id="2"/>
    <w:p w14:paraId="229F4756" w14:textId="6F916130" w:rsidR="008978C6" w:rsidRDefault="008978C6" w:rsidP="00812B28">
      <w:pPr>
        <w:pStyle w:val="4"/>
      </w:pPr>
      <w:r>
        <w:rPr>
          <w:rFonts w:hint="eastAsia"/>
        </w:rPr>
        <w:t>浏览器</w:t>
      </w:r>
      <w:r w:rsidR="003D4978">
        <w:rPr>
          <w:rFonts w:hint="eastAsia"/>
        </w:rPr>
        <w:t>记录</w:t>
      </w:r>
    </w:p>
    <w:p w14:paraId="0D774643" w14:textId="6C23485E" w:rsidR="00B6054F" w:rsidRDefault="008978C6"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Pr="008978C6">
        <w:rPr>
          <w:rFonts w:hint="eastAsia"/>
        </w:rPr>
        <w:t>浏览器</w:t>
      </w:r>
      <w:r w:rsidR="006C4B4B">
        <w:rPr>
          <w:rFonts w:hint="eastAsia"/>
        </w:rPr>
        <w:t>记录</w:t>
      </w:r>
      <w:r>
        <w:t>。</w:t>
      </w:r>
      <w:r w:rsidR="00D43FCB">
        <w:rPr>
          <w:rFonts w:hint="eastAsia"/>
        </w:rPr>
        <w:t>检材硬盘“2022-251-003-001</w:t>
      </w:r>
      <w:r w:rsidR="00D43FCB">
        <w:t>”</w:t>
      </w:r>
      <w:r>
        <w:t>中成</w:t>
      </w:r>
      <w:r w:rsidR="00A668FD">
        <w:t>功提取到浏览器记录11,546条。</w:t>
      </w:r>
      <w:r>
        <w:t>其中</w:t>
      </w:r>
      <w:r w:rsidRPr="008978C6">
        <w:rPr>
          <w:rFonts w:hint="eastAsia"/>
        </w:rPr>
        <w:t>QQ</w:t>
      </w:r>
      <w:r w:rsidR="006C4B4B">
        <w:rPr>
          <w:rFonts w:hint="eastAsia"/>
        </w:rPr>
        <w:t>浏览器记录</w:t>
      </w:r>
      <w:r>
        <w:t>14条</w:t>
      </w:r>
      <w:r w:rsidR="003E7ADF">
        <w:rPr>
          <w:rFonts w:hint="eastAsia"/>
        </w:rPr>
        <w:t>；</w:t>
      </w:r>
      <w:r w:rsidR="00B6054F">
        <w:rPr>
          <w:rFonts w:hint="eastAsia"/>
        </w:rPr>
        <w:t>3</w:t>
      </w:r>
      <w:r w:rsidR="00B6054F">
        <w:t>60</w:t>
      </w:r>
      <w:r w:rsidR="006C4B4B">
        <w:rPr>
          <w:rFonts w:hint="eastAsia"/>
        </w:rPr>
        <w:t>记录</w:t>
      </w:r>
      <w:r w:rsidR="00B6054F">
        <w:rPr>
          <w:rFonts w:hint="eastAsia"/>
        </w:rPr>
        <w:t>1</w:t>
      </w:r>
      <w:r w:rsidR="00B6054F">
        <w:t>2</w:t>
      </w:r>
      <w:r>
        <w:t>条</w:t>
      </w:r>
      <w:r>
        <w:rPr>
          <w:rFonts w:hint="eastAsia"/>
        </w:rPr>
        <w:t>；</w:t>
      </w:r>
      <w:r w:rsidR="00B6054F">
        <w:rPr>
          <w:rFonts w:hint="eastAsia"/>
        </w:rPr>
        <w:t>Opera</w:t>
      </w:r>
      <w:r w:rsidR="006C4B4B">
        <w:rPr>
          <w:rFonts w:hint="eastAsia"/>
        </w:rPr>
        <w:t>记录</w:t>
      </w:r>
      <w:r w:rsidR="00B6054F">
        <w:rPr>
          <w:rFonts w:hint="eastAsia"/>
        </w:rPr>
        <w:t>1</w:t>
      </w:r>
      <w:r w:rsidR="00B6054F">
        <w:t>9</w:t>
      </w:r>
      <w:r w:rsidR="00B6054F">
        <w:rPr>
          <w:rFonts w:hint="eastAsia"/>
        </w:rPr>
        <w:t>条；Edge</w:t>
      </w:r>
      <w:r w:rsidR="006C4B4B">
        <w:rPr>
          <w:rFonts w:hint="eastAsia"/>
        </w:rPr>
        <w:t>记录</w:t>
      </w:r>
      <w:r w:rsidR="00B6054F">
        <w:rPr>
          <w:rFonts w:hint="eastAsia"/>
        </w:rPr>
        <w:t>7</w:t>
      </w:r>
      <w:r w:rsidR="00B6054F">
        <w:t>2</w:t>
      </w:r>
      <w:r w:rsidR="00B6054F">
        <w:rPr>
          <w:rFonts w:hint="eastAsia"/>
        </w:rPr>
        <w:t>条；Goo</w:t>
      </w:r>
      <w:r w:rsidR="00B6054F">
        <w:t>gle Chrome</w:t>
      </w:r>
      <w:r w:rsidR="006C4B4B">
        <w:rPr>
          <w:rFonts w:hint="eastAsia"/>
        </w:rPr>
        <w:t>记录</w:t>
      </w:r>
      <w:r w:rsidR="00B6054F">
        <w:rPr>
          <w:rFonts w:hint="eastAsia"/>
        </w:rPr>
        <w:t>1</w:t>
      </w:r>
      <w:r w:rsidR="00B6054F">
        <w:t>1,286</w:t>
      </w:r>
      <w:r w:rsidR="00B6054F">
        <w:rPr>
          <w:rFonts w:hint="eastAsia"/>
        </w:rPr>
        <w:t>条</w:t>
      </w:r>
      <w:r w:rsidR="003E7ADF">
        <w:rPr>
          <w:rFonts w:hint="eastAsia"/>
        </w:rPr>
        <w:t>；</w:t>
      </w:r>
      <w:r w:rsidR="00B6054F">
        <w:t>Internet Explorer</w:t>
      </w:r>
      <w:r w:rsidR="006C4B4B">
        <w:rPr>
          <w:rFonts w:hint="eastAsia"/>
        </w:rPr>
        <w:t>记录</w:t>
      </w:r>
      <w:r w:rsidR="00B6054F">
        <w:rPr>
          <w:rFonts w:hint="eastAsia"/>
        </w:rPr>
        <w:t>1</w:t>
      </w:r>
      <w:r w:rsidR="00B6054F">
        <w:t>43</w:t>
      </w:r>
      <w:r w:rsidR="00B6054F">
        <w:rPr>
          <w:rFonts w:hint="eastAsia"/>
        </w:rPr>
        <w:t>条。</w:t>
      </w:r>
    </w:p>
    <w:p w14:paraId="42426D57" w14:textId="31392E20" w:rsidR="00812B28" w:rsidRDefault="008978C6" w:rsidP="00812B28">
      <w:pPr>
        <w:pStyle w:val="a8"/>
        <w:wordWrap w:val="0"/>
      </w:pPr>
      <w:r>
        <w:t>部分</w:t>
      </w:r>
      <w:r w:rsidR="00B6054F" w:rsidRPr="00B6054F">
        <w:rPr>
          <w:rFonts w:hint="eastAsia"/>
        </w:rPr>
        <w:t>QQ</w:t>
      </w:r>
      <w:r w:rsidR="006C4B4B">
        <w:rPr>
          <w:rFonts w:hint="eastAsia"/>
        </w:rPr>
        <w:t>浏览器记录</w:t>
      </w:r>
      <w:r>
        <w:t>如下图所示：</w:t>
      </w:r>
    </w:p>
    <w:p w14:paraId="68EBFDFC" w14:textId="19200763" w:rsidR="008978C6" w:rsidRDefault="00120600" w:rsidP="00B438E4">
      <w:pPr>
        <w:pStyle w:val="a8"/>
        <w:wordWrap w:val="0"/>
        <w:ind w:firstLineChars="0" w:firstLine="0"/>
      </w:pPr>
      <w:r>
        <w:rPr>
          <w:noProof/>
        </w:rPr>
        <w:drawing>
          <wp:inline distT="0" distB="0" distL="0" distR="0" wp14:anchorId="7CC80E98" wp14:editId="57804FAA">
            <wp:extent cx="5274310" cy="1393190"/>
            <wp:effectExtent l="19050" t="19050" r="21590" b="165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93190"/>
                    </a:xfrm>
                    <a:prstGeom prst="rect">
                      <a:avLst/>
                    </a:prstGeom>
                    <a:ln w="6348" cmpd="sng">
                      <a:solidFill>
                        <a:srgbClr val="000000"/>
                      </a:solidFill>
                      <a:prstDash val="solid"/>
                    </a:ln>
                  </pic:spPr>
                </pic:pic>
              </a:graphicData>
            </a:graphic>
          </wp:inline>
        </w:drawing>
      </w:r>
    </w:p>
    <w:p w14:paraId="407B888F" w14:textId="11C17C15" w:rsidR="008978C6" w:rsidRDefault="008978C6" w:rsidP="00B438E4">
      <w:pPr>
        <w:pStyle w:val="a8"/>
        <w:wordWrap w:val="0"/>
      </w:pPr>
      <w:r>
        <w:lastRenderedPageBreak/>
        <w:t>部分</w:t>
      </w:r>
      <w:r w:rsidR="00120600">
        <w:rPr>
          <w:rFonts w:hint="eastAsia"/>
        </w:rPr>
        <w:t>3</w:t>
      </w:r>
      <w:r w:rsidR="00120600">
        <w:t>60</w:t>
      </w:r>
      <w:r w:rsidR="006C4B4B">
        <w:rPr>
          <w:rFonts w:hint="eastAsia"/>
        </w:rPr>
        <w:t>记录</w:t>
      </w:r>
      <w:r>
        <w:t>如下图所示：</w:t>
      </w:r>
    </w:p>
    <w:p w14:paraId="411B2DE1" w14:textId="07A96DC9" w:rsidR="00120600" w:rsidRDefault="00120600" w:rsidP="00B438E4">
      <w:pPr>
        <w:pStyle w:val="a8"/>
        <w:wordWrap w:val="0"/>
        <w:ind w:firstLineChars="0" w:firstLine="0"/>
      </w:pPr>
      <w:r>
        <w:rPr>
          <w:noProof/>
        </w:rPr>
        <w:drawing>
          <wp:inline distT="0" distB="0" distL="0" distR="0" wp14:anchorId="2564522A" wp14:editId="56915B90">
            <wp:extent cx="5274310" cy="1664970"/>
            <wp:effectExtent l="19050" t="19050" r="2159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664970"/>
                    </a:xfrm>
                    <a:prstGeom prst="rect">
                      <a:avLst/>
                    </a:prstGeom>
                    <a:ln w="6348" cmpd="sng">
                      <a:solidFill>
                        <a:srgbClr val="000000"/>
                      </a:solidFill>
                      <a:prstDash val="solid"/>
                    </a:ln>
                  </pic:spPr>
                </pic:pic>
              </a:graphicData>
            </a:graphic>
          </wp:inline>
        </w:drawing>
      </w:r>
    </w:p>
    <w:p w14:paraId="2710B25B" w14:textId="5E385128" w:rsidR="00120600" w:rsidRDefault="00120600" w:rsidP="00B438E4">
      <w:pPr>
        <w:pStyle w:val="a8"/>
        <w:wordWrap w:val="0"/>
      </w:pPr>
      <w:r>
        <w:t>部分</w:t>
      </w:r>
      <w:r>
        <w:rPr>
          <w:rFonts w:hint="eastAsia"/>
        </w:rPr>
        <w:t>Opera</w:t>
      </w:r>
      <w:r w:rsidR="006C4B4B">
        <w:rPr>
          <w:rFonts w:hint="eastAsia"/>
        </w:rPr>
        <w:t>记录</w:t>
      </w:r>
      <w:r>
        <w:t>如下图所示：</w:t>
      </w:r>
    </w:p>
    <w:p w14:paraId="6A72AD68" w14:textId="29DBCF96" w:rsidR="00120600" w:rsidRDefault="00120600" w:rsidP="00B438E4">
      <w:pPr>
        <w:pStyle w:val="a8"/>
        <w:wordWrap w:val="0"/>
        <w:ind w:firstLineChars="0" w:firstLine="0"/>
      </w:pPr>
      <w:r>
        <w:rPr>
          <w:noProof/>
        </w:rPr>
        <w:drawing>
          <wp:inline distT="0" distB="0" distL="0" distR="0" wp14:anchorId="11E2A0F2" wp14:editId="0EB38305">
            <wp:extent cx="5274310" cy="1014730"/>
            <wp:effectExtent l="19050" t="19050" r="21590"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14730"/>
                    </a:xfrm>
                    <a:prstGeom prst="rect">
                      <a:avLst/>
                    </a:prstGeom>
                    <a:ln w="6348" cmpd="sng">
                      <a:solidFill>
                        <a:srgbClr val="000000"/>
                      </a:solidFill>
                      <a:prstDash val="solid"/>
                    </a:ln>
                  </pic:spPr>
                </pic:pic>
              </a:graphicData>
            </a:graphic>
          </wp:inline>
        </w:drawing>
      </w:r>
    </w:p>
    <w:p w14:paraId="70B774F9" w14:textId="7071E10D" w:rsidR="00120600" w:rsidRDefault="00120600" w:rsidP="00B438E4">
      <w:pPr>
        <w:pStyle w:val="a8"/>
        <w:wordWrap w:val="0"/>
      </w:pPr>
      <w:r>
        <w:t>部分</w:t>
      </w:r>
      <w:r>
        <w:rPr>
          <w:rFonts w:hint="eastAsia"/>
        </w:rPr>
        <w:t>Edge</w:t>
      </w:r>
      <w:r w:rsidR="006C4B4B">
        <w:rPr>
          <w:rFonts w:hint="eastAsia"/>
        </w:rPr>
        <w:t>记录</w:t>
      </w:r>
      <w:r>
        <w:t>如下图所示：</w:t>
      </w:r>
    </w:p>
    <w:p w14:paraId="1E71027D" w14:textId="2E574F30" w:rsidR="00120600" w:rsidRDefault="00120600" w:rsidP="00B438E4">
      <w:pPr>
        <w:pStyle w:val="a8"/>
        <w:wordWrap w:val="0"/>
        <w:ind w:firstLineChars="0" w:firstLine="0"/>
      </w:pPr>
      <w:r>
        <w:rPr>
          <w:noProof/>
        </w:rPr>
        <w:drawing>
          <wp:inline distT="0" distB="0" distL="0" distR="0" wp14:anchorId="576C2DC8" wp14:editId="2B46A14D">
            <wp:extent cx="5274310" cy="832485"/>
            <wp:effectExtent l="19050" t="19050" r="21590" b="247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32485"/>
                    </a:xfrm>
                    <a:prstGeom prst="rect">
                      <a:avLst/>
                    </a:prstGeom>
                    <a:ln w="6348" cmpd="sng">
                      <a:solidFill>
                        <a:srgbClr val="000000"/>
                      </a:solidFill>
                      <a:prstDash val="solid"/>
                    </a:ln>
                  </pic:spPr>
                </pic:pic>
              </a:graphicData>
            </a:graphic>
          </wp:inline>
        </w:drawing>
      </w:r>
    </w:p>
    <w:p w14:paraId="6685C192" w14:textId="33431464" w:rsidR="00120600" w:rsidRDefault="00120600" w:rsidP="00B438E4">
      <w:pPr>
        <w:pStyle w:val="a8"/>
        <w:wordWrap w:val="0"/>
      </w:pPr>
      <w:r>
        <w:rPr>
          <w:rFonts w:hint="eastAsia"/>
        </w:rPr>
        <w:t>部分Goo</w:t>
      </w:r>
      <w:r>
        <w:t>gle Chrome</w:t>
      </w:r>
      <w:r w:rsidR="006C4B4B">
        <w:rPr>
          <w:rFonts w:hint="eastAsia"/>
        </w:rPr>
        <w:t>记录</w:t>
      </w:r>
      <w:r>
        <w:rPr>
          <w:rFonts w:hint="eastAsia"/>
        </w:rPr>
        <w:t>如下图所示：</w:t>
      </w:r>
    </w:p>
    <w:p w14:paraId="1ACFE98C" w14:textId="64128B66" w:rsidR="00431552" w:rsidRDefault="00120600" w:rsidP="00B438E4">
      <w:pPr>
        <w:pStyle w:val="a8"/>
        <w:wordWrap w:val="0"/>
        <w:ind w:firstLineChars="0" w:firstLine="0"/>
      </w:pPr>
      <w:r>
        <w:rPr>
          <w:noProof/>
        </w:rPr>
        <w:drawing>
          <wp:inline distT="0" distB="0" distL="0" distR="0" wp14:anchorId="446415FB" wp14:editId="618715C8">
            <wp:extent cx="5274310" cy="549275"/>
            <wp:effectExtent l="19050" t="19050" r="21590" b="222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49275"/>
                    </a:xfrm>
                    <a:prstGeom prst="rect">
                      <a:avLst/>
                    </a:prstGeom>
                    <a:ln w="6348" cmpd="sng">
                      <a:solidFill>
                        <a:srgbClr val="000000"/>
                      </a:solidFill>
                      <a:prstDash val="solid"/>
                    </a:ln>
                  </pic:spPr>
                </pic:pic>
              </a:graphicData>
            </a:graphic>
          </wp:inline>
        </w:drawing>
      </w:r>
    </w:p>
    <w:p w14:paraId="367AB9CD" w14:textId="4C625218"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3A5E3B79" w14:textId="6F2CD5F2" w:rsidR="008978C6" w:rsidRDefault="003D4978" w:rsidP="00812B28">
      <w:pPr>
        <w:pStyle w:val="4"/>
      </w:pPr>
      <w:r w:rsidRPr="003D4978">
        <w:rPr>
          <w:rFonts w:hint="eastAsia"/>
        </w:rPr>
        <w:t>社交软件</w:t>
      </w:r>
      <w:r w:rsidR="006C4B4B">
        <w:rPr>
          <w:rFonts w:hint="eastAsia"/>
        </w:rPr>
        <w:t>记录</w:t>
      </w:r>
    </w:p>
    <w:p w14:paraId="23DF0082" w14:textId="1733084C" w:rsidR="003D4978" w:rsidRDefault="008978C6"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003D4978" w:rsidRPr="003D4978">
        <w:rPr>
          <w:rFonts w:hint="eastAsia"/>
        </w:rPr>
        <w:t>社交软件</w:t>
      </w:r>
      <w:r w:rsidR="006C4B4B">
        <w:rPr>
          <w:rFonts w:hint="eastAsia"/>
        </w:rPr>
        <w:t>记录</w:t>
      </w:r>
      <w:r>
        <w:t>。</w:t>
      </w:r>
      <w:r w:rsidR="00D43FCB">
        <w:rPr>
          <w:rFonts w:hint="eastAsia"/>
        </w:rPr>
        <w:t>检材硬盘“2022-251-003-001</w:t>
      </w:r>
      <w:r w:rsidR="00D43FCB">
        <w:t>”</w:t>
      </w:r>
      <w:r>
        <w:t>中成功提</w:t>
      </w:r>
      <w:r w:rsidR="00A668FD">
        <w:t>取到社交软件记</w:t>
      </w:r>
      <w:r w:rsidR="00C71338">
        <w:t>录2,305条，</w:t>
      </w:r>
      <w:proofErr w:type="gramStart"/>
      <w:r w:rsidR="00C71338">
        <w:t>其中微信</w:t>
      </w:r>
      <w:proofErr w:type="gramEnd"/>
      <w:r w:rsidR="00C71338">
        <w:t>记</w:t>
      </w:r>
      <w:r w:rsidR="006C4B4B">
        <w:rPr>
          <w:rFonts w:hint="eastAsia"/>
        </w:rPr>
        <w:t>录</w:t>
      </w:r>
      <w:r w:rsidR="003D4978">
        <w:t>2,305</w:t>
      </w:r>
      <w:r w:rsidR="003D4978" w:rsidRPr="003D4978">
        <w:rPr>
          <w:rFonts w:hint="eastAsia"/>
        </w:rPr>
        <w:t>条</w:t>
      </w:r>
      <w:r w:rsidR="003D4978">
        <w:rPr>
          <w:rFonts w:hint="eastAsia"/>
        </w:rPr>
        <w:t>。</w:t>
      </w:r>
      <w:r w:rsidR="00D43FCB">
        <w:rPr>
          <w:rFonts w:hint="eastAsia"/>
        </w:rPr>
        <w:t>检材硬盘</w:t>
      </w:r>
      <w:r w:rsidR="00D43FCB">
        <w:rPr>
          <w:rFonts w:hint="eastAsia"/>
        </w:rPr>
        <w:lastRenderedPageBreak/>
        <w:t>“2022-251-003-001</w:t>
      </w:r>
      <w:r w:rsidR="00D43FCB">
        <w:t>”</w:t>
      </w:r>
      <w:r w:rsidR="00C71338">
        <w:t>中</w:t>
      </w:r>
      <w:r w:rsidR="003D4978">
        <w:rPr>
          <w:rFonts w:hint="eastAsia"/>
        </w:rPr>
        <w:t>成功提取到2个</w:t>
      </w:r>
      <w:r w:rsidR="00D3576C">
        <w:rPr>
          <w:rFonts w:hint="eastAsia"/>
        </w:rPr>
        <w:t>微信</w:t>
      </w:r>
      <w:proofErr w:type="gramStart"/>
      <w:r w:rsidR="00D3576C">
        <w:rPr>
          <w:rFonts w:hint="eastAsia"/>
        </w:rPr>
        <w:t>帐号</w:t>
      </w:r>
      <w:proofErr w:type="gramEnd"/>
      <w:r w:rsidR="003D4978" w:rsidRPr="003820DC">
        <w:rPr>
          <w:rFonts w:hint="eastAsia"/>
        </w:rPr>
        <w:t>“</w:t>
      </w:r>
      <w:r w:rsidR="003D4978" w:rsidRPr="003820DC">
        <w:t>（微信ID：</w:t>
      </w:r>
      <w:r w:rsidR="003D4978" w:rsidRPr="003D4978">
        <w:t>wxid_h2ryv0nlm2rz12</w:t>
      </w:r>
      <w:r w:rsidR="003D4978" w:rsidRPr="003820DC">
        <w:t>；昵称：</w:t>
      </w:r>
      <w:r w:rsidR="003D4978" w:rsidRPr="00413E74">
        <w:t>Jiangdh</w:t>
      </w:r>
      <w:r w:rsidR="003D4978" w:rsidRPr="003820DC">
        <w:t>）</w:t>
      </w:r>
      <w:r w:rsidR="003D4978" w:rsidRPr="003820DC">
        <w:t>”</w:t>
      </w:r>
      <w:r w:rsidR="003D4978" w:rsidRPr="003820DC">
        <w:t>和</w:t>
      </w:r>
      <w:r w:rsidR="003D4978" w:rsidRPr="003820DC">
        <w:t>“</w:t>
      </w:r>
      <w:r w:rsidR="003D4978" w:rsidRPr="003820DC">
        <w:t>（微信ID：</w:t>
      </w:r>
      <w:r w:rsidR="003D4978" w:rsidRPr="003D4978">
        <w:t>wxid_kc7lbn7d56eu12</w:t>
      </w:r>
      <w:r w:rsidR="003D4978" w:rsidRPr="003820DC">
        <w:t>；昵称：</w:t>
      </w:r>
      <w:r w:rsidR="003D4978" w:rsidRPr="003820DC">
        <w:rPr>
          <w:rFonts w:hint="eastAsia"/>
        </w:rPr>
        <w:t>不畏浮云</w:t>
      </w:r>
      <w:r w:rsidR="003D4978" w:rsidRPr="003820DC">
        <w:t>）</w:t>
      </w:r>
      <w:r w:rsidR="003D4978" w:rsidRPr="003820DC">
        <w:t>”</w:t>
      </w:r>
      <w:r w:rsidR="003D4978">
        <w:t>的使用记录。</w:t>
      </w:r>
    </w:p>
    <w:p w14:paraId="68AC48BF" w14:textId="622B210D" w:rsidR="003D4978" w:rsidRDefault="00D43FCB" w:rsidP="00B438E4">
      <w:pPr>
        <w:pStyle w:val="a8"/>
        <w:wordWrap w:val="0"/>
      </w:pPr>
      <w:r>
        <w:rPr>
          <w:rFonts w:hint="eastAsia"/>
        </w:rPr>
        <w:t>检材硬盘“2022-251-003-001</w:t>
      </w:r>
      <w:r>
        <w:t>”</w:t>
      </w:r>
      <w:r w:rsidR="003D4978">
        <w:rPr>
          <w:rFonts w:hint="eastAsia"/>
        </w:rPr>
        <w:t>中成功提取到</w:t>
      </w:r>
      <w:r w:rsidR="003D4978" w:rsidRPr="00355216">
        <w:t>微信</w:t>
      </w:r>
      <w:proofErr w:type="gramStart"/>
      <w:r w:rsidR="003D4978" w:rsidRPr="00355216">
        <w:t>帐号</w:t>
      </w:r>
      <w:proofErr w:type="gramEnd"/>
      <w:r w:rsidR="006C4B4B" w:rsidRPr="003820DC">
        <w:rPr>
          <w:rFonts w:hint="eastAsia"/>
        </w:rPr>
        <w:t>“</w:t>
      </w:r>
      <w:r w:rsidR="006C4B4B" w:rsidRPr="003820DC">
        <w:t>（微信ID：</w:t>
      </w:r>
      <w:r w:rsidR="006C4B4B" w:rsidRPr="003D4978">
        <w:t>wxid_h2ryv0nlm2rz12</w:t>
      </w:r>
      <w:r w:rsidR="006C4B4B" w:rsidRPr="003820DC">
        <w:t>；昵称：</w:t>
      </w:r>
      <w:r w:rsidR="006C4B4B" w:rsidRPr="00413E74">
        <w:t>Jiangdh</w:t>
      </w:r>
      <w:r w:rsidR="006C4B4B" w:rsidRPr="003820DC">
        <w:t>）</w:t>
      </w:r>
      <w:r w:rsidR="006C4B4B" w:rsidRPr="003820DC">
        <w:t>”</w:t>
      </w:r>
      <w:r w:rsidR="003D4978">
        <w:t>的记录共计</w:t>
      </w:r>
      <w:r w:rsidR="006C4B4B">
        <w:rPr>
          <w:rFonts w:hint="eastAsia"/>
        </w:rPr>
        <w:t>2</w:t>
      </w:r>
      <w:r w:rsidR="006C4B4B">
        <w:t>,198</w:t>
      </w:r>
      <w:r w:rsidR="003D4978">
        <w:t>条，其中已删除记录</w:t>
      </w:r>
      <w:r w:rsidR="006C4B4B">
        <w:rPr>
          <w:rFonts w:hint="eastAsia"/>
        </w:rPr>
        <w:t>0</w:t>
      </w:r>
      <w:r w:rsidR="003D4978">
        <w:t>条。</w:t>
      </w:r>
      <w:proofErr w:type="gramStart"/>
      <w:r w:rsidR="003D4978">
        <w:t>部分微信记录</w:t>
      </w:r>
      <w:proofErr w:type="gramEnd"/>
      <w:r w:rsidR="003D4978" w:rsidRPr="00E810F6">
        <w:t>如下图所示：</w:t>
      </w:r>
    </w:p>
    <w:p w14:paraId="171DB568" w14:textId="6D2A7FFE" w:rsidR="006C4B4B" w:rsidRDefault="006C4B4B" w:rsidP="00B438E4">
      <w:pPr>
        <w:pStyle w:val="a8"/>
        <w:wordWrap w:val="0"/>
        <w:ind w:firstLineChars="0" w:firstLine="0"/>
      </w:pPr>
      <w:r>
        <w:rPr>
          <w:noProof/>
        </w:rPr>
        <w:drawing>
          <wp:inline distT="0" distB="0" distL="0" distR="0" wp14:anchorId="127D3221" wp14:editId="09E14D9C">
            <wp:extent cx="5274310" cy="984885"/>
            <wp:effectExtent l="19050" t="19050" r="21590" b="247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984885"/>
                    </a:xfrm>
                    <a:prstGeom prst="rect">
                      <a:avLst/>
                    </a:prstGeom>
                    <a:ln w="6348" cmpd="sng">
                      <a:solidFill>
                        <a:srgbClr val="000000"/>
                      </a:solidFill>
                      <a:prstDash val="solid"/>
                    </a:ln>
                  </pic:spPr>
                </pic:pic>
              </a:graphicData>
            </a:graphic>
          </wp:inline>
        </w:drawing>
      </w:r>
    </w:p>
    <w:p w14:paraId="33787694" w14:textId="2DCD766C" w:rsidR="006C4B4B" w:rsidRDefault="00D43FCB" w:rsidP="00B438E4">
      <w:pPr>
        <w:pStyle w:val="a8"/>
        <w:wordWrap w:val="0"/>
      </w:pPr>
      <w:r>
        <w:rPr>
          <w:rFonts w:hint="eastAsia"/>
        </w:rPr>
        <w:t>检材硬盘“2022-251-003-001</w:t>
      </w:r>
      <w:r>
        <w:t>”</w:t>
      </w:r>
      <w:r w:rsidR="006C4B4B">
        <w:rPr>
          <w:rFonts w:hint="eastAsia"/>
        </w:rPr>
        <w:t>中成功提取到</w:t>
      </w:r>
      <w:r w:rsidR="006C4B4B" w:rsidRPr="00355216">
        <w:t>微信</w:t>
      </w:r>
      <w:proofErr w:type="gramStart"/>
      <w:r w:rsidR="006C4B4B" w:rsidRPr="00355216">
        <w:t>帐号</w:t>
      </w:r>
      <w:proofErr w:type="gramEnd"/>
      <w:r w:rsidR="007E06C8">
        <w:rPr>
          <w:rFonts w:hint="eastAsia"/>
        </w:rPr>
        <w:t>“</w:t>
      </w:r>
      <w:r w:rsidR="006C4B4B" w:rsidRPr="003820DC">
        <w:t>（微信ID：</w:t>
      </w:r>
      <w:r w:rsidR="006C4B4B" w:rsidRPr="003D4978">
        <w:t>wxid_kc7lbn7d56eu12</w:t>
      </w:r>
      <w:r w:rsidR="006C4B4B" w:rsidRPr="003820DC">
        <w:t>；昵称：</w:t>
      </w:r>
      <w:r w:rsidR="006C4B4B" w:rsidRPr="003820DC">
        <w:rPr>
          <w:rFonts w:hint="eastAsia"/>
        </w:rPr>
        <w:t>不畏浮云</w:t>
      </w:r>
      <w:r w:rsidR="006C4B4B" w:rsidRPr="003820DC">
        <w:t>）</w:t>
      </w:r>
      <w:r w:rsidR="006C4B4B" w:rsidRPr="003820DC">
        <w:t>”</w:t>
      </w:r>
      <w:r w:rsidR="006C4B4B">
        <w:t>的记录共计107条，其中已删除记录</w:t>
      </w:r>
      <w:r w:rsidR="006C4B4B">
        <w:rPr>
          <w:rFonts w:hint="eastAsia"/>
        </w:rPr>
        <w:t>0</w:t>
      </w:r>
      <w:r w:rsidR="006C4B4B">
        <w:t>条。</w:t>
      </w:r>
      <w:proofErr w:type="gramStart"/>
      <w:r w:rsidR="006C4B4B">
        <w:t>部分微信记录</w:t>
      </w:r>
      <w:proofErr w:type="gramEnd"/>
      <w:r w:rsidR="006C4B4B" w:rsidRPr="00E810F6">
        <w:t>如下图所示：</w:t>
      </w:r>
    </w:p>
    <w:p w14:paraId="6204520C" w14:textId="55C3C496" w:rsidR="008978C6" w:rsidRDefault="006C4B4B" w:rsidP="00B438E4">
      <w:pPr>
        <w:pStyle w:val="a8"/>
        <w:wordWrap w:val="0"/>
        <w:ind w:firstLineChars="0" w:firstLine="0"/>
      </w:pPr>
      <w:r>
        <w:rPr>
          <w:noProof/>
        </w:rPr>
        <w:drawing>
          <wp:inline distT="0" distB="0" distL="0" distR="0" wp14:anchorId="37D4CF9A" wp14:editId="2B1E3BAA">
            <wp:extent cx="5274310" cy="758190"/>
            <wp:effectExtent l="19050" t="19050" r="21590" b="228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758190"/>
                    </a:xfrm>
                    <a:prstGeom prst="rect">
                      <a:avLst/>
                    </a:prstGeom>
                    <a:ln w="6348" cmpd="sng">
                      <a:solidFill>
                        <a:srgbClr val="000000"/>
                      </a:solidFill>
                      <a:prstDash val="solid"/>
                    </a:ln>
                  </pic:spPr>
                </pic:pic>
              </a:graphicData>
            </a:graphic>
          </wp:inline>
        </w:drawing>
      </w:r>
    </w:p>
    <w:p w14:paraId="5259978A" w14:textId="723CE384"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45082099" w14:textId="259D6ECD" w:rsidR="003D4978" w:rsidRPr="006C4B4B" w:rsidRDefault="006C4B4B" w:rsidP="00812B28">
      <w:pPr>
        <w:pStyle w:val="4"/>
      </w:pPr>
      <w:proofErr w:type="gramStart"/>
      <w:r w:rsidRPr="006C4B4B">
        <w:rPr>
          <w:rFonts w:hint="eastAsia"/>
        </w:rPr>
        <w:t>网盘记录</w:t>
      </w:r>
      <w:proofErr w:type="gramEnd"/>
    </w:p>
    <w:p w14:paraId="63D76F5D" w14:textId="1FB2DD98" w:rsidR="003D4978" w:rsidRDefault="003D4978"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006C4B4B" w:rsidRPr="006C4B4B">
        <w:rPr>
          <w:rFonts w:hint="eastAsia"/>
        </w:rPr>
        <w:t>网盘</w:t>
      </w:r>
      <w:r w:rsidR="006C4B4B">
        <w:rPr>
          <w:rFonts w:hint="eastAsia"/>
        </w:rPr>
        <w:t>记录</w:t>
      </w:r>
      <w:r>
        <w:t>。</w:t>
      </w:r>
      <w:r w:rsidR="00D43FCB">
        <w:rPr>
          <w:rFonts w:hint="eastAsia"/>
        </w:rPr>
        <w:t>检材硬盘“2022-251-003-001</w:t>
      </w:r>
      <w:r w:rsidR="00D43FCB">
        <w:t>”</w:t>
      </w:r>
      <w:r>
        <w:t>中成功提取到</w:t>
      </w:r>
      <w:proofErr w:type="gramStart"/>
      <w:r w:rsidR="006C4B4B" w:rsidRPr="006C4B4B">
        <w:rPr>
          <w:rFonts w:hint="eastAsia"/>
        </w:rPr>
        <w:t>网盘</w:t>
      </w:r>
      <w:r w:rsidR="006C4B4B">
        <w:rPr>
          <w:rFonts w:hint="eastAsia"/>
        </w:rPr>
        <w:t>记</w:t>
      </w:r>
      <w:r w:rsidR="00C71338">
        <w:rPr>
          <w:rFonts w:hint="eastAsia"/>
        </w:rPr>
        <w:t>录</w:t>
      </w:r>
      <w:proofErr w:type="gramEnd"/>
      <w:r w:rsidR="00C71338">
        <w:rPr>
          <w:rFonts w:hint="eastAsia"/>
        </w:rPr>
        <w:t>260条，其中百度</w:t>
      </w:r>
      <w:proofErr w:type="gramStart"/>
      <w:r w:rsidR="006C4B4B" w:rsidRPr="006C4B4B">
        <w:rPr>
          <w:rFonts w:hint="eastAsia"/>
        </w:rPr>
        <w:t>网盘</w:t>
      </w:r>
      <w:r w:rsidR="006C4B4B">
        <w:rPr>
          <w:rFonts w:hint="eastAsia"/>
        </w:rPr>
        <w:t>记录</w:t>
      </w:r>
      <w:proofErr w:type="gramEnd"/>
      <w:r w:rsidR="006C4B4B">
        <w:t>260</w:t>
      </w:r>
      <w:r>
        <w:t>条</w:t>
      </w:r>
      <w:r w:rsidR="006C4B4B">
        <w:rPr>
          <w:rFonts w:hint="eastAsia"/>
        </w:rPr>
        <w:t>。</w:t>
      </w:r>
      <w:r>
        <w:t>部分</w:t>
      </w:r>
      <w:r w:rsidR="006C4B4B" w:rsidRPr="006C4B4B">
        <w:rPr>
          <w:rFonts w:hint="eastAsia"/>
        </w:rPr>
        <w:t>百度</w:t>
      </w:r>
      <w:proofErr w:type="gramStart"/>
      <w:r w:rsidR="006C4B4B" w:rsidRPr="006C4B4B">
        <w:rPr>
          <w:rFonts w:hint="eastAsia"/>
        </w:rPr>
        <w:t>网盘</w:t>
      </w:r>
      <w:r w:rsidR="006C4B4B">
        <w:rPr>
          <w:rFonts w:hint="eastAsia"/>
        </w:rPr>
        <w:t>记录</w:t>
      </w:r>
      <w:proofErr w:type="gramEnd"/>
      <w:r>
        <w:t>如下图所示：</w:t>
      </w:r>
    </w:p>
    <w:p w14:paraId="3DCBD634" w14:textId="5FCA19B6" w:rsidR="003D4978" w:rsidRDefault="006C4B4B" w:rsidP="00B438E4">
      <w:pPr>
        <w:pStyle w:val="a8"/>
        <w:wordWrap w:val="0"/>
        <w:ind w:firstLineChars="0" w:firstLine="0"/>
      </w:pPr>
      <w:r>
        <w:rPr>
          <w:noProof/>
        </w:rPr>
        <w:lastRenderedPageBreak/>
        <w:drawing>
          <wp:inline distT="0" distB="0" distL="0" distR="0" wp14:anchorId="16EDA17C" wp14:editId="51BAB4B9">
            <wp:extent cx="5274310" cy="1449070"/>
            <wp:effectExtent l="19050" t="19050" r="21590"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49070"/>
                    </a:xfrm>
                    <a:prstGeom prst="rect">
                      <a:avLst/>
                    </a:prstGeom>
                    <a:ln w="6348" cmpd="sng">
                      <a:solidFill>
                        <a:srgbClr val="000000"/>
                      </a:solidFill>
                      <a:prstDash val="solid"/>
                    </a:ln>
                  </pic:spPr>
                </pic:pic>
              </a:graphicData>
            </a:graphic>
          </wp:inline>
        </w:drawing>
      </w:r>
    </w:p>
    <w:p w14:paraId="67493913" w14:textId="11729D0E"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167805F0" w14:textId="77777777" w:rsidR="006C4B4B" w:rsidRPr="006C4B4B" w:rsidRDefault="006C4B4B" w:rsidP="00812B28">
      <w:pPr>
        <w:pStyle w:val="4"/>
      </w:pPr>
      <w:r w:rsidRPr="006C4B4B">
        <w:rPr>
          <w:rFonts w:hint="eastAsia"/>
        </w:rPr>
        <w:t>VPN</w:t>
      </w:r>
      <w:r w:rsidRPr="006C4B4B">
        <w:rPr>
          <w:rFonts w:hint="eastAsia"/>
        </w:rPr>
        <w:t>记录</w:t>
      </w:r>
    </w:p>
    <w:p w14:paraId="15888A0D" w14:textId="12C6EE52" w:rsidR="006C4B4B" w:rsidRDefault="006C4B4B"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Pr="006C4B4B">
        <w:rPr>
          <w:rFonts w:hint="eastAsia"/>
        </w:rPr>
        <w:t>VPN</w:t>
      </w:r>
      <w:r>
        <w:rPr>
          <w:rFonts w:hint="eastAsia"/>
        </w:rPr>
        <w:t>记录</w:t>
      </w:r>
      <w:r>
        <w:t>。</w:t>
      </w:r>
      <w:r w:rsidR="00D43FCB">
        <w:rPr>
          <w:rFonts w:hint="eastAsia"/>
        </w:rPr>
        <w:t>检材硬盘“2022-251-003-001</w:t>
      </w:r>
      <w:r w:rsidR="00D43FCB">
        <w:t>”</w:t>
      </w:r>
      <w:r>
        <w:t>中成功提取到</w:t>
      </w:r>
      <w:r w:rsidRPr="006C4B4B">
        <w:rPr>
          <w:rFonts w:hint="eastAsia"/>
        </w:rPr>
        <w:t>VPN</w:t>
      </w:r>
      <w:r>
        <w:rPr>
          <w:rFonts w:hint="eastAsia"/>
        </w:rPr>
        <w:t>记录</w:t>
      </w:r>
      <w:r w:rsidRPr="006C4B4B">
        <w:rPr>
          <w:rFonts w:hint="eastAsia"/>
        </w:rPr>
        <w:t>62</w:t>
      </w:r>
      <w:r>
        <w:t>条；其中</w:t>
      </w:r>
      <w:r w:rsidRPr="006C4B4B">
        <w:rPr>
          <w:rFonts w:hint="eastAsia"/>
        </w:rPr>
        <w:t>操作系统VPN信息</w:t>
      </w:r>
      <w:r>
        <w:rPr>
          <w:rFonts w:hint="eastAsia"/>
        </w:rPr>
        <w:t>记录</w:t>
      </w:r>
      <w:r w:rsidRPr="006C4B4B">
        <w:rPr>
          <w:rFonts w:hint="eastAsia"/>
        </w:rPr>
        <w:t>62</w:t>
      </w:r>
      <w:r>
        <w:t>条</w:t>
      </w:r>
      <w:r>
        <w:rPr>
          <w:rFonts w:hint="eastAsia"/>
        </w:rPr>
        <w:t>。</w:t>
      </w:r>
      <w:r>
        <w:t>部分</w:t>
      </w:r>
      <w:r w:rsidR="00F47635" w:rsidRPr="006C4B4B">
        <w:rPr>
          <w:rFonts w:hint="eastAsia"/>
        </w:rPr>
        <w:t>操作系统VPN信息</w:t>
      </w:r>
      <w:r w:rsidR="00F47635">
        <w:rPr>
          <w:rFonts w:hint="eastAsia"/>
        </w:rPr>
        <w:t>记录</w:t>
      </w:r>
      <w:r>
        <w:t>如下图所示：</w:t>
      </w:r>
    </w:p>
    <w:p w14:paraId="3224E19A" w14:textId="3F1444A6" w:rsidR="006C4B4B" w:rsidRDefault="00F47635" w:rsidP="00B438E4">
      <w:pPr>
        <w:pStyle w:val="a8"/>
        <w:wordWrap w:val="0"/>
        <w:ind w:firstLineChars="0" w:firstLine="0"/>
      </w:pPr>
      <w:r>
        <w:rPr>
          <w:noProof/>
        </w:rPr>
        <w:drawing>
          <wp:inline distT="0" distB="0" distL="0" distR="0" wp14:anchorId="079A62AF" wp14:editId="39194FD8">
            <wp:extent cx="5274310" cy="1650365"/>
            <wp:effectExtent l="19050" t="19050" r="21590" b="260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50365"/>
                    </a:xfrm>
                    <a:prstGeom prst="rect">
                      <a:avLst/>
                    </a:prstGeom>
                    <a:ln w="6348" cmpd="sng">
                      <a:solidFill>
                        <a:srgbClr val="000000"/>
                      </a:solidFill>
                      <a:prstDash val="solid"/>
                    </a:ln>
                  </pic:spPr>
                </pic:pic>
              </a:graphicData>
            </a:graphic>
          </wp:inline>
        </w:drawing>
      </w:r>
    </w:p>
    <w:p w14:paraId="63F60412" w14:textId="06132CEB" w:rsidR="006C4B4B" w:rsidRPr="00F47635" w:rsidRDefault="00F47635" w:rsidP="00812B28">
      <w:pPr>
        <w:pStyle w:val="4"/>
      </w:pPr>
      <w:r w:rsidRPr="00F47635">
        <w:rPr>
          <w:rFonts w:hint="eastAsia"/>
        </w:rPr>
        <w:t>文件</w:t>
      </w:r>
      <w:r w:rsidR="006C4B4B" w:rsidRPr="00F47635">
        <w:rPr>
          <w:rFonts w:hint="eastAsia"/>
        </w:rPr>
        <w:t>记录</w:t>
      </w:r>
    </w:p>
    <w:p w14:paraId="1799AAD4" w14:textId="2F6A6FA7" w:rsidR="00F47635" w:rsidRPr="00F47635" w:rsidRDefault="006C4B4B"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00F47635" w:rsidRPr="00F47635">
        <w:rPr>
          <w:rFonts w:hint="eastAsia"/>
        </w:rPr>
        <w:t>文件</w:t>
      </w:r>
      <w:r>
        <w:rPr>
          <w:rFonts w:hint="eastAsia"/>
        </w:rPr>
        <w:t>记录</w:t>
      </w:r>
      <w:r>
        <w:t>。</w:t>
      </w:r>
      <w:r w:rsidR="00D43FCB">
        <w:rPr>
          <w:rFonts w:hint="eastAsia"/>
        </w:rPr>
        <w:t>检材硬盘“2022-251-003-001</w:t>
      </w:r>
      <w:r w:rsidR="00D43FCB">
        <w:t>”</w:t>
      </w:r>
      <w:r w:rsidRPr="00F47635">
        <w:t>中成功</w:t>
      </w:r>
      <w:r w:rsidR="00A668FD">
        <w:t>提取到文件记录31条。</w:t>
      </w:r>
      <w:r w:rsidRPr="00F47635">
        <w:t>其中</w:t>
      </w:r>
      <w:r w:rsidR="00F47635" w:rsidRPr="00F47635">
        <w:rPr>
          <w:rFonts w:hint="eastAsia"/>
        </w:rPr>
        <w:t>iPhone信任文件</w:t>
      </w:r>
      <w:r w:rsidRPr="00F47635">
        <w:rPr>
          <w:rFonts w:hint="eastAsia"/>
        </w:rPr>
        <w:t>记录</w:t>
      </w:r>
      <w:r w:rsidR="00F47635" w:rsidRPr="00F47635">
        <w:rPr>
          <w:rFonts w:hint="eastAsia"/>
        </w:rPr>
        <w:t>6</w:t>
      </w:r>
      <w:r w:rsidRPr="00F47635">
        <w:t>条</w:t>
      </w:r>
      <w:r w:rsidR="003E7ADF">
        <w:t>；</w:t>
      </w:r>
      <w:r w:rsidR="00F47635" w:rsidRPr="00F47635">
        <w:rPr>
          <w:rFonts w:hint="eastAsia"/>
        </w:rPr>
        <w:t>手机备份文件</w:t>
      </w:r>
      <w:r w:rsidRPr="00F47635">
        <w:rPr>
          <w:rFonts w:hint="eastAsia"/>
        </w:rPr>
        <w:t>记录</w:t>
      </w:r>
      <w:r w:rsidR="00F47635" w:rsidRPr="00F47635">
        <w:rPr>
          <w:rFonts w:hint="eastAsia"/>
        </w:rPr>
        <w:t>6</w:t>
      </w:r>
      <w:r w:rsidRPr="00F47635">
        <w:t>条</w:t>
      </w:r>
      <w:r w:rsidRPr="00F47635">
        <w:rPr>
          <w:rFonts w:hint="eastAsia"/>
        </w:rPr>
        <w:t>；</w:t>
      </w:r>
      <w:r w:rsidR="00F47635" w:rsidRPr="00F47635">
        <w:rPr>
          <w:rFonts w:hint="eastAsia"/>
        </w:rPr>
        <w:t>加密容器文件记录19条。</w:t>
      </w:r>
    </w:p>
    <w:p w14:paraId="700708B1" w14:textId="6707337A" w:rsidR="006C4B4B" w:rsidRPr="00F47635" w:rsidRDefault="006C4B4B" w:rsidP="00B438E4">
      <w:pPr>
        <w:pStyle w:val="a8"/>
        <w:wordWrap w:val="0"/>
      </w:pPr>
      <w:r w:rsidRPr="00F47635">
        <w:lastRenderedPageBreak/>
        <w:t>部分</w:t>
      </w:r>
      <w:r w:rsidR="00F47635" w:rsidRPr="00F47635">
        <w:rPr>
          <w:rFonts w:hint="eastAsia"/>
        </w:rPr>
        <w:t>iPhone信任文件记录</w:t>
      </w:r>
      <w:r w:rsidRPr="00F47635">
        <w:t>如下图所示：</w:t>
      </w:r>
    </w:p>
    <w:p w14:paraId="58E56C8E" w14:textId="10DADC1F" w:rsidR="006C4B4B" w:rsidRPr="00F47635" w:rsidRDefault="00F47635" w:rsidP="00B438E4">
      <w:pPr>
        <w:pStyle w:val="a8"/>
        <w:wordWrap w:val="0"/>
        <w:ind w:firstLineChars="0" w:firstLine="0"/>
      </w:pPr>
      <w:r w:rsidRPr="00F47635">
        <w:rPr>
          <w:noProof/>
        </w:rPr>
        <w:drawing>
          <wp:inline distT="0" distB="0" distL="0" distR="0" wp14:anchorId="373B4A95" wp14:editId="51FE2904">
            <wp:extent cx="5274310" cy="774065"/>
            <wp:effectExtent l="19050" t="19050" r="21590" b="260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74065"/>
                    </a:xfrm>
                    <a:prstGeom prst="rect">
                      <a:avLst/>
                    </a:prstGeom>
                    <a:ln w="6348" cmpd="sng">
                      <a:solidFill>
                        <a:srgbClr val="000000"/>
                      </a:solidFill>
                      <a:prstDash val="solid"/>
                    </a:ln>
                  </pic:spPr>
                </pic:pic>
              </a:graphicData>
            </a:graphic>
          </wp:inline>
        </w:drawing>
      </w:r>
    </w:p>
    <w:p w14:paraId="74825FF8" w14:textId="253E5C0F" w:rsidR="006C4B4B" w:rsidRPr="00F47635" w:rsidRDefault="006C4B4B" w:rsidP="00B438E4">
      <w:pPr>
        <w:pStyle w:val="a8"/>
        <w:wordWrap w:val="0"/>
      </w:pPr>
      <w:r w:rsidRPr="00F47635">
        <w:t>部分</w:t>
      </w:r>
      <w:r w:rsidR="00F47635" w:rsidRPr="00F47635">
        <w:rPr>
          <w:rFonts w:hint="eastAsia"/>
        </w:rPr>
        <w:t>手机备份文件记录</w:t>
      </w:r>
      <w:r w:rsidRPr="00F47635">
        <w:t>如下图所示：</w:t>
      </w:r>
    </w:p>
    <w:p w14:paraId="658DB23D" w14:textId="4F10DE8A" w:rsidR="008978C6" w:rsidRPr="00F47635" w:rsidRDefault="00F47635" w:rsidP="00B438E4">
      <w:pPr>
        <w:pStyle w:val="a8"/>
        <w:wordWrap w:val="0"/>
        <w:ind w:firstLineChars="0" w:firstLine="0"/>
      </w:pPr>
      <w:r w:rsidRPr="00F47635">
        <w:rPr>
          <w:noProof/>
        </w:rPr>
        <w:drawing>
          <wp:inline distT="0" distB="0" distL="0" distR="0" wp14:anchorId="5DE5395C" wp14:editId="29A90243">
            <wp:extent cx="5274310" cy="600710"/>
            <wp:effectExtent l="19050" t="19050" r="21590" b="279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600710"/>
                    </a:xfrm>
                    <a:prstGeom prst="rect">
                      <a:avLst/>
                    </a:prstGeom>
                    <a:ln w="6348" cmpd="sng">
                      <a:solidFill>
                        <a:srgbClr val="000000"/>
                      </a:solidFill>
                      <a:prstDash val="solid"/>
                    </a:ln>
                  </pic:spPr>
                </pic:pic>
              </a:graphicData>
            </a:graphic>
          </wp:inline>
        </w:drawing>
      </w:r>
    </w:p>
    <w:p w14:paraId="55363D1B" w14:textId="2B9C1C0B" w:rsidR="00F47635" w:rsidRDefault="00F47635" w:rsidP="00B438E4">
      <w:pPr>
        <w:pStyle w:val="a8"/>
        <w:wordWrap w:val="0"/>
      </w:pPr>
      <w:r w:rsidRPr="00F47635">
        <w:rPr>
          <w:rFonts w:hint="eastAsia"/>
        </w:rPr>
        <w:t>部分加密容器文件记录如下图所示：</w:t>
      </w:r>
    </w:p>
    <w:p w14:paraId="1EEC9A3B" w14:textId="5E332034" w:rsidR="00F47635" w:rsidRPr="00F47635" w:rsidRDefault="00F47635" w:rsidP="00B438E4">
      <w:pPr>
        <w:pStyle w:val="a8"/>
        <w:wordWrap w:val="0"/>
        <w:ind w:firstLineChars="0" w:firstLine="0"/>
      </w:pPr>
      <w:r>
        <w:rPr>
          <w:noProof/>
        </w:rPr>
        <w:drawing>
          <wp:inline distT="0" distB="0" distL="0" distR="0" wp14:anchorId="6A674B79" wp14:editId="74CE696E">
            <wp:extent cx="5274310" cy="1665605"/>
            <wp:effectExtent l="19050" t="19050" r="2159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65605"/>
                    </a:xfrm>
                    <a:prstGeom prst="rect">
                      <a:avLst/>
                    </a:prstGeom>
                    <a:ln w="6348" cmpd="sng">
                      <a:solidFill>
                        <a:srgbClr val="000000"/>
                      </a:solidFill>
                      <a:prstDash val="solid"/>
                    </a:ln>
                  </pic:spPr>
                </pic:pic>
              </a:graphicData>
            </a:graphic>
          </wp:inline>
        </w:drawing>
      </w:r>
    </w:p>
    <w:p w14:paraId="1A304071" w14:textId="79E43249" w:rsidR="008978C6" w:rsidRDefault="008978C6" w:rsidP="00B438E4">
      <w:pPr>
        <w:pStyle w:val="a8"/>
        <w:wordWrap w:val="0"/>
      </w:pPr>
      <w:r>
        <w:t>将上述所有记录保存</w:t>
      </w:r>
      <w:r>
        <w:rPr>
          <w:rFonts w:hint="eastAsia"/>
        </w:rPr>
        <w:t>至</w:t>
      </w:r>
      <w:r>
        <w:t>证据</w:t>
      </w:r>
      <w:r w:rsidR="003E7ADF">
        <w:rPr>
          <w:rFonts w:hint="eastAsia"/>
        </w:rPr>
        <w:t>U盘</w:t>
      </w:r>
      <w:r>
        <w:t>中</w:t>
      </w:r>
      <w:r>
        <w:t>“</w:t>
      </w:r>
      <w:r>
        <w:t>\2022-251-003\</w:t>
      </w:r>
      <w:r>
        <w:t>”</w:t>
      </w:r>
      <w:r>
        <w:t>目录下。</w:t>
      </w:r>
    </w:p>
    <w:p w14:paraId="44898A7F" w14:textId="71DE817C" w:rsidR="00823B01" w:rsidRPr="00F47635" w:rsidRDefault="00823B01" w:rsidP="00823B01">
      <w:pPr>
        <w:pStyle w:val="4"/>
      </w:pPr>
      <w:bookmarkStart w:id="3" w:name="_Hlk118391975"/>
      <w:proofErr w:type="gramStart"/>
      <w:r>
        <w:rPr>
          <w:rFonts w:hint="eastAsia"/>
        </w:rPr>
        <w:t>缩略图</w:t>
      </w:r>
      <w:proofErr w:type="gramEnd"/>
      <w:r>
        <w:rPr>
          <w:rFonts w:hint="eastAsia"/>
        </w:rPr>
        <w:t>分析</w:t>
      </w:r>
      <w:bookmarkEnd w:id="3"/>
      <w:r w:rsidRPr="00F47635">
        <w:rPr>
          <w:rFonts w:hint="eastAsia"/>
        </w:rPr>
        <w:t>记录</w:t>
      </w:r>
    </w:p>
    <w:p w14:paraId="6B930AF1" w14:textId="0FA0B66F" w:rsidR="00823B01" w:rsidRPr="00F47635" w:rsidRDefault="00823B01" w:rsidP="00823B01">
      <w:pPr>
        <w:pStyle w:val="a8"/>
        <w:wordWrap w:val="0"/>
      </w:pPr>
      <w:r>
        <w:rPr>
          <w:rFonts w:hint="eastAsia"/>
        </w:rPr>
        <w:t>使用盘古石计算机取证分析系统加载</w:t>
      </w:r>
      <w:r w:rsidR="00D43FCB">
        <w:rPr>
          <w:rFonts w:hint="eastAsia"/>
        </w:rPr>
        <w:t>检材硬盘“2022-251-003-001</w:t>
      </w:r>
      <w:r w:rsidR="00D43FCB">
        <w:t>”</w:t>
      </w:r>
      <w:r>
        <w:t>，分析其</w:t>
      </w:r>
      <w:proofErr w:type="gramStart"/>
      <w:r w:rsidRPr="00823B01">
        <w:t>缩略图</w:t>
      </w:r>
      <w:proofErr w:type="gramEnd"/>
      <w:r w:rsidRPr="00823B01">
        <w:t>分析</w:t>
      </w:r>
      <w:r>
        <w:rPr>
          <w:rFonts w:hint="eastAsia"/>
        </w:rPr>
        <w:t>记录</w:t>
      </w:r>
      <w:r>
        <w:t>。</w:t>
      </w:r>
      <w:r w:rsidR="00D43FCB">
        <w:rPr>
          <w:rFonts w:hint="eastAsia"/>
        </w:rPr>
        <w:t>检材硬盘“2022-251-003-001</w:t>
      </w:r>
      <w:r w:rsidR="00D43FCB">
        <w:t>”</w:t>
      </w:r>
      <w:r w:rsidRPr="00F47635">
        <w:t>中成功</w:t>
      </w:r>
      <w:r>
        <w:t>提取到</w:t>
      </w:r>
      <w:proofErr w:type="gramStart"/>
      <w:r w:rsidRPr="00823B01">
        <w:t>缩略图</w:t>
      </w:r>
      <w:proofErr w:type="gramEnd"/>
      <w:r w:rsidRPr="00823B01">
        <w:t>分析</w:t>
      </w:r>
      <w:r>
        <w:t>记录642条。</w:t>
      </w:r>
      <w:r w:rsidRPr="00F47635">
        <w:t>其中</w:t>
      </w:r>
      <w:r>
        <w:rPr>
          <w:rFonts w:hint="eastAsia"/>
        </w:rPr>
        <w:t>已删除0条。</w:t>
      </w:r>
    </w:p>
    <w:p w14:paraId="0317B378" w14:textId="27743595" w:rsidR="00823B01" w:rsidRDefault="00823B01" w:rsidP="00823B01">
      <w:pPr>
        <w:pStyle w:val="a8"/>
        <w:wordWrap w:val="0"/>
      </w:pPr>
      <w:r w:rsidRPr="00F47635">
        <w:t>部分</w:t>
      </w:r>
      <w:proofErr w:type="gramStart"/>
      <w:r w:rsidRPr="00823B01">
        <w:t>缩略图</w:t>
      </w:r>
      <w:proofErr w:type="gramEnd"/>
      <w:r w:rsidRPr="00823B01">
        <w:t>分析</w:t>
      </w:r>
      <w:r w:rsidRPr="00F47635">
        <w:rPr>
          <w:rFonts w:hint="eastAsia"/>
        </w:rPr>
        <w:t>记录</w:t>
      </w:r>
      <w:r w:rsidRPr="00F47635">
        <w:t>如下图所示：</w:t>
      </w:r>
    </w:p>
    <w:p w14:paraId="30384E27" w14:textId="64A96D54" w:rsidR="00E35AC3" w:rsidRPr="00F47635" w:rsidRDefault="00E35AC3" w:rsidP="00E35AC3">
      <w:pPr>
        <w:pStyle w:val="a8"/>
        <w:wordWrap w:val="0"/>
        <w:ind w:firstLineChars="0" w:firstLine="0"/>
        <w:jc w:val="distribute"/>
      </w:pPr>
      <w:r w:rsidRPr="00500E72">
        <w:t>=================此页以下为空白===============</w:t>
      </w:r>
    </w:p>
    <w:p w14:paraId="64E72DD3" w14:textId="7A5EF537" w:rsidR="00823B01" w:rsidRPr="00F47635" w:rsidRDefault="00823B01" w:rsidP="00823B01">
      <w:pPr>
        <w:pStyle w:val="a8"/>
        <w:wordWrap w:val="0"/>
        <w:ind w:firstLineChars="0" w:firstLine="0"/>
      </w:pPr>
      <w:r>
        <w:rPr>
          <w:noProof/>
        </w:rPr>
        <w:lastRenderedPageBreak/>
        <w:drawing>
          <wp:inline distT="0" distB="0" distL="0" distR="0" wp14:anchorId="27F23837" wp14:editId="2C93D3FA">
            <wp:extent cx="4546600" cy="2395880"/>
            <wp:effectExtent l="19050" t="19050" r="25400" b="234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5548" cy="2400595"/>
                    </a:xfrm>
                    <a:prstGeom prst="rect">
                      <a:avLst/>
                    </a:prstGeom>
                    <a:ln w="6348" cmpd="sng">
                      <a:solidFill>
                        <a:srgbClr val="000000"/>
                      </a:solidFill>
                      <a:prstDash val="solid"/>
                    </a:ln>
                  </pic:spPr>
                </pic:pic>
              </a:graphicData>
            </a:graphic>
          </wp:inline>
        </w:drawing>
      </w:r>
    </w:p>
    <w:p w14:paraId="426A1D45" w14:textId="43C4B278"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57AFFDB2" w14:textId="77777777" w:rsidR="00C76FC2" w:rsidRPr="009B2B42" w:rsidRDefault="00051763" w:rsidP="00B438E4">
      <w:pPr>
        <w:pStyle w:val="3"/>
        <w:wordWrap w:val="0"/>
      </w:pPr>
      <w:r w:rsidRPr="009B2B42">
        <w:t>数据保存及数字签名</w:t>
      </w:r>
    </w:p>
    <w:p w14:paraId="15A46996" w14:textId="61F60A3F" w:rsidR="00C76FC2" w:rsidRPr="009B2B42" w:rsidRDefault="00051763" w:rsidP="00B438E4">
      <w:pPr>
        <w:pStyle w:val="a8"/>
        <w:wordWrap w:val="0"/>
      </w:pPr>
      <w:bookmarkStart w:id="4" w:name="_Hlk118285430"/>
      <w:r w:rsidRPr="009B2B42">
        <w:t>将上述所有记录</w:t>
      </w:r>
      <w:r w:rsidR="009B2B42" w:rsidRPr="009B2B42">
        <w:rPr>
          <w:rFonts w:hint="eastAsia"/>
        </w:rPr>
        <w:t>写入具有写保护措施的证据</w:t>
      </w:r>
      <w:r w:rsidR="003A3C53">
        <w:rPr>
          <w:rFonts w:hint="eastAsia"/>
        </w:rPr>
        <w:t>U</w:t>
      </w:r>
      <w:r w:rsidR="009B2B42" w:rsidRPr="009B2B42">
        <w:t>盘中</w:t>
      </w:r>
      <w:bookmarkEnd w:id="4"/>
      <w:r w:rsidRPr="009B2B42">
        <w:t>，</w:t>
      </w:r>
      <w:r w:rsidR="009B2B42" w:rsidRPr="009B2B42">
        <w:rPr>
          <w:rFonts w:hint="eastAsia"/>
        </w:rPr>
        <w:t>U</w:t>
      </w:r>
      <w:r w:rsidR="00572D66" w:rsidRPr="009B2B42">
        <w:rPr>
          <w:rFonts w:hint="eastAsia"/>
        </w:rPr>
        <w:t>盘</w:t>
      </w:r>
      <w:r w:rsidRPr="009B2B42">
        <w:t>唯一性编号为2022</w:t>
      </w:r>
      <w:r w:rsidR="00201D62" w:rsidRPr="009B2B42">
        <w:t>第25</w:t>
      </w:r>
      <w:r w:rsidR="00A807EA">
        <w:t>2</w:t>
      </w:r>
      <w:r w:rsidR="00201D62" w:rsidRPr="009B2B42">
        <w:t>号</w:t>
      </w:r>
      <w:r w:rsidRPr="009B2B42">
        <w:t>E</w:t>
      </w:r>
      <w:r w:rsidR="009B2B42" w:rsidRPr="009B2B42">
        <w:rPr>
          <w:rFonts w:hint="eastAsia"/>
        </w:rPr>
        <w:t>U</w:t>
      </w:r>
      <w:r w:rsidRPr="009B2B42">
        <w:t>D01。</w:t>
      </w:r>
    </w:p>
    <w:p w14:paraId="550E9DE7" w14:textId="7F4E0795" w:rsidR="00823B01" w:rsidRDefault="009B2B42" w:rsidP="00823B01">
      <w:pPr>
        <w:pStyle w:val="a8"/>
        <w:wordWrap w:val="0"/>
      </w:pPr>
      <w:r>
        <w:rPr>
          <w:rFonts w:hint="eastAsia"/>
        </w:rPr>
        <w:t>U</w:t>
      </w:r>
      <w:r w:rsidRPr="000C476B">
        <w:rPr>
          <w:rFonts w:hint="eastAsia"/>
        </w:rPr>
        <w:t>盘中所有文件的</w:t>
      </w:r>
      <w:r w:rsidRPr="000C476B">
        <w:t>SHA256值保存于证据</w:t>
      </w:r>
      <w:r w:rsidR="003A3C53">
        <w:rPr>
          <w:rFonts w:hint="eastAsia"/>
        </w:rPr>
        <w:t>U</w:t>
      </w:r>
      <w:r w:rsidRPr="000C476B">
        <w:t>盘</w:t>
      </w:r>
      <w:r>
        <w:t>20</w:t>
      </w:r>
      <w:r w:rsidR="00A807EA">
        <w:t>3</w:t>
      </w:r>
      <w:r>
        <w:t>2</w:t>
      </w:r>
      <w:r w:rsidRPr="000C476B">
        <w:t>第</w:t>
      </w:r>
      <w:r>
        <w:rPr>
          <w:rFonts w:hint="eastAsia"/>
        </w:rPr>
        <w:t>251</w:t>
      </w:r>
      <w:r w:rsidRPr="000C476B">
        <w:t>号E</w:t>
      </w:r>
      <w:r>
        <w:rPr>
          <w:rFonts w:hint="eastAsia"/>
        </w:rPr>
        <w:t>U</w:t>
      </w:r>
      <w:r w:rsidRPr="000C476B">
        <w:t>D01根目录下的</w:t>
      </w:r>
      <w:r w:rsidRPr="000C476B">
        <w:t>“</w:t>
      </w:r>
      <w:r w:rsidRPr="000C476B">
        <w:t>SHA256.txt</w:t>
      </w:r>
      <w:r w:rsidRPr="000C476B">
        <w:t>”</w:t>
      </w:r>
      <w:r w:rsidRPr="000C476B">
        <w:t>文件中，</w:t>
      </w:r>
      <w:r w:rsidRPr="000C476B">
        <w:rPr>
          <w:rFonts w:hint="eastAsia"/>
        </w:rPr>
        <w:t>该</w:t>
      </w:r>
      <w:r w:rsidRPr="000C476B">
        <w:t>文件</w:t>
      </w:r>
      <w:r w:rsidRPr="000C476B">
        <w:rPr>
          <w:rFonts w:hint="eastAsia"/>
        </w:rPr>
        <w:t>的</w:t>
      </w:r>
      <w:r w:rsidRPr="000C476B">
        <w:t>SHA256值为：</w:t>
      </w:r>
      <w:r w:rsidR="00EA4F92" w:rsidRPr="00EA4F92">
        <w:t>A5471001D817DEEF1904DD71C0AB355FC1EC5662022BFB5051ABBFD3A2E8E534</w:t>
      </w:r>
      <w:r>
        <w:rPr>
          <w:rFonts w:hint="eastAsia"/>
        </w:rPr>
        <w:t>。</w:t>
      </w:r>
    </w:p>
    <w:p w14:paraId="6A7E7502" w14:textId="77777777" w:rsidR="00C76FC2" w:rsidRPr="009B2B42" w:rsidRDefault="00051763" w:rsidP="00B438E4">
      <w:pPr>
        <w:pStyle w:val="1"/>
      </w:pPr>
      <w:r w:rsidRPr="009B2B42">
        <w:t>分析说明</w:t>
      </w:r>
    </w:p>
    <w:p w14:paraId="713D7492" w14:textId="76412E64" w:rsidR="009B2B42" w:rsidRDefault="001B653B" w:rsidP="00B438E4">
      <w:pPr>
        <w:pStyle w:val="a8"/>
        <w:wordWrap w:val="0"/>
      </w:pPr>
      <w:r>
        <w:rPr>
          <w:rFonts w:hint="eastAsia"/>
        </w:rPr>
        <w:t>1.</w:t>
      </w:r>
      <w:r w:rsidR="009B2B42">
        <w:t>在屏蔽环境下打开检材手机</w:t>
      </w:r>
      <w:r w:rsidR="009B2B42">
        <w:t>“</w:t>
      </w:r>
      <w:r w:rsidR="009B2B42">
        <w:t>2022-251-001</w:t>
      </w:r>
      <w:r w:rsidR="009B2B42">
        <w:t>”</w:t>
      </w:r>
      <w:r w:rsidR="009B2B42">
        <w:t>并开启飞行模式。使用盘古石手机取证分析系统对检材手机</w:t>
      </w:r>
      <w:proofErr w:type="gramStart"/>
      <w:r w:rsidR="009B2B42">
        <w:t>进行</w:t>
      </w:r>
      <w:r w:rsidR="009B2B42">
        <w:rPr>
          <w:rFonts w:hint="eastAsia"/>
        </w:rPr>
        <w:t>提权</w:t>
      </w:r>
      <w:r w:rsidR="009B2B42">
        <w:t>提取</w:t>
      </w:r>
      <w:proofErr w:type="gramEnd"/>
      <w:r w:rsidR="009B2B42">
        <w:t>并分析其中的基本信息</w:t>
      </w:r>
      <w:r w:rsidR="009B2B42">
        <w:rPr>
          <w:rFonts w:hint="eastAsia"/>
        </w:rPr>
        <w:t>、</w:t>
      </w:r>
      <w:proofErr w:type="gramStart"/>
      <w:r w:rsidR="009B2B42">
        <w:rPr>
          <w:rFonts w:hint="eastAsia"/>
        </w:rPr>
        <w:t>微信记录</w:t>
      </w:r>
      <w:proofErr w:type="gramEnd"/>
      <w:r w:rsidR="009B2B42">
        <w:rPr>
          <w:rFonts w:hint="eastAsia"/>
        </w:rPr>
        <w:t>、QQ记录、</w:t>
      </w:r>
      <w:proofErr w:type="gramStart"/>
      <w:r w:rsidR="009B2B42">
        <w:rPr>
          <w:rFonts w:hint="eastAsia"/>
        </w:rPr>
        <w:t>企业微信记录</w:t>
      </w:r>
      <w:proofErr w:type="gramEnd"/>
      <w:r w:rsidR="005D35CB">
        <w:rPr>
          <w:rFonts w:hint="eastAsia"/>
        </w:rPr>
        <w:t>、钉钉</w:t>
      </w:r>
      <w:r w:rsidR="006D5FFD">
        <w:rPr>
          <w:rFonts w:hint="eastAsia"/>
        </w:rPr>
        <w:t>记录</w:t>
      </w:r>
      <w:r w:rsidR="009B2B42">
        <w:rPr>
          <w:rFonts w:hint="eastAsia"/>
        </w:rPr>
        <w:t>、Telegram记录和Twitter记录</w:t>
      </w:r>
      <w:r w:rsidR="009B2B42">
        <w:t>。</w:t>
      </w:r>
    </w:p>
    <w:p w14:paraId="5DADF25C" w14:textId="2209E40A" w:rsidR="009B2B42" w:rsidRDefault="009B2B42" w:rsidP="00B438E4">
      <w:pPr>
        <w:pStyle w:val="a8"/>
        <w:wordWrap w:val="0"/>
      </w:pPr>
      <w:r>
        <w:lastRenderedPageBreak/>
        <w:t>查看检材手机的设备信息，检材手机的设备品牌为</w:t>
      </w:r>
      <w:r>
        <w:t>“</w:t>
      </w:r>
      <w:r w:rsidRPr="000706AA">
        <w:t>iPhone</w:t>
      </w:r>
      <w:r>
        <w:t>”</w:t>
      </w:r>
      <w:r>
        <w:t>，型号为</w:t>
      </w:r>
      <w:r>
        <w:t>“</w:t>
      </w:r>
      <w:r>
        <w:t>MLUA3LL/A</w:t>
      </w:r>
      <w:r>
        <w:t>”</w:t>
      </w:r>
      <w:r>
        <w:t>，</w:t>
      </w:r>
      <w:r w:rsidR="00812B28">
        <w:t>IMEI为</w:t>
      </w:r>
      <w:r>
        <w:t>“</w:t>
      </w:r>
      <w:r>
        <w:rPr>
          <w:rFonts w:hint="eastAsia"/>
        </w:rPr>
        <w:t>3</w:t>
      </w:r>
      <w:r>
        <w:t>59052379903584</w:t>
      </w:r>
      <w:r>
        <w:t>”</w:t>
      </w:r>
      <w:r>
        <w:t>和</w:t>
      </w:r>
      <w:r>
        <w:t>“</w:t>
      </w:r>
      <w:r>
        <w:t>359052379207846</w:t>
      </w:r>
      <w:r>
        <w:t>”</w:t>
      </w:r>
      <w:r>
        <w:t>，系统版本为</w:t>
      </w:r>
      <w:r>
        <w:t>“</w:t>
      </w:r>
      <w:r w:rsidRPr="000706AA">
        <w:t>iOS</w:t>
      </w:r>
      <w:r>
        <w:t xml:space="preserve"> </w:t>
      </w:r>
      <w:r w:rsidRPr="0004651A">
        <w:t>15.</w:t>
      </w:r>
      <w:r>
        <w:t>4</w:t>
      </w:r>
      <w:r>
        <w:t>”</w:t>
      </w:r>
      <w:r>
        <w:rPr>
          <w:rFonts w:hint="eastAsia"/>
        </w:rPr>
        <w:t>，设备名称为“</w:t>
      </w:r>
      <w:r w:rsidRPr="003175B3">
        <w:t>iPhoneF</w:t>
      </w:r>
      <w:r>
        <w:rPr>
          <w:rFonts w:hint="eastAsia"/>
        </w:rPr>
        <w:t>”</w:t>
      </w:r>
      <w:r>
        <w:t>。</w:t>
      </w:r>
    </w:p>
    <w:p w14:paraId="75378DDB" w14:textId="0D3D82F8" w:rsidR="009B2B42" w:rsidRDefault="009B2B42" w:rsidP="00B438E4">
      <w:pPr>
        <w:pStyle w:val="a8"/>
        <w:wordWrap w:val="0"/>
      </w:pPr>
      <w:r>
        <w:t>使用盘古石手机取证分析系统对检材手机</w:t>
      </w:r>
      <w:proofErr w:type="gramStart"/>
      <w:r>
        <w:t>进行</w:t>
      </w:r>
      <w:r w:rsidR="002257D2">
        <w:rPr>
          <w:rFonts w:hint="eastAsia"/>
        </w:rPr>
        <w:t>提权</w:t>
      </w:r>
      <w:r>
        <w:t>提取</w:t>
      </w:r>
      <w:proofErr w:type="gramEnd"/>
      <w:r>
        <w:t>，分析其中的基本信息。检材手机中成功提取到通讯录记录共计419条，其中已删除记录0条；通话记录共计</w:t>
      </w:r>
      <w:r>
        <w:rPr>
          <w:rFonts w:hint="eastAsia"/>
        </w:rPr>
        <w:t>2</w:t>
      </w:r>
      <w:r>
        <w:t>05条，其中已删除记录0条；短信记录共计</w:t>
      </w:r>
      <w:r>
        <w:rPr>
          <w:rFonts w:hint="eastAsia"/>
        </w:rPr>
        <w:t>1</w:t>
      </w:r>
      <w:r>
        <w:t>,514条，其中已删除记录0条。</w:t>
      </w:r>
    </w:p>
    <w:p w14:paraId="65763DEB" w14:textId="77777777" w:rsidR="002257D2" w:rsidRDefault="002257D2" w:rsidP="00B438E4">
      <w:pPr>
        <w:pStyle w:val="a8"/>
        <w:wordWrap w:val="0"/>
      </w:pPr>
      <w:r>
        <w:t>使用盘古石手机取证分析系统对检材手机</w:t>
      </w:r>
      <w:proofErr w:type="gramStart"/>
      <w:r>
        <w:t>进行</w:t>
      </w:r>
      <w:r>
        <w:rPr>
          <w:rFonts w:hint="eastAsia"/>
        </w:rPr>
        <w:t>提权</w:t>
      </w:r>
      <w:r>
        <w:t>提取</w:t>
      </w:r>
      <w:proofErr w:type="gramEnd"/>
      <w:r>
        <w:t>，分析其中的</w:t>
      </w:r>
      <w:r>
        <w:rPr>
          <w:rFonts w:hint="eastAsia"/>
        </w:rPr>
        <w:t>多媒体记录</w:t>
      </w:r>
      <w:r>
        <w:t>。</w:t>
      </w:r>
    </w:p>
    <w:p w14:paraId="270E64EA" w14:textId="043251D1" w:rsidR="002257D2" w:rsidRDefault="002257D2" w:rsidP="00B438E4">
      <w:pPr>
        <w:pStyle w:val="a8"/>
        <w:wordWrap w:val="0"/>
      </w:pPr>
      <w:r>
        <w:rPr>
          <w:rFonts w:hint="eastAsia"/>
        </w:rPr>
        <w:t>多媒体</w:t>
      </w:r>
      <w:r>
        <w:t>记录共计</w:t>
      </w:r>
      <w:r>
        <w:rPr>
          <w:rFonts w:hint="eastAsia"/>
        </w:rPr>
        <w:t>1</w:t>
      </w:r>
      <w:r>
        <w:t>17条，其中已删除记录0条。</w:t>
      </w:r>
    </w:p>
    <w:p w14:paraId="6F4A13F9" w14:textId="0D86EAD1" w:rsidR="009B2B42" w:rsidRDefault="009B2B42" w:rsidP="00B438E4">
      <w:pPr>
        <w:pStyle w:val="a8"/>
        <w:wordWrap w:val="0"/>
      </w:pPr>
      <w:r>
        <w:t>在屏蔽环境下打开检材手机</w:t>
      </w:r>
      <w:r>
        <w:t>“</w:t>
      </w:r>
      <w:r>
        <w:t>2022-251-001</w:t>
      </w:r>
      <w:r>
        <w:t>”</w:t>
      </w:r>
      <w:r>
        <w:t>并开启飞行模式。</w:t>
      </w:r>
      <w:r>
        <w:rPr>
          <w:rFonts w:hint="eastAsia"/>
        </w:rPr>
        <w:t>依次点击“</w:t>
      </w:r>
      <w:r w:rsidRPr="003175B3">
        <w:rPr>
          <w:rFonts w:hint="eastAsia"/>
        </w:rPr>
        <w:t>设置</w:t>
      </w:r>
      <w:r w:rsidRPr="003175B3">
        <w:t>-隐私-分析与改进-分析数据</w:t>
      </w:r>
      <w:r>
        <w:rPr>
          <w:rFonts w:hint="eastAsia"/>
        </w:rPr>
        <w:t>”，搜索并导出日志文件“</w:t>
      </w:r>
      <w:r w:rsidRPr="003175B3">
        <w:t>sysdiagnose_2022.10.22_23-56-24+0800_iPhone-OS_iPhone_19E241.tar.gz</w:t>
      </w:r>
      <w:r>
        <w:rPr>
          <w:rFonts w:hint="eastAsia"/>
        </w:rPr>
        <w:t>”。</w:t>
      </w:r>
      <w:r w:rsidR="006F69AA">
        <w:rPr>
          <w:rFonts w:hint="eastAsia"/>
        </w:rPr>
        <w:t>利用盘古石手机取证分析系统对该日志文件的隔空投</w:t>
      </w:r>
      <w:proofErr w:type="gramStart"/>
      <w:r w:rsidR="006F69AA">
        <w:rPr>
          <w:rFonts w:hint="eastAsia"/>
        </w:rPr>
        <w:t>送记录</w:t>
      </w:r>
      <w:proofErr w:type="gramEnd"/>
      <w:r w:rsidR="006F69AA">
        <w:rPr>
          <w:rFonts w:hint="eastAsia"/>
        </w:rPr>
        <w:t>进行分析。</w:t>
      </w:r>
    </w:p>
    <w:p w14:paraId="720943F6" w14:textId="77777777" w:rsidR="009B2B42" w:rsidRDefault="009B2B42" w:rsidP="00B438E4">
      <w:pPr>
        <w:pStyle w:val="a8"/>
        <w:wordWrap w:val="0"/>
      </w:pPr>
      <w:r>
        <w:rPr>
          <w:rFonts w:hint="eastAsia"/>
        </w:rPr>
        <w:t>使用盘古石手机取证分析系统对检材手机</w:t>
      </w:r>
      <w:proofErr w:type="gramStart"/>
      <w:r>
        <w:rPr>
          <w:rFonts w:hint="eastAsia"/>
        </w:rPr>
        <w:t>进行提权提取</w:t>
      </w:r>
      <w:proofErr w:type="gramEnd"/>
      <w:r>
        <w:rPr>
          <w:rFonts w:hint="eastAsia"/>
        </w:rPr>
        <w:t>，分析其中</w:t>
      </w:r>
      <w:proofErr w:type="gramStart"/>
      <w:r>
        <w:rPr>
          <w:rFonts w:hint="eastAsia"/>
        </w:rPr>
        <w:t>的微信</w:t>
      </w:r>
      <w:r>
        <w:t>记录</w:t>
      </w:r>
      <w:proofErr w:type="gramEnd"/>
      <w:r>
        <w:t>。检材手机中成功提取到</w:t>
      </w:r>
      <w:r>
        <w:rPr>
          <w:rFonts w:hint="eastAsia"/>
        </w:rPr>
        <w:t>2个</w:t>
      </w:r>
      <w:r w:rsidRPr="003820DC">
        <w:rPr>
          <w:rFonts w:hint="eastAsia"/>
        </w:rPr>
        <w:t>微信</w:t>
      </w:r>
      <w:proofErr w:type="gramStart"/>
      <w:r w:rsidRPr="003820DC">
        <w:rPr>
          <w:rFonts w:hint="eastAsia"/>
        </w:rPr>
        <w:t>帐号</w:t>
      </w:r>
      <w:proofErr w:type="gramEnd"/>
      <w:r w:rsidRPr="003820DC">
        <w:rPr>
          <w:rFonts w:hint="eastAsia"/>
        </w:rPr>
        <w:t>“</w:t>
      </w:r>
      <w:r w:rsidRPr="003820DC">
        <w:t>kuadenuo（微信ID：wxid_h2ryv0nlm2rz12；昵称：Jiangdh）</w:t>
      </w:r>
      <w:r w:rsidRPr="003820DC">
        <w:t>”</w:t>
      </w:r>
      <w:r w:rsidRPr="003820DC">
        <w:t>和</w:t>
      </w:r>
      <w:r w:rsidRPr="003820DC">
        <w:t>“</w:t>
      </w:r>
      <w:r w:rsidRPr="003820DC">
        <w:t>democrachina（微信ID：wxid_kc7lbn7d56eu12；昵称：</w:t>
      </w:r>
      <w:r w:rsidRPr="003820DC">
        <w:rPr>
          <w:rFonts w:hint="eastAsia"/>
        </w:rPr>
        <w:t>不畏浮云</w:t>
      </w:r>
      <w:r w:rsidRPr="003820DC">
        <w:t>）</w:t>
      </w:r>
      <w:r w:rsidRPr="003820DC">
        <w:t>”</w:t>
      </w:r>
      <w:r>
        <w:t>的使用记录。</w:t>
      </w:r>
    </w:p>
    <w:p w14:paraId="68813577" w14:textId="77777777" w:rsidR="009B2B42" w:rsidRDefault="009B2B42" w:rsidP="00B438E4">
      <w:pPr>
        <w:pStyle w:val="a8"/>
        <w:wordWrap w:val="0"/>
      </w:pPr>
      <w:r>
        <w:rPr>
          <w:rFonts w:hint="eastAsia"/>
        </w:rPr>
        <w:t>检材手机中成功提取到</w:t>
      </w:r>
      <w:r w:rsidRPr="00355216">
        <w:t>微信</w:t>
      </w:r>
      <w:proofErr w:type="gramStart"/>
      <w:r w:rsidRPr="00355216">
        <w:t>帐号</w:t>
      </w:r>
      <w:proofErr w:type="gramEnd"/>
      <w:r w:rsidRPr="003820DC">
        <w:rPr>
          <w:rFonts w:hint="eastAsia"/>
        </w:rPr>
        <w:t>“</w:t>
      </w:r>
      <w:r w:rsidRPr="003820DC">
        <w:t>kuadenuo（微信ID：wxid_h2ryv0nlm2rz12；昵称：Jiangdh）</w:t>
      </w:r>
      <w:r w:rsidRPr="003820DC">
        <w:t>”</w:t>
      </w:r>
      <w:r>
        <w:t>的记录共计</w:t>
      </w:r>
      <w:r>
        <w:rPr>
          <w:rFonts w:hint="eastAsia"/>
        </w:rPr>
        <w:t>8</w:t>
      </w:r>
      <w:r>
        <w:t>,308条，其中已删</w:t>
      </w:r>
      <w:r>
        <w:lastRenderedPageBreak/>
        <w:t>除记录</w:t>
      </w:r>
      <w:r>
        <w:rPr>
          <w:rFonts w:hint="eastAsia"/>
        </w:rPr>
        <w:t>3</w:t>
      </w:r>
      <w:r>
        <w:t>3条。</w:t>
      </w:r>
    </w:p>
    <w:p w14:paraId="793529BF" w14:textId="02B72764" w:rsidR="003B0C9F" w:rsidRDefault="009B2B42" w:rsidP="00B438E4">
      <w:pPr>
        <w:pStyle w:val="a8"/>
        <w:wordWrap w:val="0"/>
      </w:pPr>
      <w:r>
        <w:rPr>
          <w:rFonts w:hint="eastAsia"/>
        </w:rPr>
        <w:t>检材手机中成功提取到</w:t>
      </w:r>
      <w:r w:rsidRPr="00355216">
        <w:t>微信</w:t>
      </w:r>
      <w:proofErr w:type="gramStart"/>
      <w:r w:rsidRPr="00355216">
        <w:t>帐号</w:t>
      </w:r>
      <w:proofErr w:type="gramEnd"/>
      <w:r w:rsidRPr="003820DC">
        <w:t>“</w:t>
      </w:r>
      <w:r w:rsidRPr="003820DC">
        <w:t>democrachina（微信ID：wxid_kc7lbn7d56eu12；昵称：</w:t>
      </w:r>
      <w:r w:rsidRPr="003820DC">
        <w:rPr>
          <w:rFonts w:hint="eastAsia"/>
        </w:rPr>
        <w:t>不畏浮云</w:t>
      </w:r>
      <w:r w:rsidRPr="003820DC">
        <w:t>）</w:t>
      </w:r>
      <w:r w:rsidRPr="003820DC">
        <w:t>”</w:t>
      </w:r>
      <w:r>
        <w:t>的记录共计12,175条，其中已删除记录68条。</w:t>
      </w:r>
    </w:p>
    <w:p w14:paraId="731907A0" w14:textId="77777777" w:rsidR="001B653B" w:rsidRDefault="001B653B" w:rsidP="00B438E4">
      <w:pPr>
        <w:pStyle w:val="a8"/>
        <w:wordWrap w:val="0"/>
      </w:pPr>
      <w:r>
        <w:rPr>
          <w:rFonts w:hint="eastAsia"/>
        </w:rPr>
        <w:t>使用盘古石手机取证分析系统对检材手机</w:t>
      </w:r>
      <w:proofErr w:type="gramStart"/>
      <w:r>
        <w:rPr>
          <w:rFonts w:hint="eastAsia"/>
        </w:rPr>
        <w:t>进行提权提取</w:t>
      </w:r>
      <w:proofErr w:type="gramEnd"/>
      <w:r>
        <w:rPr>
          <w:rFonts w:hint="eastAsia"/>
        </w:rPr>
        <w:t>，分析其中的</w:t>
      </w:r>
      <w:r>
        <w:t>QQ记录。检材手机中成功提取到2个QQ</w:t>
      </w:r>
      <w:proofErr w:type="gramStart"/>
      <w:r>
        <w:t>帐号</w:t>
      </w:r>
      <w:proofErr w:type="gramEnd"/>
      <w:r>
        <w:t>“</w:t>
      </w:r>
      <w:r>
        <w:t>16467920（用户名：16467920；昵称：ban）</w:t>
      </w:r>
      <w:r>
        <w:t>”</w:t>
      </w:r>
      <w:r>
        <w:t>和</w:t>
      </w:r>
      <w:r>
        <w:t>“</w:t>
      </w:r>
      <w:r>
        <w:t>173740457（用户名：173740457；昵称：未名）</w:t>
      </w:r>
      <w:r>
        <w:t>”</w:t>
      </w:r>
      <w:r>
        <w:t>的使用记录。</w:t>
      </w:r>
    </w:p>
    <w:p w14:paraId="2246846E" w14:textId="77777777" w:rsidR="001B653B" w:rsidRDefault="001B653B" w:rsidP="00B438E4">
      <w:pPr>
        <w:pStyle w:val="a8"/>
        <w:wordWrap w:val="0"/>
      </w:pPr>
      <w:r>
        <w:rPr>
          <w:rFonts w:hint="eastAsia"/>
        </w:rPr>
        <w:t>检材手机中成功提取到</w:t>
      </w:r>
      <w:r>
        <w:t>QQ</w:t>
      </w:r>
      <w:proofErr w:type="gramStart"/>
      <w:r>
        <w:t>帐号</w:t>
      </w:r>
      <w:proofErr w:type="gramEnd"/>
      <w:r>
        <w:t>“</w:t>
      </w:r>
      <w:r>
        <w:t>16467920（用户名：16467920；昵称：ban）</w:t>
      </w:r>
      <w:r>
        <w:t>”</w:t>
      </w:r>
      <w:r>
        <w:t>的使用记录共计6,764条，其中已删除3条。</w:t>
      </w:r>
    </w:p>
    <w:p w14:paraId="06533AD1" w14:textId="5536A06B" w:rsidR="001B653B" w:rsidRDefault="001B653B" w:rsidP="00B438E4">
      <w:pPr>
        <w:pStyle w:val="a8"/>
        <w:wordWrap w:val="0"/>
      </w:pPr>
      <w:r>
        <w:rPr>
          <w:rFonts w:hint="eastAsia"/>
        </w:rPr>
        <w:t>检材手机中成功提取到</w:t>
      </w:r>
      <w:r>
        <w:t>QQ</w:t>
      </w:r>
      <w:proofErr w:type="gramStart"/>
      <w:r>
        <w:t>帐号</w:t>
      </w:r>
      <w:proofErr w:type="gramEnd"/>
      <w:r w:rsidR="007E06C8">
        <w:rPr>
          <w:rFonts w:hint="eastAsia"/>
        </w:rPr>
        <w:t>“</w:t>
      </w:r>
      <w:r>
        <w:t>173740457（用户名：173740457；昵称：未名）</w:t>
      </w:r>
      <w:r>
        <w:t>”</w:t>
      </w:r>
      <w:r>
        <w:t>的使用记录共计279条，其中已删除0条。</w:t>
      </w:r>
    </w:p>
    <w:p w14:paraId="42042903" w14:textId="74574E5F" w:rsidR="001B653B" w:rsidRDefault="001B653B" w:rsidP="00B438E4">
      <w:pPr>
        <w:pStyle w:val="a8"/>
        <w:wordWrap w:val="0"/>
      </w:pPr>
      <w:r>
        <w:rPr>
          <w:rFonts w:hint="eastAsia"/>
        </w:rPr>
        <w:t>使用盘古石手机取证分析系统对检材手机</w:t>
      </w:r>
      <w:proofErr w:type="gramStart"/>
      <w:r>
        <w:rPr>
          <w:rFonts w:hint="eastAsia"/>
        </w:rPr>
        <w:t>进行提权提取</w:t>
      </w:r>
      <w:proofErr w:type="gramEnd"/>
      <w:r>
        <w:rPr>
          <w:rFonts w:hint="eastAsia"/>
        </w:rPr>
        <w:t>，分析其中的</w:t>
      </w:r>
      <w:proofErr w:type="gramStart"/>
      <w:r>
        <w:rPr>
          <w:rFonts w:hint="eastAsia"/>
        </w:rPr>
        <w:t>企业微信记录</w:t>
      </w:r>
      <w:proofErr w:type="gramEnd"/>
      <w:r>
        <w:rPr>
          <w:rFonts w:hint="eastAsia"/>
        </w:rPr>
        <w:t>。检材手机中成功提取到</w:t>
      </w:r>
      <w:r>
        <w:t>6个企业微信</w:t>
      </w:r>
      <w:proofErr w:type="gramStart"/>
      <w:r>
        <w:t>帐号</w:t>
      </w:r>
      <w:proofErr w:type="gramEnd"/>
      <w:r>
        <w:t>“</w:t>
      </w:r>
      <w:r>
        <w:t>（</w:t>
      </w:r>
      <w:proofErr w:type="gramStart"/>
      <w:r w:rsidR="007E06C8">
        <w:t>帐号</w:t>
      </w:r>
      <w:proofErr w:type="gramEnd"/>
      <w:r>
        <w:t>：1688854878268925；昵称：蒋敦宏）</w:t>
      </w:r>
      <w:r>
        <w:t>”</w:t>
      </w:r>
      <w:r>
        <w:t>、</w:t>
      </w:r>
      <w:r>
        <w:t>“</w:t>
      </w:r>
      <w:r>
        <w:t>（</w:t>
      </w:r>
      <w:proofErr w:type="gramStart"/>
      <w:r w:rsidR="007E06C8">
        <w:t>帐号</w:t>
      </w:r>
      <w:proofErr w:type="gramEnd"/>
      <w:r>
        <w:t>：1688858261295257；昵称：蒋敦宏）</w:t>
      </w:r>
      <w:r>
        <w:t>”</w:t>
      </w:r>
      <w:r>
        <w:t>、</w:t>
      </w:r>
      <w:r>
        <w:t>“</w:t>
      </w:r>
      <w:r>
        <w:t>（</w:t>
      </w:r>
      <w:proofErr w:type="gramStart"/>
      <w:r w:rsidR="007E06C8">
        <w:t>帐号</w:t>
      </w:r>
      <w:proofErr w:type="gramEnd"/>
      <w:r>
        <w:t>：1688850555422033；昵称：蒋敦宏）</w:t>
      </w:r>
      <w:r>
        <w:t>”</w:t>
      </w:r>
      <w:r>
        <w:t>、</w:t>
      </w:r>
      <w:r>
        <w:t>“</w:t>
      </w:r>
      <w:r>
        <w:t>（</w:t>
      </w:r>
      <w:proofErr w:type="gramStart"/>
      <w:r w:rsidR="007E06C8">
        <w:t>帐号</w:t>
      </w:r>
      <w:proofErr w:type="gramEnd"/>
      <w:r>
        <w:t>：1688856663353031；昵称：蒋敦宏）</w:t>
      </w:r>
      <w:r>
        <w:t>”</w:t>
      </w:r>
      <w:r>
        <w:t>、</w:t>
      </w:r>
      <w:r>
        <w:t>“</w:t>
      </w:r>
      <w:r>
        <w:t>（</w:t>
      </w:r>
      <w:proofErr w:type="gramStart"/>
      <w:r w:rsidR="007E06C8">
        <w:t>帐号</w:t>
      </w:r>
      <w:proofErr w:type="gramEnd"/>
      <w:r>
        <w:t>：1688850263755318；昵称：蒋敦宏）</w:t>
      </w:r>
      <w:r>
        <w:t>”</w:t>
      </w:r>
      <w:r>
        <w:t>和</w:t>
      </w:r>
      <w:r>
        <w:t>“</w:t>
      </w:r>
      <w:r>
        <w:t>（</w:t>
      </w:r>
      <w:proofErr w:type="gramStart"/>
      <w:r w:rsidR="007E06C8">
        <w:t>帐号</w:t>
      </w:r>
      <w:proofErr w:type="gramEnd"/>
      <w:r>
        <w:t>：1688851310316007；昵称：蒋敦宏-北京市远东律师事务所）</w:t>
      </w:r>
      <w:r>
        <w:t>”</w:t>
      </w:r>
      <w:r>
        <w:t>的使用记录</w:t>
      </w:r>
      <w:r>
        <w:rPr>
          <w:rFonts w:hint="eastAsia"/>
        </w:rPr>
        <w:t>。</w:t>
      </w:r>
    </w:p>
    <w:p w14:paraId="34A61DB3" w14:textId="7CC9D73A" w:rsidR="001B653B" w:rsidRDefault="001B653B" w:rsidP="00B438E4">
      <w:pPr>
        <w:pStyle w:val="a8"/>
        <w:wordWrap w:val="0"/>
      </w:pPr>
      <w:r>
        <w:rPr>
          <w:rFonts w:hint="eastAsia"/>
        </w:rPr>
        <w:t>检材手机中成功提取到企业微信</w:t>
      </w:r>
      <w:proofErr w:type="gramStart"/>
      <w:r>
        <w:rPr>
          <w:rFonts w:hint="eastAsia"/>
        </w:rPr>
        <w:t>帐号</w:t>
      </w:r>
      <w:proofErr w:type="gramEnd"/>
      <w:r>
        <w:rPr>
          <w:rFonts w:hint="eastAsia"/>
        </w:rPr>
        <w:t>“（</w:t>
      </w:r>
      <w:proofErr w:type="gramStart"/>
      <w:r w:rsidR="007E06C8">
        <w:rPr>
          <w:rFonts w:hint="eastAsia"/>
        </w:rPr>
        <w:t>帐号</w:t>
      </w:r>
      <w:proofErr w:type="gramEnd"/>
      <w:r>
        <w:rPr>
          <w:rFonts w:hint="eastAsia"/>
        </w:rPr>
        <w:t>：</w:t>
      </w:r>
      <w:r>
        <w:t>1688854878268925；昵称：蒋敦宏）</w:t>
      </w:r>
      <w:r>
        <w:t>”</w:t>
      </w:r>
      <w:r>
        <w:t>的记录共计203条，其中已删除记录9条。</w:t>
      </w:r>
    </w:p>
    <w:p w14:paraId="63CE2C0D" w14:textId="0F5423B3" w:rsidR="001B653B" w:rsidRDefault="001B653B" w:rsidP="00B438E4">
      <w:pPr>
        <w:pStyle w:val="a8"/>
        <w:wordWrap w:val="0"/>
      </w:pPr>
      <w:r>
        <w:rPr>
          <w:rFonts w:hint="eastAsia"/>
        </w:rPr>
        <w:lastRenderedPageBreak/>
        <w:t>检材手机中成功提取到企业微信</w:t>
      </w:r>
      <w:proofErr w:type="gramStart"/>
      <w:r>
        <w:rPr>
          <w:rFonts w:hint="eastAsia"/>
        </w:rPr>
        <w:t>帐号</w:t>
      </w:r>
      <w:proofErr w:type="gramEnd"/>
      <w:r>
        <w:rPr>
          <w:rFonts w:hint="eastAsia"/>
        </w:rPr>
        <w:t>“（</w:t>
      </w:r>
      <w:proofErr w:type="gramStart"/>
      <w:r w:rsidR="007E06C8">
        <w:rPr>
          <w:rFonts w:hint="eastAsia"/>
        </w:rPr>
        <w:t>帐号</w:t>
      </w:r>
      <w:proofErr w:type="gramEnd"/>
      <w:r>
        <w:rPr>
          <w:rFonts w:hint="eastAsia"/>
        </w:rPr>
        <w:t>：</w:t>
      </w:r>
      <w:r>
        <w:t>1688858261295257；昵称：蒋敦宏）</w:t>
      </w:r>
      <w:r>
        <w:t>”</w:t>
      </w:r>
      <w:r>
        <w:t>的记录共计268条，其中已删除记录5条。</w:t>
      </w:r>
    </w:p>
    <w:p w14:paraId="777CC842" w14:textId="14202228" w:rsidR="001B653B" w:rsidRDefault="001B653B" w:rsidP="00B438E4">
      <w:pPr>
        <w:pStyle w:val="a8"/>
        <w:wordWrap w:val="0"/>
      </w:pPr>
      <w:r>
        <w:rPr>
          <w:rFonts w:hint="eastAsia"/>
        </w:rPr>
        <w:t>检材手机中成功提取到企业微信</w:t>
      </w:r>
      <w:proofErr w:type="gramStart"/>
      <w:r>
        <w:rPr>
          <w:rFonts w:hint="eastAsia"/>
        </w:rPr>
        <w:t>帐号</w:t>
      </w:r>
      <w:proofErr w:type="gramEnd"/>
      <w:r>
        <w:rPr>
          <w:rFonts w:hint="eastAsia"/>
        </w:rPr>
        <w:t>“（</w:t>
      </w:r>
      <w:proofErr w:type="gramStart"/>
      <w:r w:rsidR="007E06C8">
        <w:rPr>
          <w:rFonts w:hint="eastAsia"/>
        </w:rPr>
        <w:t>帐号</w:t>
      </w:r>
      <w:proofErr w:type="gramEnd"/>
      <w:r>
        <w:rPr>
          <w:rFonts w:hint="eastAsia"/>
        </w:rPr>
        <w:t>：</w:t>
      </w:r>
      <w:r>
        <w:t>1688850555422033；昵称：蒋敦宏）</w:t>
      </w:r>
      <w:r>
        <w:t>”</w:t>
      </w:r>
      <w:r>
        <w:t>的记录共计122条，其中已删除记录4条。</w:t>
      </w:r>
    </w:p>
    <w:p w14:paraId="48DEFAA1" w14:textId="77777777" w:rsidR="00C71338" w:rsidRDefault="00C71338" w:rsidP="00C71338">
      <w:pPr>
        <w:pStyle w:val="a8"/>
      </w:pPr>
      <w:r>
        <w:rPr>
          <w:rFonts w:hint="eastAsia"/>
        </w:rPr>
        <w:t>检材手机中成功提取到企业</w:t>
      </w:r>
      <w:r w:rsidRPr="00355216">
        <w:t>微信</w:t>
      </w:r>
      <w:proofErr w:type="gramStart"/>
      <w:r w:rsidRPr="00355216">
        <w:t>帐号</w:t>
      </w:r>
      <w:proofErr w:type="gramEnd"/>
      <w:r w:rsidRPr="003820DC">
        <w:rPr>
          <w:rFonts w:hint="eastAsia"/>
        </w:rPr>
        <w:t>“</w:t>
      </w:r>
      <w:r w:rsidRPr="003820DC">
        <w:t>（</w:t>
      </w:r>
      <w:proofErr w:type="gramStart"/>
      <w:r>
        <w:rPr>
          <w:rFonts w:hint="eastAsia"/>
        </w:rPr>
        <w:t>帐号</w:t>
      </w:r>
      <w:proofErr w:type="gramEnd"/>
      <w:r w:rsidRPr="003820DC">
        <w:t>：</w:t>
      </w:r>
      <w:r w:rsidRPr="00B44C1B">
        <w:t>1688856663353031</w:t>
      </w:r>
      <w:r w:rsidRPr="003820DC">
        <w:t>；昵称：</w:t>
      </w:r>
      <w:r w:rsidRPr="00B44C1B">
        <w:rPr>
          <w:rFonts w:hint="eastAsia"/>
        </w:rPr>
        <w:t>蒋敦宏</w:t>
      </w:r>
      <w:r w:rsidRPr="003820DC">
        <w:t>）</w:t>
      </w:r>
      <w:r w:rsidRPr="003820DC">
        <w:t>”</w:t>
      </w:r>
      <w:r>
        <w:t>的记录共计</w:t>
      </w:r>
      <w:r>
        <w:rPr>
          <w:rFonts w:hint="eastAsia"/>
        </w:rPr>
        <w:t>198</w:t>
      </w:r>
      <w:r>
        <w:t>条，其中已删除记录</w:t>
      </w:r>
      <w:r>
        <w:rPr>
          <w:rFonts w:hint="eastAsia"/>
        </w:rPr>
        <w:t>2</w:t>
      </w:r>
      <w:r>
        <w:t>条。</w:t>
      </w:r>
    </w:p>
    <w:p w14:paraId="2FCB1E71" w14:textId="4B51F17F" w:rsidR="00C71338" w:rsidRPr="00C71338" w:rsidRDefault="00C71338" w:rsidP="00C71338">
      <w:pPr>
        <w:pStyle w:val="a8"/>
      </w:pPr>
      <w:r>
        <w:rPr>
          <w:rFonts w:hint="eastAsia"/>
        </w:rPr>
        <w:t>检材手机中成功提取到企业</w:t>
      </w:r>
      <w:r w:rsidRPr="00355216">
        <w:t>微信</w:t>
      </w:r>
      <w:proofErr w:type="gramStart"/>
      <w:r w:rsidRPr="00355216">
        <w:t>帐号</w:t>
      </w:r>
      <w:proofErr w:type="gramEnd"/>
      <w:r>
        <w:rPr>
          <w:rFonts w:hint="eastAsia"/>
        </w:rPr>
        <w:t>“</w:t>
      </w:r>
      <w:r w:rsidRPr="003820DC">
        <w:t>（</w:t>
      </w:r>
      <w:proofErr w:type="gramStart"/>
      <w:r>
        <w:rPr>
          <w:rFonts w:hint="eastAsia"/>
        </w:rPr>
        <w:t>帐号</w:t>
      </w:r>
      <w:proofErr w:type="gramEnd"/>
      <w:r w:rsidRPr="003820DC">
        <w:t>：</w:t>
      </w:r>
      <w:r w:rsidRPr="00B44C1B">
        <w:t>1688850263755318</w:t>
      </w:r>
      <w:r w:rsidRPr="003820DC">
        <w:t>；昵称：</w:t>
      </w:r>
      <w:r w:rsidRPr="00B44C1B">
        <w:rPr>
          <w:rFonts w:hint="eastAsia"/>
        </w:rPr>
        <w:t>蒋敦宏</w:t>
      </w:r>
      <w:r w:rsidRPr="003820DC">
        <w:t>）</w:t>
      </w:r>
      <w:r w:rsidRPr="003820DC">
        <w:t>”</w:t>
      </w:r>
      <w:r>
        <w:t>的记录共计</w:t>
      </w:r>
      <w:r>
        <w:rPr>
          <w:rFonts w:hint="eastAsia"/>
        </w:rPr>
        <w:t>271</w:t>
      </w:r>
      <w:r>
        <w:t>条，其中已删除记录</w:t>
      </w:r>
      <w:r>
        <w:rPr>
          <w:rFonts w:hint="eastAsia"/>
        </w:rPr>
        <w:t>0</w:t>
      </w:r>
      <w:r>
        <w:t>条。</w:t>
      </w:r>
    </w:p>
    <w:p w14:paraId="091B8E81" w14:textId="76AC3749" w:rsidR="001B653B" w:rsidRDefault="001B653B" w:rsidP="00B438E4">
      <w:pPr>
        <w:pStyle w:val="a8"/>
        <w:wordWrap w:val="0"/>
      </w:pPr>
      <w:r>
        <w:rPr>
          <w:rFonts w:hint="eastAsia"/>
        </w:rPr>
        <w:t>检材手机中成功提取到企业微信</w:t>
      </w:r>
      <w:proofErr w:type="gramStart"/>
      <w:r>
        <w:rPr>
          <w:rFonts w:hint="eastAsia"/>
        </w:rPr>
        <w:t>帐号</w:t>
      </w:r>
      <w:proofErr w:type="gramEnd"/>
      <w:r w:rsidR="007E06C8">
        <w:rPr>
          <w:rFonts w:hint="eastAsia"/>
        </w:rPr>
        <w:t>“</w:t>
      </w:r>
      <w:r>
        <w:rPr>
          <w:rFonts w:hint="eastAsia"/>
        </w:rPr>
        <w:t>（</w:t>
      </w:r>
      <w:proofErr w:type="gramStart"/>
      <w:r w:rsidR="007E06C8">
        <w:rPr>
          <w:rFonts w:hint="eastAsia"/>
        </w:rPr>
        <w:t>帐号</w:t>
      </w:r>
      <w:proofErr w:type="gramEnd"/>
      <w:r>
        <w:rPr>
          <w:rFonts w:hint="eastAsia"/>
        </w:rPr>
        <w:t>：</w:t>
      </w:r>
      <w:r>
        <w:t>1688851310316007；昵称：蒋敦宏-北京市远东律师事务所）</w:t>
      </w:r>
      <w:r>
        <w:t>”</w:t>
      </w:r>
      <w:r>
        <w:t>的记录共计28,806条，其中已删除记录101条。</w:t>
      </w:r>
    </w:p>
    <w:p w14:paraId="48B0664E" w14:textId="305B5EFE" w:rsidR="002257D2" w:rsidRDefault="002257D2" w:rsidP="00B438E4">
      <w:pPr>
        <w:pStyle w:val="a8"/>
        <w:wordWrap w:val="0"/>
      </w:pPr>
      <w:r>
        <w:rPr>
          <w:rFonts w:hint="eastAsia"/>
        </w:rPr>
        <w:t>检材手机中成功提取到钉钉</w:t>
      </w:r>
      <w:proofErr w:type="gramStart"/>
      <w:r>
        <w:t>帐号</w:t>
      </w:r>
      <w:proofErr w:type="gramEnd"/>
      <w:r>
        <w:t>“</w:t>
      </w:r>
      <w:r>
        <w:t>（</w:t>
      </w:r>
      <w:proofErr w:type="gramStart"/>
      <w:r w:rsidR="007E06C8">
        <w:rPr>
          <w:rFonts w:hint="eastAsia"/>
        </w:rPr>
        <w:t>帐号</w:t>
      </w:r>
      <w:proofErr w:type="gramEnd"/>
      <w:r>
        <w:t>：</w:t>
      </w:r>
      <w:r w:rsidRPr="00500E72">
        <w:t>124537349</w:t>
      </w:r>
      <w:r>
        <w:t>；昵称：</w:t>
      </w:r>
      <w:r w:rsidRPr="0090000D">
        <w:t>ban</w:t>
      </w:r>
      <w:r>
        <w:t>）</w:t>
      </w:r>
      <w:r>
        <w:t>”</w:t>
      </w:r>
      <w:r>
        <w:t>的使用记录</w:t>
      </w:r>
      <w:r>
        <w:rPr>
          <w:rFonts w:hint="eastAsia"/>
        </w:rPr>
        <w:t>共计1</w:t>
      </w:r>
      <w:r>
        <w:t>,</w:t>
      </w:r>
      <w:r>
        <w:rPr>
          <w:rFonts w:hint="eastAsia"/>
        </w:rPr>
        <w:t>199条，其中已删除记录</w:t>
      </w:r>
      <w:r>
        <w:t>32</w:t>
      </w:r>
      <w:r>
        <w:rPr>
          <w:rFonts w:hint="eastAsia"/>
        </w:rPr>
        <w:t>条</w:t>
      </w:r>
      <w:r>
        <w:t>。</w:t>
      </w:r>
    </w:p>
    <w:p w14:paraId="0136AE87" w14:textId="16CB789A" w:rsidR="001B653B" w:rsidRDefault="001B653B" w:rsidP="00B438E4">
      <w:pPr>
        <w:pStyle w:val="a8"/>
        <w:wordWrap w:val="0"/>
      </w:pPr>
      <w:r>
        <w:rPr>
          <w:rFonts w:hint="eastAsia"/>
        </w:rPr>
        <w:t>使用盘古石手机取证分析系统对检材手机</w:t>
      </w:r>
      <w:proofErr w:type="gramStart"/>
      <w:r>
        <w:rPr>
          <w:rFonts w:hint="eastAsia"/>
        </w:rPr>
        <w:t>进行提权提取</w:t>
      </w:r>
      <w:proofErr w:type="gramEnd"/>
      <w:r>
        <w:rPr>
          <w:rFonts w:hint="eastAsia"/>
        </w:rPr>
        <w:t>，分析其中的</w:t>
      </w:r>
      <w:r>
        <w:t>Telegram记录。检材手机中成功提取到1个Telegram</w:t>
      </w:r>
      <w:proofErr w:type="gramStart"/>
      <w:r>
        <w:t>帐号</w:t>
      </w:r>
      <w:proofErr w:type="gramEnd"/>
      <w:r>
        <w:t>“</w:t>
      </w:r>
      <w:r>
        <w:t>dasung996（</w:t>
      </w:r>
      <w:proofErr w:type="gramStart"/>
      <w:r w:rsidR="007E06C8">
        <w:t>帐号</w:t>
      </w:r>
      <w:proofErr w:type="gramEnd"/>
      <w:r>
        <w:t>ID：35244388451；昵称：John Smith）</w:t>
      </w:r>
      <w:r>
        <w:t>”</w:t>
      </w:r>
      <w:r>
        <w:t>的使用记录。</w:t>
      </w:r>
    </w:p>
    <w:p w14:paraId="29D22558" w14:textId="6D559484" w:rsidR="001B653B" w:rsidRDefault="001B653B" w:rsidP="00B438E4">
      <w:pPr>
        <w:pStyle w:val="a8"/>
        <w:wordWrap w:val="0"/>
      </w:pPr>
      <w:r>
        <w:rPr>
          <w:rFonts w:hint="eastAsia"/>
        </w:rPr>
        <w:t>检材手机中成功提取到</w:t>
      </w:r>
      <w:r>
        <w:t>Telegram</w:t>
      </w:r>
      <w:proofErr w:type="gramStart"/>
      <w:r>
        <w:t>帐号</w:t>
      </w:r>
      <w:proofErr w:type="gramEnd"/>
      <w:r>
        <w:t>“</w:t>
      </w:r>
      <w:r>
        <w:t>dasung996（</w:t>
      </w:r>
      <w:proofErr w:type="gramStart"/>
      <w:r w:rsidR="007E06C8">
        <w:t>帐号</w:t>
      </w:r>
      <w:proofErr w:type="gramEnd"/>
      <w:r>
        <w:t>ID：35244388451；昵称：John Smith）</w:t>
      </w:r>
      <w:r>
        <w:t>”</w:t>
      </w:r>
      <w:r>
        <w:t>的记录共计11,783条，其中已删除记录0条。</w:t>
      </w:r>
    </w:p>
    <w:p w14:paraId="7DEF7290" w14:textId="463EB5DB" w:rsidR="001B653B" w:rsidRDefault="001B653B" w:rsidP="00B438E4">
      <w:pPr>
        <w:pStyle w:val="a8"/>
        <w:wordWrap w:val="0"/>
      </w:pPr>
      <w:r>
        <w:rPr>
          <w:rFonts w:hint="eastAsia"/>
        </w:rPr>
        <w:t>使用盘古石手机取证分析系统对检材手机</w:t>
      </w:r>
      <w:proofErr w:type="gramStart"/>
      <w:r>
        <w:rPr>
          <w:rFonts w:hint="eastAsia"/>
        </w:rPr>
        <w:t>进行提权提取</w:t>
      </w:r>
      <w:proofErr w:type="gramEnd"/>
      <w:r>
        <w:rPr>
          <w:rFonts w:hint="eastAsia"/>
        </w:rPr>
        <w:t>，分析其</w:t>
      </w:r>
      <w:r>
        <w:rPr>
          <w:rFonts w:hint="eastAsia"/>
        </w:rPr>
        <w:lastRenderedPageBreak/>
        <w:t>中的</w:t>
      </w:r>
      <w:r>
        <w:t>Twitter记录。检材手机中成功提取到2个Twitter</w:t>
      </w:r>
      <w:proofErr w:type="gramStart"/>
      <w:r>
        <w:t>帐号</w:t>
      </w:r>
      <w:proofErr w:type="gramEnd"/>
      <w:r>
        <w:t>“</w:t>
      </w:r>
      <w:r>
        <w:t>（</w:t>
      </w:r>
      <w:proofErr w:type="gramStart"/>
      <w:r w:rsidR="007E06C8">
        <w:t>帐号</w:t>
      </w:r>
      <w:proofErr w:type="gramEnd"/>
      <w:r>
        <w:t>：113052019；昵称：sandanderen）</w:t>
      </w:r>
      <w:r>
        <w:t>”</w:t>
      </w:r>
      <w:r>
        <w:t>和</w:t>
      </w:r>
      <w:r>
        <w:t>“</w:t>
      </w:r>
      <w:r>
        <w:t>（</w:t>
      </w:r>
      <w:proofErr w:type="gramStart"/>
      <w:r w:rsidR="007E06C8">
        <w:t>帐号</w:t>
      </w:r>
      <w:proofErr w:type="gramEnd"/>
      <w:r>
        <w:t>：937104152294866944；昵称：yiqiwan2018）</w:t>
      </w:r>
      <w:r>
        <w:t>”</w:t>
      </w:r>
      <w:r>
        <w:t>的使用记录。</w:t>
      </w:r>
    </w:p>
    <w:p w14:paraId="660B0299" w14:textId="3FE9B71D" w:rsidR="001B653B" w:rsidRDefault="001B653B" w:rsidP="00B438E4">
      <w:pPr>
        <w:pStyle w:val="a8"/>
        <w:wordWrap w:val="0"/>
      </w:pPr>
      <w:r>
        <w:rPr>
          <w:rFonts w:hint="eastAsia"/>
        </w:rPr>
        <w:t>检材手机中成功提取到</w:t>
      </w:r>
      <w:r>
        <w:t>Twitter</w:t>
      </w:r>
      <w:proofErr w:type="gramStart"/>
      <w:r>
        <w:t>帐号</w:t>
      </w:r>
      <w:proofErr w:type="gramEnd"/>
      <w:r>
        <w:t>“</w:t>
      </w:r>
      <w:r>
        <w:t>（</w:t>
      </w:r>
      <w:proofErr w:type="gramStart"/>
      <w:r w:rsidR="007E06C8">
        <w:t>帐号</w:t>
      </w:r>
      <w:proofErr w:type="gramEnd"/>
      <w:r>
        <w:t>：113052019；昵称：sandanderen）</w:t>
      </w:r>
      <w:r>
        <w:t>”</w:t>
      </w:r>
      <w:r>
        <w:t>的记录共计7,350条，其中已删除记录0条。</w:t>
      </w:r>
    </w:p>
    <w:p w14:paraId="476EE30C" w14:textId="432DF8DB" w:rsidR="001B653B" w:rsidRDefault="001B653B" w:rsidP="00B438E4">
      <w:pPr>
        <w:pStyle w:val="a8"/>
        <w:wordWrap w:val="0"/>
      </w:pPr>
      <w:r>
        <w:rPr>
          <w:rFonts w:hint="eastAsia"/>
        </w:rPr>
        <w:t>检材手机中成功提取到</w:t>
      </w:r>
      <w:r>
        <w:t>Twitter</w:t>
      </w:r>
      <w:proofErr w:type="gramStart"/>
      <w:r>
        <w:t>帐号</w:t>
      </w:r>
      <w:proofErr w:type="gramEnd"/>
      <w:r>
        <w:t>“</w:t>
      </w:r>
      <w:r>
        <w:t>（</w:t>
      </w:r>
      <w:proofErr w:type="gramStart"/>
      <w:r w:rsidR="007E06C8">
        <w:t>帐号</w:t>
      </w:r>
      <w:proofErr w:type="gramEnd"/>
      <w:r>
        <w:t>：937104152294866944；昵称：yiqiwan2018）</w:t>
      </w:r>
      <w:r>
        <w:t>”</w:t>
      </w:r>
      <w:r>
        <w:t>的记录共计1,644条，其中已删除记录0条。</w:t>
      </w:r>
    </w:p>
    <w:p w14:paraId="7C6BA903" w14:textId="77777777" w:rsidR="00B438E4" w:rsidRDefault="00B438E4" w:rsidP="00B438E4">
      <w:pPr>
        <w:pStyle w:val="a8"/>
        <w:wordWrap w:val="0"/>
      </w:pPr>
      <w:r>
        <w:rPr>
          <w:rFonts w:hint="eastAsia"/>
        </w:rPr>
        <w:t>检材手机中成功解析</w:t>
      </w:r>
      <w:proofErr w:type="gramStart"/>
      <w:r>
        <w:rPr>
          <w:rFonts w:hint="eastAsia"/>
        </w:rPr>
        <w:t>出隔空投</w:t>
      </w:r>
      <w:proofErr w:type="gramEnd"/>
      <w:r>
        <w:rPr>
          <w:rFonts w:hint="eastAsia"/>
        </w:rPr>
        <w:t>送传出文件记录共计</w:t>
      </w:r>
      <w:r>
        <w:t>137</w:t>
      </w:r>
      <w:r>
        <w:rPr>
          <w:rFonts w:hint="eastAsia"/>
        </w:rPr>
        <w:t>条，其中已删除记录共计0条。</w:t>
      </w:r>
    </w:p>
    <w:p w14:paraId="493FCAF4" w14:textId="77777777" w:rsidR="00B438E4" w:rsidRDefault="00B438E4" w:rsidP="00B438E4">
      <w:pPr>
        <w:pStyle w:val="a8"/>
        <w:wordWrap w:val="0"/>
      </w:pPr>
      <w:r w:rsidRPr="00D42B0F">
        <w:rPr>
          <w:rFonts w:hint="eastAsia"/>
        </w:rPr>
        <w:t>其中“状态”为“</w:t>
      </w:r>
      <w:r w:rsidRPr="00D42B0F">
        <w:t>Incomplete</w:t>
      </w:r>
      <w:r w:rsidRPr="00D42B0F">
        <w:t>”</w:t>
      </w:r>
      <w:r w:rsidRPr="00D42B0F">
        <w:t>记录共计</w:t>
      </w:r>
      <w:r>
        <w:rPr>
          <w:rFonts w:hint="eastAsia"/>
        </w:rPr>
        <w:t>36</w:t>
      </w:r>
      <w:r w:rsidRPr="00D42B0F">
        <w:t>条。</w:t>
      </w:r>
    </w:p>
    <w:p w14:paraId="2F59DE04" w14:textId="77777777" w:rsidR="00B438E4" w:rsidRDefault="00B438E4" w:rsidP="00B438E4">
      <w:pPr>
        <w:pStyle w:val="a8"/>
        <w:wordWrap w:val="0"/>
      </w:pPr>
      <w:r w:rsidRPr="00D42B0F">
        <w:rPr>
          <w:rFonts w:hint="eastAsia"/>
        </w:rPr>
        <w:t>其中“状态”为“</w:t>
      </w:r>
      <w:r w:rsidRPr="00D42B0F">
        <w:t>Declined</w:t>
      </w:r>
      <w:r w:rsidRPr="00D42B0F">
        <w:t>”</w:t>
      </w:r>
      <w:r w:rsidRPr="00D42B0F">
        <w:t>记录共计</w:t>
      </w:r>
      <w:r>
        <w:rPr>
          <w:rFonts w:hint="eastAsia"/>
        </w:rPr>
        <w:t>81</w:t>
      </w:r>
      <w:r w:rsidRPr="00D42B0F">
        <w:t>条。</w:t>
      </w:r>
    </w:p>
    <w:p w14:paraId="070BEBB1" w14:textId="440E4DBF" w:rsidR="00B438E4" w:rsidRPr="00B438E4" w:rsidRDefault="00B438E4" w:rsidP="00B438E4">
      <w:pPr>
        <w:pStyle w:val="a8"/>
        <w:wordWrap w:val="0"/>
      </w:pPr>
      <w:r w:rsidRPr="00D42B0F">
        <w:rPr>
          <w:rFonts w:hint="eastAsia"/>
        </w:rPr>
        <w:t>其中“状态”为“</w:t>
      </w:r>
      <w:r w:rsidRPr="00D42B0F">
        <w:t>Accepted</w:t>
      </w:r>
      <w:r w:rsidRPr="00D42B0F">
        <w:t>”</w:t>
      </w:r>
      <w:r w:rsidRPr="00D42B0F">
        <w:t>记录共计</w:t>
      </w:r>
      <w:r>
        <w:rPr>
          <w:rFonts w:hint="eastAsia"/>
        </w:rPr>
        <w:t>20</w:t>
      </w:r>
      <w:r w:rsidRPr="00D42B0F">
        <w:t>条。</w:t>
      </w:r>
    </w:p>
    <w:p w14:paraId="7E868A5D" w14:textId="3127B4B8" w:rsidR="001B653B" w:rsidRDefault="001B653B" w:rsidP="00B438E4">
      <w:pPr>
        <w:pStyle w:val="a8"/>
        <w:wordWrap w:val="0"/>
      </w:pPr>
      <w:r>
        <w:rPr>
          <w:rFonts w:hint="eastAsia"/>
        </w:rPr>
        <w:t>2.在屏蔽环境下打开检材平板电脑“</w:t>
      </w:r>
      <w:r>
        <w:t>2022-251-002</w:t>
      </w:r>
      <w:r>
        <w:t>”</w:t>
      </w:r>
      <w:r>
        <w:t>并开启飞行模式。使用盘古石手机取证分析系统对检材平板电脑进行备份提取并分析其中的基本信息、</w:t>
      </w:r>
      <w:proofErr w:type="gramStart"/>
      <w:r>
        <w:t>微信记录</w:t>
      </w:r>
      <w:proofErr w:type="gramEnd"/>
      <w:r>
        <w:t>和隔空投送记录。</w:t>
      </w:r>
    </w:p>
    <w:p w14:paraId="0A771058" w14:textId="7F6F79D6" w:rsidR="001B653B" w:rsidRDefault="001B653B" w:rsidP="00B438E4">
      <w:pPr>
        <w:pStyle w:val="a8"/>
        <w:wordWrap w:val="0"/>
      </w:pPr>
      <w:r>
        <w:rPr>
          <w:rFonts w:hint="eastAsia"/>
        </w:rPr>
        <w:t>查看检材平板电脑的设备信息，检材</w:t>
      </w:r>
      <w:r w:rsidR="007008CB">
        <w:rPr>
          <w:rFonts w:hint="eastAsia"/>
        </w:rPr>
        <w:t>平板电脑</w:t>
      </w:r>
      <w:r>
        <w:rPr>
          <w:rFonts w:hint="eastAsia"/>
        </w:rPr>
        <w:t>的设备品牌为“</w:t>
      </w:r>
      <w:r>
        <w:t>iPad</w:t>
      </w:r>
      <w:r>
        <w:t>”</w:t>
      </w:r>
      <w:r>
        <w:t>，型号为</w:t>
      </w:r>
      <w:r>
        <w:t>“</w:t>
      </w:r>
      <w:r>
        <w:t>iPad Pro</w:t>
      </w:r>
      <w:r>
        <w:t>”</w:t>
      </w:r>
      <w:r>
        <w:t>，</w:t>
      </w:r>
      <w:r w:rsidR="00812B28">
        <w:t>SN为</w:t>
      </w:r>
      <w:r>
        <w:t>“</w:t>
      </w:r>
      <w:r>
        <w:t>DMPDTAQUPV03</w:t>
      </w:r>
      <w:r>
        <w:t>”</w:t>
      </w:r>
      <w:r>
        <w:t>，系统版本为</w:t>
      </w:r>
      <w:r>
        <w:t>“</w:t>
      </w:r>
      <w:r>
        <w:t>iOS 14.3</w:t>
      </w:r>
      <w:r>
        <w:t>”</w:t>
      </w:r>
      <w:r>
        <w:t>，设备名称为</w:t>
      </w:r>
      <w:r>
        <w:t>“</w:t>
      </w:r>
      <w:r>
        <w:t>Jianghz</w:t>
      </w:r>
      <w:r>
        <w:t>”</w:t>
      </w:r>
      <w:r>
        <w:t>。</w:t>
      </w:r>
    </w:p>
    <w:p w14:paraId="14BAAB81" w14:textId="3160BAF4" w:rsidR="001B653B" w:rsidRDefault="001B653B" w:rsidP="00B438E4">
      <w:pPr>
        <w:pStyle w:val="a8"/>
        <w:wordWrap w:val="0"/>
      </w:pPr>
      <w:r>
        <w:rPr>
          <w:rFonts w:hint="eastAsia"/>
        </w:rPr>
        <w:t>使用盘古石手机取证分析系统对检材</w:t>
      </w:r>
      <w:r w:rsidR="007008CB">
        <w:rPr>
          <w:rFonts w:hint="eastAsia"/>
        </w:rPr>
        <w:t>平板电脑</w:t>
      </w:r>
      <w:r>
        <w:rPr>
          <w:rFonts w:hint="eastAsia"/>
        </w:rPr>
        <w:t>进行备份提取，分析其中的基本信息。检材</w:t>
      </w:r>
      <w:r w:rsidR="007008CB">
        <w:rPr>
          <w:rFonts w:hint="eastAsia"/>
        </w:rPr>
        <w:t>平板电脑</w:t>
      </w:r>
      <w:r>
        <w:rPr>
          <w:rFonts w:hint="eastAsia"/>
        </w:rPr>
        <w:t>中成功提取到通讯录记录共计</w:t>
      </w:r>
      <w:r>
        <w:t>1条，</w:t>
      </w:r>
      <w:r>
        <w:lastRenderedPageBreak/>
        <w:t>其中已删除记录0条；通话记录共计1条，其中已删除记录0条；未提取到短信记录；</w:t>
      </w:r>
    </w:p>
    <w:p w14:paraId="66F0E759" w14:textId="759E88B3" w:rsidR="002257D2" w:rsidRDefault="002257D2" w:rsidP="00B438E4">
      <w:pPr>
        <w:pStyle w:val="a8"/>
        <w:wordWrap w:val="0"/>
      </w:pPr>
      <w:r>
        <w:t>使用盘古石手机取证分析系统对检材</w:t>
      </w:r>
      <w:r>
        <w:rPr>
          <w:rFonts w:hint="eastAsia"/>
        </w:rPr>
        <w:t>平板电脑</w:t>
      </w:r>
      <w:r>
        <w:t>进行</w:t>
      </w:r>
      <w:r>
        <w:rPr>
          <w:rFonts w:hint="eastAsia"/>
        </w:rPr>
        <w:t>备份</w:t>
      </w:r>
      <w:r>
        <w:t>提取，分析其中的</w:t>
      </w:r>
      <w:r>
        <w:rPr>
          <w:rFonts w:hint="eastAsia"/>
        </w:rPr>
        <w:t>多媒体记录</w:t>
      </w:r>
      <w:r>
        <w:t>。</w:t>
      </w:r>
      <w:r>
        <w:rPr>
          <w:rFonts w:hint="eastAsia"/>
        </w:rPr>
        <w:t>检材平板中成功提取到多媒体</w:t>
      </w:r>
      <w:r>
        <w:t>记录共计170条，其中已删除记录0条。</w:t>
      </w:r>
    </w:p>
    <w:p w14:paraId="58523BCB" w14:textId="2594CE84" w:rsidR="001B653B" w:rsidRDefault="000B4313" w:rsidP="00B438E4">
      <w:pPr>
        <w:pStyle w:val="a8"/>
        <w:wordWrap w:val="0"/>
      </w:pPr>
      <w:r>
        <w:rPr>
          <w:rFonts w:hint="eastAsia"/>
        </w:rPr>
        <w:t>检材平板电脑中未提取到隔空投送记录。</w:t>
      </w:r>
    </w:p>
    <w:p w14:paraId="65CCC2F8" w14:textId="3488F7AA" w:rsidR="001B653B" w:rsidRDefault="001B653B" w:rsidP="00B438E4">
      <w:pPr>
        <w:pStyle w:val="a8"/>
        <w:wordWrap w:val="0"/>
      </w:pPr>
      <w:r>
        <w:rPr>
          <w:rFonts w:hint="eastAsia"/>
        </w:rPr>
        <w:t>使用盘古石手机取证分析系统对检材</w:t>
      </w:r>
      <w:r w:rsidR="0065204C">
        <w:rPr>
          <w:rFonts w:hint="eastAsia"/>
        </w:rPr>
        <w:t>平板电脑</w:t>
      </w:r>
      <w:r>
        <w:rPr>
          <w:rFonts w:hint="eastAsia"/>
        </w:rPr>
        <w:t>进行备份提取，分析其中</w:t>
      </w:r>
      <w:proofErr w:type="gramStart"/>
      <w:r>
        <w:rPr>
          <w:rFonts w:hint="eastAsia"/>
        </w:rPr>
        <w:t>的微信记录</w:t>
      </w:r>
      <w:proofErr w:type="gramEnd"/>
      <w:r>
        <w:rPr>
          <w:rFonts w:hint="eastAsia"/>
        </w:rPr>
        <w:t>。检材</w:t>
      </w:r>
      <w:r w:rsidR="0065204C">
        <w:rPr>
          <w:rFonts w:hint="eastAsia"/>
        </w:rPr>
        <w:t>平板电脑</w:t>
      </w:r>
      <w:r>
        <w:rPr>
          <w:rFonts w:hint="eastAsia"/>
        </w:rPr>
        <w:t>中成功提取到</w:t>
      </w:r>
      <w:r>
        <w:t>3个微信</w:t>
      </w:r>
      <w:proofErr w:type="gramStart"/>
      <w:r>
        <w:t>帐号</w:t>
      </w:r>
      <w:proofErr w:type="gramEnd"/>
      <w:r>
        <w:t>“</w:t>
      </w:r>
      <w:r>
        <w:t>xiaohouzizhenkeai（微信ID：wxid_tjz8zrqauekd22；昵称：Cuiyang）</w:t>
      </w:r>
      <w:r>
        <w:t>”</w:t>
      </w:r>
      <w:r>
        <w:t>、</w:t>
      </w:r>
      <w:r>
        <w:t>“</w:t>
      </w:r>
      <w:r>
        <w:t>sanhuanban（微信ID：wxid_h2ryv0nlm2rz12；昵称：Jiangdh）</w:t>
      </w:r>
      <w:r>
        <w:t>”</w:t>
      </w:r>
      <w:r>
        <w:t>和</w:t>
      </w:r>
      <w:r>
        <w:t>“</w:t>
      </w:r>
      <w:r>
        <w:t>laikankano（微信ID：wxid_kc7lbn7d56eu12；昵称：不畏浮云）</w:t>
      </w:r>
      <w:r>
        <w:t>”</w:t>
      </w:r>
      <w:r>
        <w:t>的使用记录。</w:t>
      </w:r>
    </w:p>
    <w:p w14:paraId="439A7FA8" w14:textId="0A9984C6" w:rsidR="001B653B" w:rsidRDefault="001B653B" w:rsidP="00B438E4">
      <w:pPr>
        <w:pStyle w:val="a8"/>
        <w:wordWrap w:val="0"/>
      </w:pPr>
      <w:r>
        <w:rPr>
          <w:rFonts w:hint="eastAsia"/>
        </w:rPr>
        <w:t>检材</w:t>
      </w:r>
      <w:r w:rsidR="0065204C">
        <w:rPr>
          <w:rFonts w:hint="eastAsia"/>
        </w:rPr>
        <w:t>平板电脑</w:t>
      </w:r>
      <w:r>
        <w:rPr>
          <w:rFonts w:hint="eastAsia"/>
        </w:rPr>
        <w:t>中成功提取到微信</w:t>
      </w:r>
      <w:proofErr w:type="gramStart"/>
      <w:r>
        <w:rPr>
          <w:rFonts w:hint="eastAsia"/>
        </w:rPr>
        <w:t>帐号</w:t>
      </w:r>
      <w:proofErr w:type="gramEnd"/>
      <w:r>
        <w:rPr>
          <w:rFonts w:hint="eastAsia"/>
        </w:rPr>
        <w:t>“</w:t>
      </w:r>
      <w:r>
        <w:t>xiaohouzizhenkeai（微信ID：wxid_tjz8zrqauekd22；昵称：Cuiyang）</w:t>
      </w:r>
      <w:r>
        <w:t>”</w:t>
      </w:r>
      <w:r>
        <w:t>的记录共计14,068条，</w:t>
      </w:r>
      <w:r>
        <w:rPr>
          <w:rFonts w:hint="eastAsia"/>
        </w:rPr>
        <w:t>其中已删除记录</w:t>
      </w:r>
      <w:r>
        <w:t>61条。</w:t>
      </w:r>
    </w:p>
    <w:p w14:paraId="1920198A" w14:textId="5B6E38CB" w:rsidR="001B653B" w:rsidRDefault="001B653B" w:rsidP="00B438E4">
      <w:pPr>
        <w:pStyle w:val="a8"/>
        <w:wordWrap w:val="0"/>
      </w:pPr>
      <w:r>
        <w:rPr>
          <w:rFonts w:hint="eastAsia"/>
        </w:rPr>
        <w:t>检材</w:t>
      </w:r>
      <w:r w:rsidR="0065204C">
        <w:rPr>
          <w:rFonts w:hint="eastAsia"/>
        </w:rPr>
        <w:t>平板电脑</w:t>
      </w:r>
      <w:r>
        <w:rPr>
          <w:rFonts w:hint="eastAsia"/>
        </w:rPr>
        <w:t>中成功提取到微信</w:t>
      </w:r>
      <w:proofErr w:type="gramStart"/>
      <w:r>
        <w:rPr>
          <w:rFonts w:hint="eastAsia"/>
        </w:rPr>
        <w:t>帐号</w:t>
      </w:r>
      <w:proofErr w:type="gramEnd"/>
      <w:r>
        <w:rPr>
          <w:rFonts w:hint="eastAsia"/>
        </w:rPr>
        <w:t>“</w:t>
      </w:r>
      <w:r>
        <w:t>kuadenuo（微信ID：wxid_h2ryv0nlm2rz12；昵称：Jiangdh）</w:t>
      </w:r>
      <w:r>
        <w:t>”</w:t>
      </w:r>
      <w:r>
        <w:t>的记录共计1,030条，其中已删除记录14条。</w:t>
      </w:r>
    </w:p>
    <w:p w14:paraId="20B41C43" w14:textId="397A68E9" w:rsidR="001B653B" w:rsidRDefault="001B653B" w:rsidP="00B438E4">
      <w:pPr>
        <w:pStyle w:val="a8"/>
        <w:wordWrap w:val="0"/>
      </w:pPr>
      <w:r>
        <w:rPr>
          <w:rFonts w:hint="eastAsia"/>
        </w:rPr>
        <w:t>检材</w:t>
      </w:r>
      <w:r w:rsidR="0065204C">
        <w:rPr>
          <w:rFonts w:hint="eastAsia"/>
        </w:rPr>
        <w:t>平板电脑</w:t>
      </w:r>
      <w:r>
        <w:rPr>
          <w:rFonts w:hint="eastAsia"/>
        </w:rPr>
        <w:t>中成功提取到微信</w:t>
      </w:r>
      <w:proofErr w:type="gramStart"/>
      <w:r>
        <w:rPr>
          <w:rFonts w:hint="eastAsia"/>
        </w:rPr>
        <w:t>帐号</w:t>
      </w:r>
      <w:proofErr w:type="gramEnd"/>
      <w:r>
        <w:rPr>
          <w:rFonts w:hint="eastAsia"/>
        </w:rPr>
        <w:t>“</w:t>
      </w:r>
      <w:r>
        <w:t>laikankano（微信ID：wxid_kc7lbn7d56eu12；昵称：不畏浮云）</w:t>
      </w:r>
      <w:r>
        <w:t>”</w:t>
      </w:r>
      <w:r>
        <w:t>的记录共计3,383条，其中已删除记录1,276条。</w:t>
      </w:r>
    </w:p>
    <w:p w14:paraId="760A029D" w14:textId="69CBBF96" w:rsidR="000F6311" w:rsidRDefault="001B653B" w:rsidP="00B438E4">
      <w:pPr>
        <w:pStyle w:val="a8"/>
        <w:wordWrap w:val="0"/>
      </w:pPr>
      <w:r>
        <w:rPr>
          <w:rFonts w:hint="eastAsia"/>
        </w:rPr>
        <w:lastRenderedPageBreak/>
        <w:t>3.</w:t>
      </w:r>
      <w:r w:rsidR="00B438E4">
        <w:rPr>
          <w:rFonts w:hint="eastAsia"/>
        </w:rPr>
        <w:t>在只读模式下</w:t>
      </w:r>
      <w:r w:rsidR="000F6311">
        <w:rPr>
          <w:rFonts w:hint="eastAsia"/>
        </w:rPr>
        <w:t>使用</w:t>
      </w:r>
      <w:r w:rsidR="000F6311">
        <w:t>FTK Imager软件制作检</w:t>
      </w:r>
      <w:r w:rsidR="00B438E4">
        <w:rPr>
          <w:rFonts w:hint="eastAsia"/>
        </w:rPr>
        <w:t>“</w:t>
      </w:r>
      <w:r w:rsidR="000F6311">
        <w:t>2022-251-00</w:t>
      </w:r>
      <w:r w:rsidR="00B438E4">
        <w:rPr>
          <w:rFonts w:hint="eastAsia"/>
        </w:rPr>
        <w:t>3”</w:t>
      </w:r>
      <w:r w:rsidR="000F6311">
        <w:t>内置硬盘的</w:t>
      </w:r>
      <w:r w:rsidR="00B438E4">
        <w:rPr>
          <w:rFonts w:hint="eastAsia"/>
        </w:rPr>
        <w:t>DD</w:t>
      </w:r>
      <w:r w:rsidR="000F6311">
        <w:t>镜像。</w:t>
      </w:r>
    </w:p>
    <w:p w14:paraId="79134235" w14:textId="25027457" w:rsidR="000F6311" w:rsidRDefault="000F6311" w:rsidP="00B438E4">
      <w:pPr>
        <w:pStyle w:val="a8"/>
        <w:wordWrap w:val="0"/>
      </w:pPr>
      <w:r>
        <w:rPr>
          <w:rFonts w:hint="eastAsia"/>
        </w:rPr>
        <w:t>使用盘古石计算机取证分析系统加载检材</w:t>
      </w:r>
      <w:r w:rsidR="00431552">
        <w:rPr>
          <w:rFonts w:hint="eastAsia"/>
        </w:rPr>
        <w:t>硬盘镜像</w:t>
      </w:r>
      <w:r w:rsidR="00300E9C">
        <w:rPr>
          <w:rFonts w:hint="eastAsia"/>
        </w:rPr>
        <w:t>“</w:t>
      </w:r>
      <w:r w:rsidR="00431552">
        <w:rPr>
          <w:rFonts w:hint="eastAsia"/>
        </w:rPr>
        <w:t>2022-251-003-001</w:t>
      </w:r>
      <w:r w:rsidR="00431552">
        <w:t>”</w:t>
      </w:r>
      <w:r>
        <w:t>，分析其基本信息。</w:t>
      </w:r>
      <w:r w:rsidR="00300E9C">
        <w:t>检材硬盘</w:t>
      </w:r>
      <w:r w:rsidR="00300E9C">
        <w:rPr>
          <w:rFonts w:hint="eastAsia"/>
        </w:rPr>
        <w:t>“</w:t>
      </w:r>
      <w:r w:rsidR="00300E9C">
        <w:t>2022-251-003-001</w:t>
      </w:r>
      <w:r w:rsidR="00300E9C">
        <w:t>”</w:t>
      </w:r>
      <w:r w:rsidR="00300E9C">
        <w:t>的容量为256 GB</w:t>
      </w:r>
      <w:r>
        <w:t>，共计2个分区。检材硬盘</w:t>
      </w:r>
      <w:r>
        <w:t>“</w:t>
      </w:r>
      <w:r>
        <w:t>2022-251-003-001</w:t>
      </w:r>
      <w:r>
        <w:t>”</w:t>
      </w:r>
      <w:r>
        <w:t>中安装的操作系统为</w:t>
      </w:r>
      <w:r>
        <w:t>“</w:t>
      </w:r>
      <w:r>
        <w:t>Windows 7 Ultimate</w:t>
      </w:r>
      <w:r>
        <w:t>”</w:t>
      </w:r>
      <w:r>
        <w:t>。系统安装时间为</w:t>
      </w:r>
      <w:r>
        <w:t>“</w:t>
      </w:r>
      <w:r>
        <w:t>2020-03-28 18:56:25 +08</w:t>
      </w:r>
      <w:r>
        <w:t>”</w:t>
      </w:r>
      <w:r>
        <w:t>。</w:t>
      </w:r>
    </w:p>
    <w:p w14:paraId="72DFF126" w14:textId="370FDDAF" w:rsidR="000F6311" w:rsidRDefault="00D43FCB" w:rsidP="00B438E4">
      <w:pPr>
        <w:pStyle w:val="a8"/>
        <w:wordWrap w:val="0"/>
      </w:pPr>
      <w:r>
        <w:rPr>
          <w:rFonts w:hint="eastAsia"/>
        </w:rPr>
        <w:t>检材硬盘“2022-251-003-001</w:t>
      </w:r>
      <w:r>
        <w:t>”</w:t>
      </w:r>
      <w:r w:rsidR="000F6311">
        <w:t>中安装的系统时区信息为</w:t>
      </w:r>
      <w:r w:rsidR="000F6311">
        <w:t>“</w:t>
      </w:r>
      <w:r w:rsidR="000F6311">
        <w:t>(UTC+08:00) 北京，重庆，香港特别行政区，乌鲁木齐</w:t>
      </w:r>
      <w:r w:rsidR="000F6311">
        <w:t>”</w:t>
      </w:r>
      <w:r w:rsidR="000F6311">
        <w:t>。</w:t>
      </w:r>
    </w:p>
    <w:p w14:paraId="0AAF1C60" w14:textId="37CBCD7A" w:rsidR="000F6311" w:rsidRDefault="00D43FCB" w:rsidP="007E06C8">
      <w:pPr>
        <w:pStyle w:val="a8"/>
        <w:wordWrap w:val="0"/>
      </w:pPr>
      <w:r>
        <w:rPr>
          <w:rFonts w:hint="eastAsia"/>
        </w:rPr>
        <w:t>检材硬盘“2022-251-003-001</w:t>
      </w:r>
      <w:r>
        <w:t>”</w:t>
      </w:r>
      <w:r w:rsidR="000F6311">
        <w:t>中安装的系统中共有3个本地用户，其中登录次数最多的用户为</w:t>
      </w:r>
      <w:r w:rsidR="000F6311">
        <w:t>“</w:t>
      </w:r>
      <w:r w:rsidR="000F6311">
        <w:t>Manman</w:t>
      </w:r>
      <w:r w:rsidR="000F6311">
        <w:t>”</w:t>
      </w:r>
      <w:r w:rsidR="000F6311">
        <w:t>，登录次数为</w:t>
      </w:r>
      <w:r w:rsidR="000F6311">
        <w:t>“</w:t>
      </w:r>
      <w:r w:rsidR="000F6311">
        <w:t>615</w:t>
      </w:r>
      <w:r w:rsidR="000F6311">
        <w:t>”</w:t>
      </w:r>
      <w:r w:rsidR="000F6311">
        <w:t>，</w:t>
      </w:r>
      <w:r w:rsidR="000F6311">
        <w:rPr>
          <w:rFonts w:hint="eastAsia"/>
        </w:rPr>
        <w:t>最后一次登录时间为“</w:t>
      </w:r>
      <w:r w:rsidR="000F6311">
        <w:t>2022-10-25 22:04:04 +08</w:t>
      </w:r>
      <w:r w:rsidR="000F6311">
        <w:t>”</w:t>
      </w:r>
      <w:r w:rsidR="000F6311">
        <w:t>。</w:t>
      </w:r>
    </w:p>
    <w:p w14:paraId="7AE0560E" w14:textId="67701342"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w:t>
      </w:r>
      <w:r w:rsidR="00812B28">
        <w:t>分析其文件分类记录</w:t>
      </w:r>
      <w:r>
        <w:t>。</w:t>
      </w:r>
      <w:r w:rsidR="00D43FCB">
        <w:rPr>
          <w:rFonts w:hint="eastAsia"/>
        </w:rPr>
        <w:t>检材硬盘“2022-251-003-001</w:t>
      </w:r>
      <w:r w:rsidR="00D43FCB">
        <w:t>”</w:t>
      </w:r>
      <w:r>
        <w:t>中</w:t>
      </w:r>
      <w:r w:rsidR="00812B28">
        <w:t>成功提取到文件分类记录共计37,254条</w:t>
      </w:r>
      <w:r>
        <w:t>。其中办公文档13,504条；图片18,762条；压缩文件629条；视频文件3,157条；音频文件1,202条。</w:t>
      </w:r>
    </w:p>
    <w:p w14:paraId="6E61E0DB" w14:textId="0CF18E7D"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，分析其基本信息。</w:t>
      </w:r>
      <w:r w:rsidR="00D43FCB">
        <w:rPr>
          <w:rFonts w:hint="eastAsia"/>
        </w:rPr>
        <w:t>检材硬盘“2022-251-003-001</w:t>
      </w:r>
      <w:r w:rsidR="00D43FCB">
        <w:t>”</w:t>
      </w:r>
      <w:r>
        <w:t>中成</w:t>
      </w:r>
      <w:r w:rsidR="00A668FD">
        <w:t>功提取到基本信息3,587条。</w:t>
      </w:r>
      <w:r>
        <w:t>其中系统痕迹记录3,136条；用户痕迹记录451条。</w:t>
      </w:r>
    </w:p>
    <w:p w14:paraId="3BFC1C8F" w14:textId="5901A18B" w:rsidR="000F6311" w:rsidRDefault="000F6311" w:rsidP="00B438E4">
      <w:pPr>
        <w:pStyle w:val="a8"/>
        <w:wordWrap w:val="0"/>
      </w:pPr>
      <w:r>
        <w:rPr>
          <w:rFonts w:hint="eastAsia"/>
        </w:rPr>
        <w:lastRenderedPageBreak/>
        <w:t>使用盘古石计算机取证分析系统加载</w:t>
      </w:r>
      <w:r w:rsidR="00D43FCB">
        <w:rPr>
          <w:rFonts w:hint="eastAsia"/>
        </w:rPr>
        <w:t>检材硬盘“2022-251-003-001</w:t>
      </w:r>
      <w:r w:rsidR="00D43FCB">
        <w:t>”</w:t>
      </w:r>
      <w:r>
        <w:t>，分析其浏览器记录。</w:t>
      </w:r>
      <w:r w:rsidR="00D43FCB">
        <w:rPr>
          <w:rFonts w:hint="eastAsia"/>
        </w:rPr>
        <w:t>检材硬盘“2022-251-003-001</w:t>
      </w:r>
      <w:r w:rsidR="00D43FCB">
        <w:t>”</w:t>
      </w:r>
      <w:r>
        <w:t>中成</w:t>
      </w:r>
      <w:r w:rsidR="00A668FD">
        <w:t>功提取到浏览器记录11,546条。</w:t>
      </w:r>
      <w:r>
        <w:t>其中QQ浏览器记录14条</w:t>
      </w:r>
      <w:r w:rsidR="003E7ADF">
        <w:t>；</w:t>
      </w:r>
      <w:r>
        <w:t>360记录12条；Opera记录19条；Edge记录72条；Google Chrome记录11,286条</w:t>
      </w:r>
      <w:r w:rsidR="003E7ADF">
        <w:t>；</w:t>
      </w:r>
      <w:r>
        <w:t>Internet Explorer记录143条。</w:t>
      </w:r>
    </w:p>
    <w:p w14:paraId="51E05C1C" w14:textId="62034377"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，分析其社交软件记录。</w:t>
      </w:r>
      <w:r w:rsidR="00D43FCB">
        <w:rPr>
          <w:rFonts w:hint="eastAsia"/>
        </w:rPr>
        <w:t>检材硬盘“2022-251-003-001</w:t>
      </w:r>
      <w:r w:rsidR="00D43FCB">
        <w:t>”</w:t>
      </w:r>
      <w:r>
        <w:t>中成功提</w:t>
      </w:r>
      <w:r w:rsidR="00A668FD">
        <w:t>取到社交软件记</w:t>
      </w:r>
      <w:r w:rsidR="00C71338">
        <w:t>录2,305条，</w:t>
      </w:r>
      <w:proofErr w:type="gramStart"/>
      <w:r w:rsidR="00C71338">
        <w:t>其中微信</w:t>
      </w:r>
      <w:proofErr w:type="gramEnd"/>
      <w:r w:rsidR="00C71338">
        <w:t>记</w:t>
      </w:r>
      <w:r>
        <w:t>录2,305条。</w:t>
      </w:r>
      <w:r w:rsidR="00D43FCB">
        <w:rPr>
          <w:rFonts w:hint="eastAsia"/>
        </w:rPr>
        <w:t>检材硬盘“2022-251-003-001</w:t>
      </w:r>
      <w:r w:rsidR="00D43FCB">
        <w:t>”</w:t>
      </w:r>
      <w:r w:rsidR="00C71338">
        <w:t>中</w:t>
      </w:r>
      <w:r>
        <w:t>成功提取到2个</w:t>
      </w:r>
      <w:r w:rsidR="00D3576C">
        <w:t>微信</w:t>
      </w:r>
      <w:proofErr w:type="gramStart"/>
      <w:r w:rsidR="00D3576C">
        <w:t>帐号</w:t>
      </w:r>
      <w:proofErr w:type="gramEnd"/>
      <w:r>
        <w:t>“</w:t>
      </w:r>
      <w:r>
        <w:t>（微信ID：wxid_h2ryv0nlm2rz12；昵称：Jiangdh）</w:t>
      </w:r>
      <w:r>
        <w:t>”</w:t>
      </w:r>
      <w:r>
        <w:t>和</w:t>
      </w:r>
      <w:r>
        <w:t>“</w:t>
      </w:r>
      <w:r>
        <w:t xml:space="preserve"> （微信ID：wxid_kc7lbn7d56eu12；昵称：不畏浮云）</w:t>
      </w:r>
      <w:r>
        <w:t>”</w:t>
      </w:r>
      <w:r>
        <w:t>的使用记录。</w:t>
      </w:r>
    </w:p>
    <w:p w14:paraId="273A86EC" w14:textId="5FC514B9" w:rsidR="000F6311" w:rsidRDefault="00D43FCB" w:rsidP="00B438E4">
      <w:pPr>
        <w:pStyle w:val="a8"/>
        <w:wordWrap w:val="0"/>
      </w:pPr>
      <w:r>
        <w:rPr>
          <w:rFonts w:hint="eastAsia"/>
        </w:rPr>
        <w:t>检材硬盘“2022-251-003-001</w:t>
      </w:r>
      <w:r>
        <w:t>”</w:t>
      </w:r>
      <w:r w:rsidR="000F6311">
        <w:rPr>
          <w:rFonts w:hint="eastAsia"/>
        </w:rPr>
        <w:t>中成功提取到微信</w:t>
      </w:r>
      <w:proofErr w:type="gramStart"/>
      <w:r w:rsidR="000F6311">
        <w:rPr>
          <w:rFonts w:hint="eastAsia"/>
        </w:rPr>
        <w:t>帐号</w:t>
      </w:r>
      <w:proofErr w:type="gramEnd"/>
      <w:r w:rsidR="000F6311">
        <w:rPr>
          <w:rFonts w:hint="eastAsia"/>
        </w:rPr>
        <w:t>“</w:t>
      </w:r>
      <w:r w:rsidR="000F6311">
        <w:t>（微信ID：wxid_h2ryv0nlm2rz12；昵称：Jiangdh）</w:t>
      </w:r>
      <w:r w:rsidR="000F6311">
        <w:t>”</w:t>
      </w:r>
      <w:r w:rsidR="000F6311">
        <w:t>的记录共计2,198条，其中已删除记录0条。</w:t>
      </w:r>
    </w:p>
    <w:p w14:paraId="0B56E308" w14:textId="1EF8D82F" w:rsidR="000F6311" w:rsidRDefault="00D43FCB" w:rsidP="00B438E4">
      <w:pPr>
        <w:pStyle w:val="a8"/>
        <w:wordWrap w:val="0"/>
      </w:pPr>
      <w:r>
        <w:rPr>
          <w:rFonts w:hint="eastAsia"/>
        </w:rPr>
        <w:t>检材硬盘“2022-251-003-001</w:t>
      </w:r>
      <w:r>
        <w:t>”</w:t>
      </w:r>
      <w:r w:rsidR="000F6311">
        <w:rPr>
          <w:rFonts w:hint="eastAsia"/>
        </w:rPr>
        <w:t>中成功提取到微信</w:t>
      </w:r>
      <w:proofErr w:type="gramStart"/>
      <w:r w:rsidR="000F6311">
        <w:rPr>
          <w:rFonts w:hint="eastAsia"/>
        </w:rPr>
        <w:t>帐号</w:t>
      </w:r>
      <w:proofErr w:type="gramEnd"/>
      <w:r w:rsidR="007E06C8">
        <w:rPr>
          <w:rFonts w:hint="eastAsia"/>
        </w:rPr>
        <w:t>“</w:t>
      </w:r>
      <w:r w:rsidR="000F6311">
        <w:rPr>
          <w:rFonts w:hint="eastAsia"/>
        </w:rPr>
        <w:t>（微信</w:t>
      </w:r>
      <w:r w:rsidR="000F6311">
        <w:t>ID：wxid_kc7lbn7d56eu12；昵称：不畏浮云）</w:t>
      </w:r>
      <w:r w:rsidR="000F6311">
        <w:t>”</w:t>
      </w:r>
      <w:r w:rsidR="000F6311">
        <w:t>的记录共计107条，其中已删除记录0条。</w:t>
      </w:r>
    </w:p>
    <w:p w14:paraId="1F504E79" w14:textId="00063D5B"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，分析其网盘记录。</w:t>
      </w:r>
      <w:r w:rsidR="00D43FCB">
        <w:rPr>
          <w:rFonts w:hint="eastAsia"/>
        </w:rPr>
        <w:t>检材硬盘“2022-251-003-001</w:t>
      </w:r>
      <w:r w:rsidR="00D43FCB">
        <w:t>”</w:t>
      </w:r>
      <w:r>
        <w:t>中成功提取到</w:t>
      </w:r>
      <w:proofErr w:type="gramStart"/>
      <w:r>
        <w:t>网盘记</w:t>
      </w:r>
      <w:r w:rsidR="00C71338">
        <w:t>录</w:t>
      </w:r>
      <w:proofErr w:type="gramEnd"/>
      <w:r w:rsidR="00C71338">
        <w:t>260条，其中百度</w:t>
      </w:r>
      <w:proofErr w:type="gramStart"/>
      <w:r>
        <w:t>网盘记录</w:t>
      </w:r>
      <w:proofErr w:type="gramEnd"/>
      <w:r>
        <w:t>260条。</w:t>
      </w:r>
    </w:p>
    <w:p w14:paraId="66DF4402" w14:textId="67BFE8F9" w:rsidR="000F6311" w:rsidRDefault="000F6311" w:rsidP="00B438E4">
      <w:pPr>
        <w:pStyle w:val="a8"/>
        <w:wordWrap w:val="0"/>
      </w:pPr>
      <w:r>
        <w:rPr>
          <w:rFonts w:hint="eastAsia"/>
        </w:rPr>
        <w:t>使用盘古石计算机取证分析系统加载</w:t>
      </w:r>
      <w:r w:rsidR="00D43FCB">
        <w:rPr>
          <w:rFonts w:hint="eastAsia"/>
        </w:rPr>
        <w:t>检材硬盘“2022-251-003-</w:t>
      </w:r>
      <w:r w:rsidR="00D43FCB">
        <w:rPr>
          <w:rFonts w:hint="eastAsia"/>
        </w:rPr>
        <w:lastRenderedPageBreak/>
        <w:t>001</w:t>
      </w:r>
      <w:r w:rsidR="00D43FCB">
        <w:t>”</w:t>
      </w:r>
      <w:r>
        <w:t>，分析其VPN记录。</w:t>
      </w:r>
      <w:r w:rsidR="00431552">
        <w:t>硬盘</w:t>
      </w:r>
      <w:r w:rsidR="006D5FFD">
        <w:rPr>
          <w:rFonts w:hint="eastAsia"/>
        </w:rPr>
        <w:t>“</w:t>
      </w:r>
      <w:r w:rsidR="00431552">
        <w:t>2022-251-003-001</w:t>
      </w:r>
      <w:r w:rsidR="00431552">
        <w:t>”</w:t>
      </w:r>
      <w:r>
        <w:t>中成功提取到VPN记录62条；其中操作系统VPN信息记录62条。</w:t>
      </w:r>
    </w:p>
    <w:p w14:paraId="3D5CF1F3" w14:textId="04B42C39" w:rsidR="001B653B"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，分析其文件记录。</w:t>
      </w:r>
      <w:r w:rsidR="00431552">
        <w:t>硬盘</w:t>
      </w:r>
      <w:r w:rsidR="006D5FFD">
        <w:rPr>
          <w:rFonts w:hint="eastAsia"/>
        </w:rPr>
        <w:t>“</w:t>
      </w:r>
      <w:r w:rsidR="00431552">
        <w:t>2022-251-003-001</w:t>
      </w:r>
      <w:r w:rsidR="00431552">
        <w:t>”</w:t>
      </w:r>
      <w:r>
        <w:t>中成功</w:t>
      </w:r>
      <w:r w:rsidR="00A668FD">
        <w:t>提取到文件记录31条。</w:t>
      </w:r>
      <w:r>
        <w:t>其中iPhone信任文件记录6条</w:t>
      </w:r>
      <w:r w:rsidR="003E7ADF">
        <w:t>；</w:t>
      </w:r>
      <w:r>
        <w:t>手机备份文件记录6条；加密容器文件记录19条。</w:t>
      </w:r>
    </w:p>
    <w:p w14:paraId="6961D92E" w14:textId="531D518A" w:rsidR="00C71338" w:rsidRPr="000F6311" w:rsidRDefault="00C71338" w:rsidP="00C71338">
      <w:pPr>
        <w:pStyle w:val="a8"/>
        <w:wordWrap w:val="0"/>
      </w:pPr>
      <w:r>
        <w:rPr>
          <w:rFonts w:hint="eastAsia"/>
        </w:rPr>
        <w:t>使用盘古石计算机取证分析系统加载</w:t>
      </w:r>
      <w:r w:rsidR="00D43FCB">
        <w:rPr>
          <w:rFonts w:hint="eastAsia"/>
        </w:rPr>
        <w:t>检材硬盘“2022-251-003-001</w:t>
      </w:r>
      <w:r w:rsidR="00D43FCB">
        <w:t>”</w:t>
      </w:r>
      <w:r>
        <w:t>，分析其</w:t>
      </w:r>
      <w:proofErr w:type="gramStart"/>
      <w:r w:rsidRPr="00823B01">
        <w:t>缩略图</w:t>
      </w:r>
      <w:proofErr w:type="gramEnd"/>
      <w:r w:rsidRPr="00823B01">
        <w:t>分析</w:t>
      </w:r>
      <w:r>
        <w:rPr>
          <w:rFonts w:hint="eastAsia"/>
        </w:rPr>
        <w:t>记录</w:t>
      </w:r>
      <w:r>
        <w:t>。</w:t>
      </w:r>
      <w:r w:rsidR="00D43FCB">
        <w:rPr>
          <w:rFonts w:hint="eastAsia"/>
        </w:rPr>
        <w:t>检材硬盘“2022-251-003-001</w:t>
      </w:r>
      <w:r w:rsidR="00D43FCB">
        <w:t>”</w:t>
      </w:r>
      <w:r w:rsidRPr="00F47635">
        <w:t>中成功</w:t>
      </w:r>
      <w:r>
        <w:t>提取到</w:t>
      </w:r>
      <w:proofErr w:type="gramStart"/>
      <w:r w:rsidRPr="00823B01">
        <w:t>缩略图</w:t>
      </w:r>
      <w:proofErr w:type="gramEnd"/>
      <w:r w:rsidRPr="00823B01">
        <w:t>分析</w:t>
      </w:r>
      <w:r>
        <w:t>记录642条。</w:t>
      </w:r>
      <w:r w:rsidRPr="00F47635">
        <w:t>其中</w:t>
      </w:r>
      <w:r>
        <w:rPr>
          <w:rFonts w:hint="eastAsia"/>
        </w:rPr>
        <w:t>已删除0条。</w:t>
      </w:r>
    </w:p>
    <w:p w14:paraId="36ED7467" w14:textId="77777777" w:rsidR="00C76FC2" w:rsidRPr="000F6311" w:rsidRDefault="00051763" w:rsidP="00B438E4">
      <w:pPr>
        <w:pStyle w:val="1"/>
      </w:pPr>
      <w:r w:rsidRPr="000F6311">
        <w:t>鉴定意见</w:t>
      </w:r>
    </w:p>
    <w:p w14:paraId="0BA3550D" w14:textId="30F16BAB" w:rsidR="000F6311" w:rsidRDefault="000F6311" w:rsidP="00B438E4">
      <w:pPr>
        <w:pStyle w:val="a8"/>
        <w:wordWrap w:val="0"/>
      </w:pPr>
      <w:r>
        <w:rPr>
          <w:rFonts w:hint="eastAsia"/>
        </w:rPr>
        <w:t>1.经检验，</w:t>
      </w:r>
      <w:r>
        <w:t>检材手机</w:t>
      </w:r>
      <w:r w:rsidR="00431552">
        <w:rPr>
          <w:rFonts w:hint="eastAsia"/>
        </w:rPr>
        <w:t>“2</w:t>
      </w:r>
      <w:r w:rsidR="00431552">
        <w:t>022-251-001</w:t>
      </w:r>
      <w:r w:rsidR="00431552">
        <w:rPr>
          <w:rFonts w:hint="eastAsia"/>
        </w:rPr>
        <w:t>”</w:t>
      </w:r>
      <w:r>
        <w:t>的设备品牌为</w:t>
      </w:r>
      <w:r>
        <w:t>“</w:t>
      </w:r>
      <w:r w:rsidRPr="000706AA">
        <w:t>iPhone</w:t>
      </w:r>
      <w:r>
        <w:t>”</w:t>
      </w:r>
      <w:r>
        <w:t>，型号为</w:t>
      </w:r>
      <w:r>
        <w:t>“</w:t>
      </w:r>
      <w:r>
        <w:t>MLUA3LL/A</w:t>
      </w:r>
      <w:r>
        <w:t>”</w:t>
      </w:r>
      <w:r>
        <w:t>，</w:t>
      </w:r>
      <w:r w:rsidR="00812B28">
        <w:t>IMEI为</w:t>
      </w:r>
      <w:r>
        <w:t>“</w:t>
      </w:r>
      <w:r>
        <w:rPr>
          <w:rFonts w:hint="eastAsia"/>
        </w:rPr>
        <w:t>3</w:t>
      </w:r>
      <w:r>
        <w:t>59052379903584</w:t>
      </w:r>
      <w:r>
        <w:t>”</w:t>
      </w:r>
      <w:r>
        <w:t>和</w:t>
      </w:r>
      <w:r>
        <w:t>“</w:t>
      </w:r>
      <w:r>
        <w:t>359052379207846</w:t>
      </w:r>
      <w:r>
        <w:t>”</w:t>
      </w:r>
      <w:r>
        <w:t>，系统版本为</w:t>
      </w:r>
      <w:r>
        <w:t>“</w:t>
      </w:r>
      <w:r w:rsidRPr="000706AA">
        <w:t>iOS</w:t>
      </w:r>
      <w:r>
        <w:t xml:space="preserve"> </w:t>
      </w:r>
      <w:r w:rsidRPr="0004651A">
        <w:t>15.</w:t>
      </w:r>
      <w:r>
        <w:t>4</w:t>
      </w:r>
      <w:r>
        <w:t>”</w:t>
      </w:r>
      <w:r>
        <w:rPr>
          <w:rFonts w:hint="eastAsia"/>
        </w:rPr>
        <w:t>，设备名称为“</w:t>
      </w:r>
      <w:r w:rsidRPr="003175B3">
        <w:t>iPhoneF</w:t>
      </w:r>
      <w:r>
        <w:rPr>
          <w:rFonts w:hint="eastAsia"/>
        </w:rPr>
        <w:t>”</w:t>
      </w:r>
      <w:r>
        <w:t>。</w:t>
      </w:r>
    </w:p>
    <w:p w14:paraId="3ED30F2B" w14:textId="59928C78" w:rsidR="000F6311" w:rsidRDefault="000F6311" w:rsidP="00B438E4">
      <w:pPr>
        <w:pStyle w:val="a8"/>
        <w:wordWrap w:val="0"/>
      </w:pPr>
      <w:r>
        <w:t>检材手机中成功提取到通讯录记录共计419条，其中已删除记录0条；通话记录共计</w:t>
      </w:r>
      <w:r>
        <w:rPr>
          <w:rFonts w:hint="eastAsia"/>
        </w:rPr>
        <w:t>2</w:t>
      </w:r>
      <w:r>
        <w:t>05条，其中已删除记录0条；短信记录共计</w:t>
      </w:r>
      <w:r>
        <w:rPr>
          <w:rFonts w:hint="eastAsia"/>
        </w:rPr>
        <w:t>1</w:t>
      </w:r>
      <w:r>
        <w:t>,514条，其中已删除记录0条。</w:t>
      </w:r>
    </w:p>
    <w:p w14:paraId="6623ABE3" w14:textId="6D99B67B" w:rsidR="002257D2" w:rsidRPr="002257D2" w:rsidRDefault="002257D2" w:rsidP="00B438E4">
      <w:pPr>
        <w:pStyle w:val="a8"/>
        <w:wordWrap w:val="0"/>
      </w:pPr>
      <w:r>
        <w:t>检材手机中成功提取到</w:t>
      </w:r>
      <w:r>
        <w:rPr>
          <w:rFonts w:hint="eastAsia"/>
        </w:rPr>
        <w:t>多媒体</w:t>
      </w:r>
      <w:r>
        <w:t>记录共计</w:t>
      </w:r>
      <w:r>
        <w:rPr>
          <w:rFonts w:hint="eastAsia"/>
        </w:rPr>
        <w:t>1</w:t>
      </w:r>
      <w:r>
        <w:t>17条，其中已删除记录0条。</w:t>
      </w:r>
    </w:p>
    <w:p w14:paraId="5FC6CDA2" w14:textId="77777777" w:rsidR="000F6311" w:rsidRDefault="000F6311" w:rsidP="00B438E4">
      <w:pPr>
        <w:pStyle w:val="a8"/>
        <w:wordWrap w:val="0"/>
      </w:pPr>
      <w:r>
        <w:rPr>
          <w:rFonts w:hint="eastAsia"/>
        </w:rPr>
        <w:t>检材手机中成功提取到</w:t>
      </w:r>
      <w:r w:rsidRPr="00355216">
        <w:t>微信</w:t>
      </w:r>
      <w:proofErr w:type="gramStart"/>
      <w:r w:rsidRPr="00355216">
        <w:t>帐号</w:t>
      </w:r>
      <w:proofErr w:type="gramEnd"/>
      <w:r w:rsidRPr="003820DC">
        <w:rPr>
          <w:rFonts w:hint="eastAsia"/>
        </w:rPr>
        <w:t>“</w:t>
      </w:r>
      <w:r w:rsidRPr="003820DC">
        <w:t>kuadenuo（微信ID：wxid_h2ryv0nlm2rz12；昵称：Jiangdh）</w:t>
      </w:r>
      <w:r w:rsidRPr="003820DC">
        <w:t>”</w:t>
      </w:r>
      <w:r>
        <w:t>的记录共计</w:t>
      </w:r>
      <w:r>
        <w:rPr>
          <w:rFonts w:hint="eastAsia"/>
        </w:rPr>
        <w:t>8</w:t>
      </w:r>
      <w:r>
        <w:t>,308条，其中已删</w:t>
      </w:r>
      <w:r>
        <w:lastRenderedPageBreak/>
        <w:t>除记录</w:t>
      </w:r>
      <w:r>
        <w:rPr>
          <w:rFonts w:hint="eastAsia"/>
        </w:rPr>
        <w:t>3</w:t>
      </w:r>
      <w:r>
        <w:t>3条。</w:t>
      </w:r>
    </w:p>
    <w:p w14:paraId="68CBB51D" w14:textId="77777777" w:rsidR="000F6311" w:rsidRDefault="000F6311" w:rsidP="00B438E4">
      <w:pPr>
        <w:pStyle w:val="a8"/>
        <w:wordWrap w:val="0"/>
      </w:pPr>
      <w:r>
        <w:rPr>
          <w:rFonts w:hint="eastAsia"/>
        </w:rPr>
        <w:t>检材手机中成功提取到</w:t>
      </w:r>
      <w:r w:rsidRPr="00355216">
        <w:t>微信</w:t>
      </w:r>
      <w:proofErr w:type="gramStart"/>
      <w:r w:rsidRPr="00355216">
        <w:t>帐号</w:t>
      </w:r>
      <w:proofErr w:type="gramEnd"/>
      <w:r w:rsidRPr="003820DC">
        <w:t>“</w:t>
      </w:r>
      <w:r w:rsidRPr="003820DC">
        <w:t>democrachina（微信ID：wxid_kc7lbn7d56eu12；昵称：</w:t>
      </w:r>
      <w:r w:rsidRPr="003820DC">
        <w:rPr>
          <w:rFonts w:hint="eastAsia"/>
        </w:rPr>
        <w:t>不畏浮云</w:t>
      </w:r>
      <w:r w:rsidRPr="003820DC">
        <w:t>）</w:t>
      </w:r>
      <w:r w:rsidRPr="003820DC">
        <w:t>”</w:t>
      </w:r>
      <w:r>
        <w:t>的记录共计12,175条，其中已删除记录68条。</w:t>
      </w:r>
    </w:p>
    <w:p w14:paraId="36E249D4" w14:textId="77777777" w:rsidR="000F6311" w:rsidRDefault="000F6311" w:rsidP="00B438E4">
      <w:pPr>
        <w:pStyle w:val="a8"/>
        <w:wordWrap w:val="0"/>
      </w:pPr>
      <w:r>
        <w:rPr>
          <w:rFonts w:hint="eastAsia"/>
        </w:rPr>
        <w:t>检材手机中成功提取到</w:t>
      </w:r>
      <w:r>
        <w:t>QQ</w:t>
      </w:r>
      <w:proofErr w:type="gramStart"/>
      <w:r>
        <w:t>帐号</w:t>
      </w:r>
      <w:proofErr w:type="gramEnd"/>
      <w:r>
        <w:t>“</w:t>
      </w:r>
      <w:r>
        <w:t>16467920（用户名：16467920；昵称：ban）</w:t>
      </w:r>
      <w:r>
        <w:t>”</w:t>
      </w:r>
      <w:r>
        <w:t>的使用记录共计6,764条，其中已删除3条。</w:t>
      </w:r>
    </w:p>
    <w:p w14:paraId="22372E46" w14:textId="77777777" w:rsidR="000F6311" w:rsidRDefault="000F6311" w:rsidP="00B438E4">
      <w:pPr>
        <w:pStyle w:val="a8"/>
        <w:wordWrap w:val="0"/>
      </w:pPr>
      <w:r>
        <w:rPr>
          <w:rFonts w:hint="eastAsia"/>
        </w:rPr>
        <w:t>检材手机中成功提取到</w:t>
      </w:r>
      <w:r>
        <w:t>QQ</w:t>
      </w:r>
      <w:proofErr w:type="gramStart"/>
      <w:r>
        <w:t>帐号</w:t>
      </w:r>
      <w:proofErr w:type="gramEnd"/>
      <w:r>
        <w:t>173740457（用户名：173740457；昵称：未名）</w:t>
      </w:r>
      <w:proofErr w:type="gramStart"/>
      <w:r>
        <w:t>”</w:t>
      </w:r>
      <w:proofErr w:type="gramEnd"/>
      <w:r>
        <w:t>的使用记录共计279条，其中已删除0条。</w:t>
      </w:r>
    </w:p>
    <w:p w14:paraId="5038E1A0" w14:textId="781FBEEA" w:rsidR="000F6311" w:rsidRDefault="000F6311" w:rsidP="00B438E4">
      <w:pPr>
        <w:pStyle w:val="a8"/>
        <w:wordWrap w:val="0"/>
      </w:pPr>
      <w:r>
        <w:rPr>
          <w:rFonts w:hint="eastAsia"/>
        </w:rPr>
        <w:t>检材手机中成功提取到企业微信</w:t>
      </w:r>
      <w:proofErr w:type="gramStart"/>
      <w:r>
        <w:rPr>
          <w:rFonts w:hint="eastAsia"/>
        </w:rPr>
        <w:t>帐号</w:t>
      </w:r>
      <w:proofErr w:type="gramEnd"/>
      <w:r>
        <w:rPr>
          <w:rFonts w:hint="eastAsia"/>
        </w:rPr>
        <w:t>“（</w:t>
      </w:r>
      <w:proofErr w:type="gramStart"/>
      <w:r w:rsidR="007E06C8">
        <w:rPr>
          <w:rFonts w:hint="eastAsia"/>
        </w:rPr>
        <w:t>帐号</w:t>
      </w:r>
      <w:proofErr w:type="gramEnd"/>
      <w:r>
        <w:rPr>
          <w:rFonts w:hint="eastAsia"/>
        </w:rPr>
        <w:t>：</w:t>
      </w:r>
      <w:r>
        <w:t>1688854878268925；昵称：蒋敦宏）</w:t>
      </w:r>
      <w:r>
        <w:t>”</w:t>
      </w:r>
      <w:r>
        <w:t>的记录共计203条，其中已删除记录9条。</w:t>
      </w:r>
    </w:p>
    <w:p w14:paraId="31349310" w14:textId="1FF2C7FD" w:rsidR="000F6311" w:rsidRDefault="000F6311" w:rsidP="00B438E4">
      <w:pPr>
        <w:pStyle w:val="a8"/>
        <w:wordWrap w:val="0"/>
      </w:pPr>
      <w:r>
        <w:rPr>
          <w:rFonts w:hint="eastAsia"/>
        </w:rPr>
        <w:t>检材手机中成功提取到企业微信</w:t>
      </w:r>
      <w:proofErr w:type="gramStart"/>
      <w:r>
        <w:rPr>
          <w:rFonts w:hint="eastAsia"/>
        </w:rPr>
        <w:t>帐号</w:t>
      </w:r>
      <w:proofErr w:type="gramEnd"/>
      <w:r>
        <w:rPr>
          <w:rFonts w:hint="eastAsia"/>
        </w:rPr>
        <w:t>“（</w:t>
      </w:r>
      <w:proofErr w:type="gramStart"/>
      <w:r w:rsidR="007E06C8">
        <w:rPr>
          <w:rFonts w:hint="eastAsia"/>
        </w:rPr>
        <w:t>帐号</w:t>
      </w:r>
      <w:proofErr w:type="gramEnd"/>
      <w:r>
        <w:rPr>
          <w:rFonts w:hint="eastAsia"/>
        </w:rPr>
        <w:t>：</w:t>
      </w:r>
      <w:r>
        <w:t>1688858261295257；昵称：蒋敦宏）</w:t>
      </w:r>
      <w:r>
        <w:t>”</w:t>
      </w:r>
      <w:r>
        <w:t>的记录共计268条，其中已删除记录5条。</w:t>
      </w:r>
    </w:p>
    <w:p w14:paraId="48FAA1C8" w14:textId="79E432C8" w:rsidR="000F6311" w:rsidRDefault="000F6311" w:rsidP="00B438E4">
      <w:pPr>
        <w:pStyle w:val="a8"/>
        <w:wordWrap w:val="0"/>
      </w:pPr>
      <w:r>
        <w:rPr>
          <w:rFonts w:hint="eastAsia"/>
        </w:rPr>
        <w:t>检材手机中成功提取到企业微信</w:t>
      </w:r>
      <w:proofErr w:type="gramStart"/>
      <w:r>
        <w:rPr>
          <w:rFonts w:hint="eastAsia"/>
        </w:rPr>
        <w:t>帐号</w:t>
      </w:r>
      <w:proofErr w:type="gramEnd"/>
      <w:r>
        <w:rPr>
          <w:rFonts w:hint="eastAsia"/>
        </w:rPr>
        <w:t>“（</w:t>
      </w:r>
      <w:proofErr w:type="gramStart"/>
      <w:r w:rsidR="007E06C8">
        <w:rPr>
          <w:rFonts w:hint="eastAsia"/>
        </w:rPr>
        <w:t>帐号</w:t>
      </w:r>
      <w:proofErr w:type="gramEnd"/>
      <w:r>
        <w:rPr>
          <w:rFonts w:hint="eastAsia"/>
        </w:rPr>
        <w:t>：</w:t>
      </w:r>
      <w:r>
        <w:t>1688850555422033；昵称：蒋敦宏）</w:t>
      </w:r>
      <w:r>
        <w:t>”</w:t>
      </w:r>
      <w:r>
        <w:t>的记录共计122条，其中已删除记录4条。</w:t>
      </w:r>
    </w:p>
    <w:p w14:paraId="0CCDD383" w14:textId="77777777" w:rsidR="00C71338" w:rsidRDefault="00C71338" w:rsidP="00C71338">
      <w:pPr>
        <w:pStyle w:val="a8"/>
      </w:pPr>
      <w:r>
        <w:rPr>
          <w:rFonts w:hint="eastAsia"/>
        </w:rPr>
        <w:t>检材手机中成功提取到企业</w:t>
      </w:r>
      <w:r w:rsidRPr="00355216">
        <w:t>微信</w:t>
      </w:r>
      <w:proofErr w:type="gramStart"/>
      <w:r w:rsidRPr="00355216">
        <w:t>帐号</w:t>
      </w:r>
      <w:proofErr w:type="gramEnd"/>
      <w:r w:rsidRPr="003820DC">
        <w:rPr>
          <w:rFonts w:hint="eastAsia"/>
        </w:rPr>
        <w:t>“</w:t>
      </w:r>
      <w:r w:rsidRPr="003820DC">
        <w:t>（</w:t>
      </w:r>
      <w:proofErr w:type="gramStart"/>
      <w:r>
        <w:rPr>
          <w:rFonts w:hint="eastAsia"/>
        </w:rPr>
        <w:t>帐号</w:t>
      </w:r>
      <w:proofErr w:type="gramEnd"/>
      <w:r w:rsidRPr="003820DC">
        <w:t>：</w:t>
      </w:r>
      <w:r w:rsidRPr="00B44C1B">
        <w:t>1688856663353031</w:t>
      </w:r>
      <w:r w:rsidRPr="003820DC">
        <w:t>；昵称：</w:t>
      </w:r>
      <w:r w:rsidRPr="00B44C1B">
        <w:rPr>
          <w:rFonts w:hint="eastAsia"/>
        </w:rPr>
        <w:t>蒋敦宏</w:t>
      </w:r>
      <w:r w:rsidRPr="003820DC">
        <w:t>）</w:t>
      </w:r>
      <w:r w:rsidRPr="003820DC">
        <w:t>”</w:t>
      </w:r>
      <w:r>
        <w:t>的记录共计</w:t>
      </w:r>
      <w:r>
        <w:rPr>
          <w:rFonts w:hint="eastAsia"/>
        </w:rPr>
        <w:t>198</w:t>
      </w:r>
      <w:r>
        <w:t>条，其中已删除记录</w:t>
      </w:r>
      <w:r>
        <w:rPr>
          <w:rFonts w:hint="eastAsia"/>
        </w:rPr>
        <w:t>2</w:t>
      </w:r>
      <w:r>
        <w:t>条。</w:t>
      </w:r>
    </w:p>
    <w:p w14:paraId="427D2D6C" w14:textId="2AC37C66" w:rsidR="00C71338" w:rsidRPr="00C71338" w:rsidRDefault="00C71338" w:rsidP="00C71338">
      <w:pPr>
        <w:pStyle w:val="a8"/>
      </w:pPr>
      <w:r>
        <w:rPr>
          <w:rFonts w:hint="eastAsia"/>
        </w:rPr>
        <w:t>检材手机中成功提取到企业</w:t>
      </w:r>
      <w:r w:rsidRPr="00355216">
        <w:t>微信</w:t>
      </w:r>
      <w:proofErr w:type="gramStart"/>
      <w:r w:rsidRPr="00355216">
        <w:t>帐号</w:t>
      </w:r>
      <w:proofErr w:type="gramEnd"/>
      <w:r>
        <w:rPr>
          <w:rFonts w:hint="eastAsia"/>
        </w:rPr>
        <w:t>“</w:t>
      </w:r>
      <w:r w:rsidRPr="003820DC">
        <w:t>（</w:t>
      </w:r>
      <w:proofErr w:type="gramStart"/>
      <w:r>
        <w:rPr>
          <w:rFonts w:hint="eastAsia"/>
        </w:rPr>
        <w:t>帐号</w:t>
      </w:r>
      <w:proofErr w:type="gramEnd"/>
      <w:r w:rsidRPr="003820DC">
        <w:t>：</w:t>
      </w:r>
      <w:r w:rsidRPr="00B44C1B">
        <w:t>1688850263755318</w:t>
      </w:r>
      <w:r w:rsidRPr="003820DC">
        <w:t>；昵称：</w:t>
      </w:r>
      <w:r w:rsidRPr="00B44C1B">
        <w:rPr>
          <w:rFonts w:hint="eastAsia"/>
        </w:rPr>
        <w:t>蒋敦宏</w:t>
      </w:r>
      <w:r w:rsidRPr="003820DC">
        <w:t>）</w:t>
      </w:r>
      <w:r w:rsidRPr="003820DC">
        <w:t>”</w:t>
      </w:r>
      <w:r>
        <w:t>的记录共计</w:t>
      </w:r>
      <w:r>
        <w:rPr>
          <w:rFonts w:hint="eastAsia"/>
        </w:rPr>
        <w:t>271</w:t>
      </w:r>
      <w:r>
        <w:t>条，其中已删除记录</w:t>
      </w:r>
      <w:r>
        <w:rPr>
          <w:rFonts w:hint="eastAsia"/>
        </w:rPr>
        <w:t>0</w:t>
      </w:r>
      <w:r>
        <w:t>条。</w:t>
      </w:r>
    </w:p>
    <w:p w14:paraId="521D4EBF" w14:textId="186AF031" w:rsidR="000F6311" w:rsidRDefault="000F6311" w:rsidP="00B438E4">
      <w:pPr>
        <w:pStyle w:val="a8"/>
        <w:wordWrap w:val="0"/>
      </w:pPr>
      <w:r>
        <w:rPr>
          <w:rFonts w:hint="eastAsia"/>
        </w:rPr>
        <w:t>检材手机中成功提取到企业微信</w:t>
      </w:r>
      <w:proofErr w:type="gramStart"/>
      <w:r>
        <w:rPr>
          <w:rFonts w:hint="eastAsia"/>
        </w:rPr>
        <w:t>帐号</w:t>
      </w:r>
      <w:proofErr w:type="gramEnd"/>
      <w:r>
        <w:rPr>
          <w:rFonts w:hint="eastAsia"/>
        </w:rPr>
        <w:t>（</w:t>
      </w:r>
      <w:proofErr w:type="gramStart"/>
      <w:r w:rsidR="007E06C8">
        <w:rPr>
          <w:rFonts w:hint="eastAsia"/>
        </w:rPr>
        <w:t>帐号</w:t>
      </w:r>
      <w:proofErr w:type="gramEnd"/>
      <w:r>
        <w:rPr>
          <w:rFonts w:hint="eastAsia"/>
        </w:rPr>
        <w:t>：</w:t>
      </w:r>
      <w:r>
        <w:t>1688851310316007；昵称：蒋敦宏-北京市远东律师事务所）</w:t>
      </w:r>
      <w:proofErr w:type="gramStart"/>
      <w:r>
        <w:t>”</w:t>
      </w:r>
      <w:proofErr w:type="gramEnd"/>
      <w:r>
        <w:t>的记录共计28,806条，其中已删除记录101条。</w:t>
      </w:r>
    </w:p>
    <w:p w14:paraId="0E7E7E7B" w14:textId="1B3BD80D" w:rsidR="002257D2" w:rsidRDefault="002257D2" w:rsidP="00B438E4">
      <w:pPr>
        <w:pStyle w:val="a8"/>
        <w:wordWrap w:val="0"/>
      </w:pPr>
      <w:r>
        <w:rPr>
          <w:rFonts w:hint="eastAsia"/>
        </w:rPr>
        <w:lastRenderedPageBreak/>
        <w:t>检材手机中成功提取到钉钉</w:t>
      </w:r>
      <w:proofErr w:type="gramStart"/>
      <w:r>
        <w:t>帐号</w:t>
      </w:r>
      <w:proofErr w:type="gramEnd"/>
      <w:r>
        <w:t>“</w:t>
      </w:r>
      <w:r>
        <w:t>（</w:t>
      </w:r>
      <w:proofErr w:type="gramStart"/>
      <w:r w:rsidR="007E06C8">
        <w:rPr>
          <w:rFonts w:hint="eastAsia"/>
        </w:rPr>
        <w:t>帐号</w:t>
      </w:r>
      <w:proofErr w:type="gramEnd"/>
      <w:r>
        <w:t>：</w:t>
      </w:r>
      <w:r w:rsidRPr="00500E72">
        <w:t>124537349</w:t>
      </w:r>
      <w:r>
        <w:t>；昵称：</w:t>
      </w:r>
      <w:r w:rsidRPr="0090000D">
        <w:t>ban</w:t>
      </w:r>
      <w:r>
        <w:t>）</w:t>
      </w:r>
      <w:r>
        <w:t>”</w:t>
      </w:r>
      <w:r>
        <w:t>的使用记录</w:t>
      </w:r>
      <w:r>
        <w:rPr>
          <w:rFonts w:hint="eastAsia"/>
        </w:rPr>
        <w:t>共计1</w:t>
      </w:r>
      <w:r>
        <w:t>,</w:t>
      </w:r>
      <w:r>
        <w:rPr>
          <w:rFonts w:hint="eastAsia"/>
        </w:rPr>
        <w:t>199条，其中已删除记录</w:t>
      </w:r>
      <w:r>
        <w:t>32</w:t>
      </w:r>
      <w:r>
        <w:rPr>
          <w:rFonts w:hint="eastAsia"/>
        </w:rPr>
        <w:t>条</w:t>
      </w:r>
      <w:r>
        <w:t>。</w:t>
      </w:r>
    </w:p>
    <w:p w14:paraId="6E8997AE" w14:textId="5861EF74" w:rsidR="000F6311" w:rsidRDefault="000F6311" w:rsidP="00B438E4">
      <w:pPr>
        <w:pStyle w:val="a8"/>
        <w:wordWrap w:val="0"/>
      </w:pPr>
      <w:r>
        <w:rPr>
          <w:rFonts w:hint="eastAsia"/>
        </w:rPr>
        <w:t>检材手机中成功提取到</w:t>
      </w:r>
      <w:r>
        <w:t>Telegram</w:t>
      </w:r>
      <w:proofErr w:type="gramStart"/>
      <w:r>
        <w:t>帐号</w:t>
      </w:r>
      <w:proofErr w:type="gramEnd"/>
      <w:r>
        <w:t>“</w:t>
      </w:r>
      <w:r>
        <w:t>dasung996（</w:t>
      </w:r>
      <w:proofErr w:type="gramStart"/>
      <w:r w:rsidR="007E06C8">
        <w:t>帐号</w:t>
      </w:r>
      <w:proofErr w:type="gramEnd"/>
      <w:r>
        <w:t>ID：35244388451；昵称：John Smith）</w:t>
      </w:r>
      <w:r>
        <w:t>”</w:t>
      </w:r>
      <w:r>
        <w:t>的记录共计11,783条，其中已删除记录0条。</w:t>
      </w:r>
    </w:p>
    <w:p w14:paraId="4A55E4D7" w14:textId="743F10C0" w:rsidR="000F6311" w:rsidRDefault="000F6311" w:rsidP="00B438E4">
      <w:pPr>
        <w:pStyle w:val="a8"/>
        <w:wordWrap w:val="0"/>
      </w:pPr>
      <w:r>
        <w:rPr>
          <w:rFonts w:hint="eastAsia"/>
        </w:rPr>
        <w:t>检材手机中成功提取到</w:t>
      </w:r>
      <w:r>
        <w:t>Twitter</w:t>
      </w:r>
      <w:proofErr w:type="gramStart"/>
      <w:r>
        <w:t>帐号</w:t>
      </w:r>
      <w:proofErr w:type="gramEnd"/>
      <w:r>
        <w:t>“</w:t>
      </w:r>
      <w:r>
        <w:t>（</w:t>
      </w:r>
      <w:proofErr w:type="gramStart"/>
      <w:r w:rsidR="007E06C8">
        <w:t>帐号</w:t>
      </w:r>
      <w:proofErr w:type="gramEnd"/>
      <w:r>
        <w:t>：113052019；昵称：sandanderen）</w:t>
      </w:r>
      <w:r>
        <w:t>”</w:t>
      </w:r>
      <w:r>
        <w:t>的记录共计7,350条，其中已删除记录0条。</w:t>
      </w:r>
    </w:p>
    <w:p w14:paraId="5C38F441" w14:textId="3AB026D1" w:rsidR="000F6311" w:rsidRDefault="000F6311" w:rsidP="00B438E4">
      <w:pPr>
        <w:pStyle w:val="a8"/>
        <w:wordWrap w:val="0"/>
      </w:pPr>
      <w:r>
        <w:rPr>
          <w:rFonts w:hint="eastAsia"/>
        </w:rPr>
        <w:t>检材手机中成功提取到</w:t>
      </w:r>
      <w:r>
        <w:t>Twitter</w:t>
      </w:r>
      <w:proofErr w:type="gramStart"/>
      <w:r>
        <w:t>帐号</w:t>
      </w:r>
      <w:proofErr w:type="gramEnd"/>
      <w:r>
        <w:t>“</w:t>
      </w:r>
      <w:r>
        <w:t>（</w:t>
      </w:r>
      <w:proofErr w:type="gramStart"/>
      <w:r w:rsidR="007E06C8">
        <w:t>帐号</w:t>
      </w:r>
      <w:proofErr w:type="gramEnd"/>
      <w:r>
        <w:t>：937104152294866944；昵称：yiqiwan2018）</w:t>
      </w:r>
      <w:r>
        <w:t>”</w:t>
      </w:r>
      <w:r>
        <w:t>的记录共计1,644条，其中已删除记录0条。</w:t>
      </w:r>
    </w:p>
    <w:p w14:paraId="284C3563" w14:textId="77777777" w:rsidR="00C71338" w:rsidRDefault="00C71338" w:rsidP="00C71338">
      <w:pPr>
        <w:pStyle w:val="a8"/>
        <w:wordWrap w:val="0"/>
      </w:pPr>
      <w:r>
        <w:rPr>
          <w:rFonts w:hint="eastAsia"/>
        </w:rPr>
        <w:t>检材手机中成功解析</w:t>
      </w:r>
      <w:proofErr w:type="gramStart"/>
      <w:r>
        <w:rPr>
          <w:rFonts w:hint="eastAsia"/>
        </w:rPr>
        <w:t>出隔空投</w:t>
      </w:r>
      <w:proofErr w:type="gramEnd"/>
      <w:r>
        <w:rPr>
          <w:rFonts w:hint="eastAsia"/>
        </w:rPr>
        <w:t>送传出文件记录共计</w:t>
      </w:r>
      <w:r>
        <w:t>137</w:t>
      </w:r>
      <w:r>
        <w:rPr>
          <w:rFonts w:hint="eastAsia"/>
        </w:rPr>
        <w:t>条，其中已删除记录共计0条。</w:t>
      </w:r>
    </w:p>
    <w:p w14:paraId="4A55F042" w14:textId="77777777" w:rsidR="00B438E4" w:rsidRDefault="00B438E4" w:rsidP="00B438E4">
      <w:pPr>
        <w:pStyle w:val="a8"/>
        <w:wordWrap w:val="0"/>
      </w:pPr>
      <w:r w:rsidRPr="00D42B0F">
        <w:rPr>
          <w:rFonts w:hint="eastAsia"/>
        </w:rPr>
        <w:t>其中“状态”为“</w:t>
      </w:r>
      <w:r w:rsidRPr="00D42B0F">
        <w:t>Incomplete</w:t>
      </w:r>
      <w:r w:rsidRPr="00D42B0F">
        <w:t>”</w:t>
      </w:r>
      <w:r w:rsidRPr="00D42B0F">
        <w:t>记录共计</w:t>
      </w:r>
      <w:r>
        <w:rPr>
          <w:rFonts w:hint="eastAsia"/>
        </w:rPr>
        <w:t>36</w:t>
      </w:r>
      <w:r w:rsidRPr="00D42B0F">
        <w:t>条。详细信息如下图所示：</w:t>
      </w:r>
    </w:p>
    <w:p w14:paraId="5DEEE619" w14:textId="77777777" w:rsidR="00B438E4" w:rsidRDefault="00B438E4" w:rsidP="00B438E4">
      <w:pPr>
        <w:pStyle w:val="a8"/>
        <w:wordWrap w:val="0"/>
        <w:ind w:firstLineChars="0" w:firstLine="0"/>
        <w:jc w:val="distribute"/>
      </w:pPr>
      <w:r w:rsidRPr="00500E72">
        <w:t>=================此页以下为空白===============</w:t>
      </w:r>
    </w:p>
    <w:p w14:paraId="30FE29EB" w14:textId="77777777" w:rsidR="00B438E4" w:rsidRDefault="00B438E4" w:rsidP="00B438E4">
      <w:pPr>
        <w:pStyle w:val="a8"/>
        <w:wordWrap w:val="0"/>
        <w:ind w:firstLineChars="0" w:firstLine="0"/>
      </w:pPr>
      <w:r>
        <w:rPr>
          <w:noProof/>
        </w:rPr>
        <w:lastRenderedPageBreak/>
        <w:drawing>
          <wp:inline distT="0" distB="0" distL="0" distR="0" wp14:anchorId="781EB278" wp14:editId="0A6A8A4B">
            <wp:extent cx="5274310" cy="7281545"/>
            <wp:effectExtent l="19050" t="19050" r="21590" b="146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281545"/>
                    </a:xfrm>
                    <a:prstGeom prst="rect">
                      <a:avLst/>
                    </a:prstGeom>
                    <a:ln w="6348" cmpd="sng">
                      <a:solidFill>
                        <a:srgbClr val="000000"/>
                      </a:solidFill>
                      <a:prstDash val="solid"/>
                    </a:ln>
                  </pic:spPr>
                </pic:pic>
              </a:graphicData>
            </a:graphic>
          </wp:inline>
        </w:drawing>
      </w:r>
    </w:p>
    <w:p w14:paraId="62C60C91" w14:textId="513ED189" w:rsidR="00431552" w:rsidRDefault="00B438E4" w:rsidP="00431552">
      <w:pPr>
        <w:pStyle w:val="a8"/>
        <w:wordWrap w:val="0"/>
      </w:pPr>
      <w:r w:rsidRPr="00D42B0F">
        <w:rPr>
          <w:rFonts w:hint="eastAsia"/>
        </w:rPr>
        <w:t>其中“状态”为“</w:t>
      </w:r>
      <w:r w:rsidRPr="00D42B0F">
        <w:t>Declined</w:t>
      </w:r>
      <w:r w:rsidRPr="00D42B0F">
        <w:t>”</w:t>
      </w:r>
      <w:r w:rsidRPr="00D42B0F">
        <w:t>记录共计</w:t>
      </w:r>
      <w:r>
        <w:rPr>
          <w:rFonts w:hint="eastAsia"/>
        </w:rPr>
        <w:t>81</w:t>
      </w:r>
      <w:r w:rsidRPr="00D42B0F">
        <w:t>条。详细信息如下图所示：</w:t>
      </w:r>
    </w:p>
    <w:p w14:paraId="5131E3CC" w14:textId="77777777" w:rsidR="00B438E4" w:rsidRDefault="00B438E4" w:rsidP="00B438E4">
      <w:pPr>
        <w:pStyle w:val="a8"/>
        <w:wordWrap w:val="0"/>
        <w:ind w:firstLineChars="0" w:firstLine="0"/>
      </w:pPr>
      <w:r>
        <w:rPr>
          <w:noProof/>
        </w:rPr>
        <w:lastRenderedPageBreak/>
        <w:drawing>
          <wp:inline distT="0" distB="0" distL="0" distR="0" wp14:anchorId="57B94344" wp14:editId="586423E6">
            <wp:extent cx="5274310" cy="8208010"/>
            <wp:effectExtent l="19050" t="19050" r="21590" b="215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208010"/>
                    </a:xfrm>
                    <a:prstGeom prst="rect">
                      <a:avLst/>
                    </a:prstGeom>
                    <a:ln w="6348" cmpd="sng">
                      <a:solidFill>
                        <a:srgbClr val="000000"/>
                      </a:solidFill>
                      <a:prstDash val="solid"/>
                    </a:ln>
                  </pic:spPr>
                </pic:pic>
              </a:graphicData>
            </a:graphic>
          </wp:inline>
        </w:drawing>
      </w:r>
    </w:p>
    <w:p w14:paraId="01FCE653" w14:textId="77777777" w:rsidR="00B438E4" w:rsidRPr="00D42B0F" w:rsidRDefault="00B438E4" w:rsidP="00B438E4">
      <w:pPr>
        <w:pStyle w:val="a8"/>
        <w:wordWrap w:val="0"/>
        <w:ind w:firstLineChars="0" w:firstLine="0"/>
      </w:pPr>
      <w:r>
        <w:rPr>
          <w:noProof/>
        </w:rPr>
        <w:lastRenderedPageBreak/>
        <w:drawing>
          <wp:inline distT="0" distB="0" distL="0" distR="0" wp14:anchorId="0521DE0E" wp14:editId="4B91389B">
            <wp:extent cx="5274310" cy="7727950"/>
            <wp:effectExtent l="19050" t="19050" r="21590"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27950"/>
                    </a:xfrm>
                    <a:prstGeom prst="rect">
                      <a:avLst/>
                    </a:prstGeom>
                    <a:ln w="6348" cmpd="sng">
                      <a:solidFill>
                        <a:srgbClr val="000000"/>
                      </a:solidFill>
                      <a:prstDash val="solid"/>
                    </a:ln>
                  </pic:spPr>
                </pic:pic>
              </a:graphicData>
            </a:graphic>
          </wp:inline>
        </w:drawing>
      </w:r>
    </w:p>
    <w:p w14:paraId="5E1CB021" w14:textId="77777777" w:rsidR="00B438E4" w:rsidRDefault="00B438E4" w:rsidP="00B438E4">
      <w:pPr>
        <w:pStyle w:val="a8"/>
        <w:wordWrap w:val="0"/>
      </w:pPr>
      <w:r w:rsidRPr="00D42B0F">
        <w:rPr>
          <w:rFonts w:hint="eastAsia"/>
        </w:rPr>
        <w:t>其中“状态”为“</w:t>
      </w:r>
      <w:r w:rsidRPr="00D42B0F">
        <w:t>Accepted</w:t>
      </w:r>
      <w:r w:rsidRPr="00D42B0F">
        <w:t>”</w:t>
      </w:r>
      <w:r w:rsidRPr="00D42B0F">
        <w:t>记录共计</w:t>
      </w:r>
      <w:r>
        <w:rPr>
          <w:rFonts w:hint="eastAsia"/>
        </w:rPr>
        <w:t>20</w:t>
      </w:r>
      <w:r w:rsidRPr="00D42B0F">
        <w:t>条。详细信息如下图所示：</w:t>
      </w:r>
    </w:p>
    <w:p w14:paraId="006C30DC" w14:textId="57090AE4" w:rsidR="00B438E4" w:rsidRDefault="00B438E4" w:rsidP="00B438E4">
      <w:pPr>
        <w:pStyle w:val="a8"/>
        <w:wordWrap w:val="0"/>
        <w:ind w:firstLineChars="0" w:firstLine="0"/>
      </w:pPr>
      <w:r>
        <w:rPr>
          <w:noProof/>
        </w:rPr>
        <w:lastRenderedPageBreak/>
        <w:drawing>
          <wp:inline distT="0" distB="0" distL="0" distR="0" wp14:anchorId="4D338561" wp14:editId="25DF68C7">
            <wp:extent cx="5274310" cy="3923030"/>
            <wp:effectExtent l="19050" t="19050" r="21590" b="203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923030"/>
                    </a:xfrm>
                    <a:prstGeom prst="rect">
                      <a:avLst/>
                    </a:prstGeom>
                    <a:ln w="6348" cmpd="sng">
                      <a:solidFill>
                        <a:srgbClr val="000000"/>
                      </a:solidFill>
                      <a:prstDash val="solid"/>
                    </a:ln>
                  </pic:spPr>
                </pic:pic>
              </a:graphicData>
            </a:graphic>
          </wp:inline>
        </w:drawing>
      </w:r>
    </w:p>
    <w:p w14:paraId="505BC2FF" w14:textId="4C2AECA9" w:rsidR="000F6311" w:rsidRDefault="000F6311" w:rsidP="00B438E4">
      <w:pPr>
        <w:pStyle w:val="a8"/>
        <w:wordWrap w:val="0"/>
      </w:pPr>
      <w:r>
        <w:rPr>
          <w:rFonts w:hint="eastAsia"/>
        </w:rPr>
        <w:t>2.</w:t>
      </w:r>
      <w:r w:rsidR="007008CB">
        <w:rPr>
          <w:rFonts w:hint="eastAsia"/>
        </w:rPr>
        <w:t>经检验，</w:t>
      </w:r>
      <w:r>
        <w:rPr>
          <w:rFonts w:hint="eastAsia"/>
        </w:rPr>
        <w:t>检材平板电脑“</w:t>
      </w:r>
      <w:r>
        <w:t>2022-251-002</w:t>
      </w:r>
      <w:r>
        <w:t>”</w:t>
      </w:r>
      <w:r>
        <w:rPr>
          <w:rFonts w:hint="eastAsia"/>
        </w:rPr>
        <w:t>的设备品牌为“</w:t>
      </w:r>
      <w:r>
        <w:t>iPad</w:t>
      </w:r>
      <w:r>
        <w:t>”</w:t>
      </w:r>
      <w:r>
        <w:t>，型号为</w:t>
      </w:r>
      <w:r>
        <w:t>“</w:t>
      </w:r>
      <w:r>
        <w:t>iPad Pro</w:t>
      </w:r>
      <w:r>
        <w:t>”</w:t>
      </w:r>
      <w:r>
        <w:t>，</w:t>
      </w:r>
      <w:r w:rsidR="00812B28">
        <w:t>SN为</w:t>
      </w:r>
      <w:r>
        <w:t>“</w:t>
      </w:r>
      <w:r>
        <w:t>DMPDTAQUPV03</w:t>
      </w:r>
      <w:r>
        <w:t>”</w:t>
      </w:r>
      <w:r>
        <w:t>，系统版本为</w:t>
      </w:r>
      <w:r>
        <w:t>“</w:t>
      </w:r>
      <w:r>
        <w:t>iOS 14.3</w:t>
      </w:r>
      <w:r>
        <w:t>”</w:t>
      </w:r>
      <w:r>
        <w:t>，设备名称为</w:t>
      </w:r>
      <w:r>
        <w:t>“</w:t>
      </w:r>
      <w:r>
        <w:t>Jianghz</w:t>
      </w:r>
      <w:r>
        <w:t>”</w:t>
      </w:r>
      <w:r>
        <w:t>。</w:t>
      </w:r>
    </w:p>
    <w:p w14:paraId="6B54A00E" w14:textId="74557856" w:rsidR="000F6311" w:rsidRDefault="000F6311" w:rsidP="00B438E4">
      <w:pPr>
        <w:pStyle w:val="a8"/>
        <w:wordWrap w:val="0"/>
      </w:pPr>
      <w:r>
        <w:rPr>
          <w:rFonts w:hint="eastAsia"/>
        </w:rPr>
        <w:t>检材</w:t>
      </w:r>
      <w:r w:rsidR="007008CB">
        <w:rPr>
          <w:rFonts w:hint="eastAsia"/>
        </w:rPr>
        <w:t>平板电脑</w:t>
      </w:r>
      <w:r>
        <w:rPr>
          <w:rFonts w:hint="eastAsia"/>
        </w:rPr>
        <w:t>中成功提取到通讯录记录共计</w:t>
      </w:r>
      <w:r>
        <w:t>1条，其中已删除记录0条；通话记录共计1条，其中已删除记录0条；未提取到短信记录；多媒体记录共计170条，其中已删除记录0条。</w:t>
      </w:r>
    </w:p>
    <w:p w14:paraId="288D16C0" w14:textId="5DA3BABF" w:rsidR="000F6311" w:rsidRDefault="000B4313" w:rsidP="00B438E4">
      <w:pPr>
        <w:pStyle w:val="a8"/>
        <w:wordWrap w:val="0"/>
      </w:pPr>
      <w:r>
        <w:rPr>
          <w:rFonts w:hint="eastAsia"/>
        </w:rPr>
        <w:t>检材平板电脑中未提取到隔空投送记录。</w:t>
      </w:r>
    </w:p>
    <w:p w14:paraId="11CF905B" w14:textId="0399C8C5" w:rsidR="000F6311" w:rsidRDefault="000F6311" w:rsidP="00431552">
      <w:pPr>
        <w:pStyle w:val="a8"/>
        <w:wordWrap w:val="0"/>
      </w:pPr>
      <w:r>
        <w:rPr>
          <w:rFonts w:hint="eastAsia"/>
        </w:rPr>
        <w:t>检材</w:t>
      </w:r>
      <w:r w:rsidR="007008CB">
        <w:rPr>
          <w:rFonts w:hint="eastAsia"/>
        </w:rPr>
        <w:t>平板电脑</w:t>
      </w:r>
      <w:r>
        <w:rPr>
          <w:rFonts w:hint="eastAsia"/>
        </w:rPr>
        <w:t>中成功提取到微信</w:t>
      </w:r>
      <w:proofErr w:type="gramStart"/>
      <w:r>
        <w:rPr>
          <w:rFonts w:hint="eastAsia"/>
        </w:rPr>
        <w:t>帐号</w:t>
      </w:r>
      <w:proofErr w:type="gramEnd"/>
      <w:r>
        <w:rPr>
          <w:rFonts w:hint="eastAsia"/>
        </w:rPr>
        <w:t>“</w:t>
      </w:r>
      <w:r>
        <w:t>xiaohouzizhenkeai（微信ID：wxid_tjz8zrqauekd22；昵称：Cuiyang）</w:t>
      </w:r>
      <w:r>
        <w:t>”</w:t>
      </w:r>
      <w:r>
        <w:t>的记录共计14,068条，</w:t>
      </w:r>
      <w:r>
        <w:rPr>
          <w:rFonts w:hint="eastAsia"/>
        </w:rPr>
        <w:t>其中已删除记录</w:t>
      </w:r>
      <w:r>
        <w:t>61条。</w:t>
      </w:r>
    </w:p>
    <w:p w14:paraId="62E1A569" w14:textId="6E7E8B3D" w:rsidR="000F6311" w:rsidRDefault="000F6311" w:rsidP="00B438E4">
      <w:pPr>
        <w:pStyle w:val="a8"/>
        <w:wordWrap w:val="0"/>
      </w:pPr>
      <w:r>
        <w:rPr>
          <w:rFonts w:hint="eastAsia"/>
        </w:rPr>
        <w:t>检材</w:t>
      </w:r>
      <w:r w:rsidR="007008CB">
        <w:rPr>
          <w:rFonts w:hint="eastAsia"/>
        </w:rPr>
        <w:t>平板电脑</w:t>
      </w:r>
      <w:r>
        <w:rPr>
          <w:rFonts w:hint="eastAsia"/>
        </w:rPr>
        <w:t>中成功提取到微信</w:t>
      </w:r>
      <w:proofErr w:type="gramStart"/>
      <w:r>
        <w:rPr>
          <w:rFonts w:hint="eastAsia"/>
        </w:rPr>
        <w:t>帐号</w:t>
      </w:r>
      <w:proofErr w:type="gramEnd"/>
      <w:r>
        <w:rPr>
          <w:rFonts w:hint="eastAsia"/>
        </w:rPr>
        <w:t>“</w:t>
      </w:r>
      <w:r>
        <w:t>kuadenuo（微信ID：wxi</w:t>
      </w:r>
      <w:r>
        <w:lastRenderedPageBreak/>
        <w:t>d_h2ryv0nlm2rz12；昵称：Jiangdh）</w:t>
      </w:r>
      <w:r>
        <w:t>”</w:t>
      </w:r>
      <w:r>
        <w:t>的记录共计1,030条，其中已删除记录14条。</w:t>
      </w:r>
    </w:p>
    <w:p w14:paraId="05938963" w14:textId="5FB3EA4D" w:rsidR="000F6311" w:rsidRDefault="000F6311" w:rsidP="00B438E4">
      <w:pPr>
        <w:pStyle w:val="a8"/>
        <w:wordWrap w:val="0"/>
      </w:pPr>
      <w:r>
        <w:rPr>
          <w:rFonts w:hint="eastAsia"/>
        </w:rPr>
        <w:t>检材</w:t>
      </w:r>
      <w:r w:rsidR="007008CB">
        <w:rPr>
          <w:rFonts w:hint="eastAsia"/>
        </w:rPr>
        <w:t>平板电脑</w:t>
      </w:r>
      <w:r>
        <w:rPr>
          <w:rFonts w:hint="eastAsia"/>
        </w:rPr>
        <w:t>中成功提取到微信</w:t>
      </w:r>
      <w:proofErr w:type="gramStart"/>
      <w:r>
        <w:rPr>
          <w:rFonts w:hint="eastAsia"/>
        </w:rPr>
        <w:t>帐号</w:t>
      </w:r>
      <w:proofErr w:type="gramEnd"/>
      <w:r>
        <w:rPr>
          <w:rFonts w:hint="eastAsia"/>
        </w:rPr>
        <w:t>“</w:t>
      </w:r>
      <w:r>
        <w:t>laikankano（微信ID：wxid_kc7lbn7d56eu12；昵称：不畏浮云）</w:t>
      </w:r>
      <w:r>
        <w:t>”</w:t>
      </w:r>
      <w:r>
        <w:t>的记录共计3,383条，其中已删除记录1,276条。</w:t>
      </w:r>
    </w:p>
    <w:p w14:paraId="0C22D13D" w14:textId="6018E330" w:rsidR="000F6311" w:rsidRDefault="000F6311" w:rsidP="00B438E4">
      <w:pPr>
        <w:pStyle w:val="a8"/>
        <w:wordWrap w:val="0"/>
      </w:pPr>
      <w:r>
        <w:rPr>
          <w:rFonts w:hint="eastAsia"/>
        </w:rPr>
        <w:t>3.</w:t>
      </w:r>
      <w:r w:rsidR="007008CB">
        <w:rPr>
          <w:rFonts w:hint="eastAsia"/>
        </w:rPr>
        <w:t>经检验，</w:t>
      </w:r>
      <w:r w:rsidR="00300E9C">
        <w:t>检材硬盘</w:t>
      </w:r>
      <w:r w:rsidR="00300E9C">
        <w:rPr>
          <w:rFonts w:hint="eastAsia"/>
        </w:rPr>
        <w:t>“</w:t>
      </w:r>
      <w:r w:rsidR="00300E9C">
        <w:t>2022-251-003-001</w:t>
      </w:r>
      <w:r w:rsidR="00300E9C">
        <w:t>”</w:t>
      </w:r>
      <w:r w:rsidR="00300E9C">
        <w:t>的容量为256 GB</w:t>
      </w:r>
      <w:r>
        <w:t>，共计2个分区。</w:t>
      </w:r>
      <w:r w:rsidR="00D43FCB">
        <w:t>检材硬盘</w:t>
      </w:r>
      <w:r w:rsidR="00D43FCB">
        <w:t>“</w:t>
      </w:r>
      <w:r w:rsidR="00D43FCB">
        <w:t>2022-251-003-001</w:t>
      </w:r>
      <w:r w:rsidR="00D43FCB">
        <w:t>”</w:t>
      </w:r>
      <w:r>
        <w:t>中安装的操作系统为</w:t>
      </w:r>
      <w:r>
        <w:t>“</w:t>
      </w:r>
      <w:r>
        <w:t>Windows 7 Ultimate</w:t>
      </w:r>
      <w:r>
        <w:t>”</w:t>
      </w:r>
      <w:r>
        <w:t>。系统安装时间为</w:t>
      </w:r>
      <w:r>
        <w:t>“</w:t>
      </w:r>
      <w:r>
        <w:t>2020-03-28 18:56:25 +08</w:t>
      </w:r>
      <w:r>
        <w:t>”</w:t>
      </w:r>
      <w:r>
        <w:t>。</w:t>
      </w:r>
    </w:p>
    <w:p w14:paraId="2EC1C503" w14:textId="71279DA3" w:rsidR="000F6311" w:rsidRDefault="00D43FCB" w:rsidP="00B438E4">
      <w:pPr>
        <w:pStyle w:val="a8"/>
        <w:wordWrap w:val="0"/>
      </w:pPr>
      <w:r>
        <w:rPr>
          <w:rFonts w:hint="eastAsia"/>
        </w:rPr>
        <w:t>检材硬盘“2022-251-003-001</w:t>
      </w:r>
      <w:r>
        <w:t>”</w:t>
      </w:r>
      <w:r w:rsidR="000F6311">
        <w:t>中安装的系统时区信息为</w:t>
      </w:r>
      <w:r w:rsidR="000F6311">
        <w:t>“</w:t>
      </w:r>
      <w:r w:rsidR="000F6311">
        <w:t>(UTC+08:00) 北京，重庆，香港特别行政区，乌鲁木齐</w:t>
      </w:r>
      <w:r w:rsidR="000F6311">
        <w:t>”</w:t>
      </w:r>
      <w:r w:rsidR="000F6311">
        <w:t>。</w:t>
      </w:r>
    </w:p>
    <w:p w14:paraId="2621594F" w14:textId="4014B68D" w:rsidR="000F6311" w:rsidRDefault="00D43FCB" w:rsidP="007E06C8">
      <w:pPr>
        <w:pStyle w:val="a8"/>
        <w:wordWrap w:val="0"/>
      </w:pPr>
      <w:r>
        <w:rPr>
          <w:rFonts w:hint="eastAsia"/>
        </w:rPr>
        <w:t>检材硬盘“2022-251-003-001</w:t>
      </w:r>
      <w:r>
        <w:t>”</w:t>
      </w:r>
      <w:r w:rsidR="000F6311">
        <w:t>中安装的系统中共有3个本地用户，其中登录次数最多的用户为</w:t>
      </w:r>
      <w:r w:rsidR="000F6311">
        <w:t>“</w:t>
      </w:r>
      <w:r w:rsidR="000F6311">
        <w:t>Manman</w:t>
      </w:r>
      <w:r w:rsidR="000F6311">
        <w:t>”</w:t>
      </w:r>
      <w:r w:rsidR="000F6311">
        <w:t>，登录次数为</w:t>
      </w:r>
      <w:r w:rsidR="000F6311">
        <w:t>“</w:t>
      </w:r>
      <w:r w:rsidR="000F6311">
        <w:t>615</w:t>
      </w:r>
      <w:r w:rsidR="000F6311">
        <w:t>”</w:t>
      </w:r>
      <w:r w:rsidR="000F6311">
        <w:t>，</w:t>
      </w:r>
      <w:r w:rsidR="000F6311">
        <w:rPr>
          <w:rFonts w:hint="eastAsia"/>
        </w:rPr>
        <w:t>最后一次登录时间为“</w:t>
      </w:r>
      <w:r w:rsidR="000F6311">
        <w:t>2022-10-25 22:04:04 +08</w:t>
      </w:r>
      <w:r w:rsidR="000F6311">
        <w:t>”</w:t>
      </w:r>
      <w:r w:rsidR="000F6311">
        <w:t>。</w:t>
      </w:r>
    </w:p>
    <w:p w14:paraId="686BFBCC" w14:textId="632290D3" w:rsidR="000F6311" w:rsidRDefault="00D43FCB" w:rsidP="00B438E4">
      <w:pPr>
        <w:pStyle w:val="a8"/>
        <w:wordWrap w:val="0"/>
      </w:pPr>
      <w:r>
        <w:rPr>
          <w:rFonts w:hint="eastAsia"/>
        </w:rPr>
        <w:t>检材硬盘“2022-251-003-001</w:t>
      </w:r>
      <w:r>
        <w:t>”</w:t>
      </w:r>
      <w:r w:rsidR="000F6311">
        <w:t>中</w:t>
      </w:r>
      <w:r w:rsidR="00812B28">
        <w:t>成功提取到文件分类记录共计37,254条</w:t>
      </w:r>
      <w:r w:rsidR="000F6311">
        <w:t>。其中办公文档13,504条；图片18,762条；压缩文件629条；视频文件3,157条；音频文件1,202条。</w:t>
      </w:r>
    </w:p>
    <w:p w14:paraId="66F00270" w14:textId="5F8D0FCE" w:rsidR="000F6311" w:rsidRDefault="00D43FCB" w:rsidP="00B438E4">
      <w:pPr>
        <w:pStyle w:val="a8"/>
        <w:wordWrap w:val="0"/>
      </w:pPr>
      <w:r>
        <w:rPr>
          <w:rFonts w:hint="eastAsia"/>
        </w:rPr>
        <w:t>检材硬盘“2022-251-003-001</w:t>
      </w:r>
      <w:r>
        <w:t>”</w:t>
      </w:r>
      <w:r w:rsidR="000F6311">
        <w:t>中成</w:t>
      </w:r>
      <w:r w:rsidR="00A668FD">
        <w:t>功提取到基本信息3,587条。</w:t>
      </w:r>
      <w:r w:rsidR="000F6311">
        <w:t>其中系统痕迹记录3,136条；用户痕迹记录451条。</w:t>
      </w:r>
    </w:p>
    <w:p w14:paraId="209A6CF0" w14:textId="5403C84F" w:rsidR="000F6311" w:rsidRDefault="00D43FCB" w:rsidP="00B438E4">
      <w:pPr>
        <w:pStyle w:val="a8"/>
        <w:wordWrap w:val="0"/>
      </w:pPr>
      <w:r>
        <w:rPr>
          <w:rFonts w:hint="eastAsia"/>
        </w:rPr>
        <w:t>检材硬盘“2022-251-003-001</w:t>
      </w:r>
      <w:r>
        <w:t>”</w:t>
      </w:r>
      <w:r w:rsidR="000F6311">
        <w:t>中成</w:t>
      </w:r>
      <w:r w:rsidR="00A668FD">
        <w:t>功提取到浏览器记录11,546条。</w:t>
      </w:r>
      <w:r w:rsidR="000F6311">
        <w:t>其中QQ浏览器记录14条</w:t>
      </w:r>
      <w:r w:rsidR="003E7ADF">
        <w:t>；</w:t>
      </w:r>
      <w:r w:rsidR="000F6311">
        <w:t>360记录12条；Opera记录19条；</w:t>
      </w:r>
      <w:r w:rsidR="000F6311">
        <w:lastRenderedPageBreak/>
        <w:t>Edge记录72条；Google Chrome记录11,286条</w:t>
      </w:r>
      <w:r w:rsidR="003E7ADF">
        <w:t>；</w:t>
      </w:r>
      <w:r w:rsidR="000F6311">
        <w:t>Internet Explorer记录143条。</w:t>
      </w:r>
    </w:p>
    <w:p w14:paraId="674C73EC" w14:textId="30844CD3" w:rsidR="000F6311" w:rsidRDefault="00D43FCB" w:rsidP="006D5FFD">
      <w:pPr>
        <w:pStyle w:val="a8"/>
      </w:pPr>
      <w:r>
        <w:rPr>
          <w:rFonts w:hint="eastAsia"/>
        </w:rPr>
        <w:t>检材硬盘“2022-251-003-001</w:t>
      </w:r>
      <w:r>
        <w:t>”</w:t>
      </w:r>
      <w:r w:rsidR="000F6311">
        <w:rPr>
          <w:rFonts w:hint="eastAsia"/>
        </w:rPr>
        <w:t>中成功提取到微信</w:t>
      </w:r>
      <w:proofErr w:type="gramStart"/>
      <w:r w:rsidR="000F6311">
        <w:rPr>
          <w:rFonts w:hint="eastAsia"/>
        </w:rPr>
        <w:t>帐号</w:t>
      </w:r>
      <w:proofErr w:type="gramEnd"/>
      <w:r w:rsidR="000F6311">
        <w:rPr>
          <w:rFonts w:hint="eastAsia"/>
        </w:rPr>
        <w:t>“</w:t>
      </w:r>
      <w:r w:rsidR="000F6311">
        <w:t xml:space="preserve"> （微信ID：wxid_h2ryv0nlm2rz12；昵称：Jiangdh）</w:t>
      </w:r>
      <w:r w:rsidR="000F6311">
        <w:t>”</w:t>
      </w:r>
      <w:r w:rsidR="000F6311">
        <w:t>的记录共计2,198条，其中已删除记录0条。</w:t>
      </w:r>
    </w:p>
    <w:p w14:paraId="7B081EA4" w14:textId="553057A6" w:rsidR="000F6311" w:rsidRDefault="0065204C" w:rsidP="00B438E4">
      <w:pPr>
        <w:pStyle w:val="a8"/>
        <w:wordWrap w:val="0"/>
      </w:pPr>
      <w:r>
        <w:rPr>
          <w:rFonts w:hint="eastAsia"/>
        </w:rPr>
        <w:t>检材</w:t>
      </w:r>
      <w:r>
        <w:t>硬盘镜像</w:t>
      </w:r>
      <w:r w:rsidR="000B4313">
        <w:rPr>
          <w:rFonts w:hint="eastAsia"/>
        </w:rPr>
        <w:t>中</w:t>
      </w:r>
      <w:r w:rsidR="00300E9C">
        <w:rPr>
          <w:rFonts w:hint="eastAsia"/>
        </w:rPr>
        <w:t>“</w:t>
      </w:r>
      <w:r w:rsidR="000B4313">
        <w:rPr>
          <w:rFonts w:hint="eastAsia"/>
        </w:rPr>
        <w:t>2022-251-003-001</w:t>
      </w:r>
      <w:r w:rsidR="000B4313">
        <w:t>”</w:t>
      </w:r>
      <w:r w:rsidR="000B4313">
        <w:rPr>
          <w:rFonts w:hint="eastAsia"/>
        </w:rPr>
        <w:t>成功</w:t>
      </w:r>
      <w:r w:rsidR="000F6311">
        <w:rPr>
          <w:rFonts w:hint="eastAsia"/>
        </w:rPr>
        <w:t>提取到微信</w:t>
      </w:r>
      <w:proofErr w:type="gramStart"/>
      <w:r w:rsidR="000F6311">
        <w:rPr>
          <w:rFonts w:hint="eastAsia"/>
        </w:rPr>
        <w:t>帐号</w:t>
      </w:r>
      <w:proofErr w:type="gramEnd"/>
      <w:r w:rsidR="007E06C8">
        <w:rPr>
          <w:rFonts w:hint="eastAsia"/>
        </w:rPr>
        <w:t>“</w:t>
      </w:r>
      <w:r w:rsidR="000F6311">
        <w:rPr>
          <w:rFonts w:hint="eastAsia"/>
        </w:rPr>
        <w:t>（微信</w:t>
      </w:r>
      <w:r w:rsidR="000F6311">
        <w:t>ID：wxid_kc7lbn7d56eu12；昵称：不畏浮云）</w:t>
      </w:r>
      <w:r w:rsidR="000F6311">
        <w:t>”</w:t>
      </w:r>
      <w:r w:rsidR="000F6311">
        <w:t>的记录共计107条，其中已删除记录0条。</w:t>
      </w:r>
    </w:p>
    <w:p w14:paraId="018C67BA" w14:textId="2EA678F3" w:rsidR="000F6311" w:rsidRDefault="00D43FCB" w:rsidP="00B438E4">
      <w:pPr>
        <w:pStyle w:val="a8"/>
        <w:wordWrap w:val="0"/>
      </w:pPr>
      <w:r>
        <w:rPr>
          <w:rFonts w:hint="eastAsia"/>
        </w:rPr>
        <w:t>检材硬盘“2022-251-003-001</w:t>
      </w:r>
      <w:r>
        <w:t>”</w:t>
      </w:r>
      <w:r w:rsidR="000F6311">
        <w:t>中成功提取到</w:t>
      </w:r>
      <w:r w:rsidR="00EA4F92">
        <w:rPr>
          <w:rFonts w:hint="eastAsia"/>
        </w:rPr>
        <w:t>百度</w:t>
      </w:r>
      <w:proofErr w:type="gramStart"/>
      <w:r w:rsidR="000F6311">
        <w:t>网盘记录</w:t>
      </w:r>
      <w:proofErr w:type="gramEnd"/>
      <w:r w:rsidR="000F6311">
        <w:t>260条</w:t>
      </w:r>
      <w:r w:rsidR="006D5FFD">
        <w:rPr>
          <w:rFonts w:hint="eastAsia"/>
        </w:rPr>
        <w:t>。</w:t>
      </w:r>
    </w:p>
    <w:p w14:paraId="0273FEA6" w14:textId="55345E1D" w:rsidR="000F6311" w:rsidRDefault="00D43FCB" w:rsidP="00B438E4">
      <w:pPr>
        <w:pStyle w:val="a8"/>
        <w:wordWrap w:val="0"/>
      </w:pPr>
      <w:r>
        <w:rPr>
          <w:rFonts w:hint="eastAsia"/>
        </w:rPr>
        <w:t>检材硬盘“2022-251-003-001</w:t>
      </w:r>
      <w:r>
        <w:t>”</w:t>
      </w:r>
      <w:r w:rsidR="000F6311">
        <w:t>中成功提取到操作系统VPN信息记录62条。</w:t>
      </w:r>
    </w:p>
    <w:p w14:paraId="6DD6DF9B" w14:textId="32F90221" w:rsidR="003B0C9F" w:rsidRDefault="00D43FCB" w:rsidP="00B438E4">
      <w:pPr>
        <w:pStyle w:val="a8"/>
        <w:wordWrap w:val="0"/>
      </w:pPr>
      <w:r>
        <w:rPr>
          <w:rFonts w:hint="eastAsia"/>
        </w:rPr>
        <w:t>检材硬盘“2022-251-003-001</w:t>
      </w:r>
      <w:r>
        <w:t>”</w:t>
      </w:r>
      <w:r w:rsidR="000F6311">
        <w:t>中成功</w:t>
      </w:r>
      <w:r w:rsidR="00A668FD">
        <w:t>提取到文件记录31条。</w:t>
      </w:r>
      <w:r w:rsidR="000F6311">
        <w:t>其中iPhone信任文件记录6条</w:t>
      </w:r>
      <w:r w:rsidR="003E7ADF">
        <w:t>；</w:t>
      </w:r>
      <w:r w:rsidR="000F6311">
        <w:t>手机备份文件记录6条；加密容器文件记录19条。</w:t>
      </w:r>
    </w:p>
    <w:p w14:paraId="437BF709" w14:textId="6D57B7FB" w:rsidR="00C71338" w:rsidRDefault="00D43FCB" w:rsidP="00C71338">
      <w:pPr>
        <w:pStyle w:val="a8"/>
        <w:wordWrap w:val="0"/>
      </w:pPr>
      <w:r>
        <w:rPr>
          <w:rFonts w:hint="eastAsia"/>
        </w:rPr>
        <w:t>检材硬盘“2022-251-003-001</w:t>
      </w:r>
      <w:r>
        <w:t>”</w:t>
      </w:r>
      <w:r w:rsidR="00C71338" w:rsidRPr="00F47635">
        <w:t>中成功</w:t>
      </w:r>
      <w:r w:rsidR="00C71338">
        <w:t>提取到</w:t>
      </w:r>
      <w:proofErr w:type="gramStart"/>
      <w:r w:rsidR="00C71338" w:rsidRPr="00823B01">
        <w:t>缩略图</w:t>
      </w:r>
      <w:proofErr w:type="gramEnd"/>
      <w:r w:rsidR="00C71338" w:rsidRPr="00823B01">
        <w:t>分析</w:t>
      </w:r>
      <w:r w:rsidR="00C71338">
        <w:t>记录642条。</w:t>
      </w:r>
      <w:r w:rsidR="00C71338" w:rsidRPr="00F47635">
        <w:t>其中</w:t>
      </w:r>
      <w:r w:rsidR="00C71338">
        <w:rPr>
          <w:rFonts w:hint="eastAsia"/>
        </w:rPr>
        <w:t>已删除0条。</w:t>
      </w:r>
    </w:p>
    <w:p w14:paraId="4A043A21" w14:textId="67FA92C7" w:rsidR="00E35AC3" w:rsidRDefault="00E35AC3" w:rsidP="00EB3AF4">
      <w:pPr>
        <w:pStyle w:val="a8"/>
        <w:wordWrap w:val="0"/>
        <w:ind w:firstLineChars="0" w:firstLine="0"/>
        <w:jc w:val="distribute"/>
      </w:pPr>
      <w:r w:rsidRPr="00500E72">
        <w:t>=================此页以下为空白===============</w:t>
      </w:r>
    </w:p>
    <w:p w14:paraId="4AC1D87A" w14:textId="77777777" w:rsidR="00EF2682" w:rsidRDefault="002F061A" w:rsidP="00B438E4">
      <w:pPr>
        <w:pStyle w:val="1"/>
      </w:pPr>
      <w:r>
        <w:rPr>
          <w:rFonts w:hint="eastAsia"/>
        </w:rPr>
        <w:lastRenderedPageBreak/>
        <w:t>附件</w:t>
      </w:r>
    </w:p>
    <w:p w14:paraId="099AA46E" w14:textId="6892F72C" w:rsidR="00EF2682" w:rsidRDefault="002F061A" w:rsidP="00B438E4">
      <w:pPr>
        <w:pStyle w:val="2"/>
        <w:wordWrap w:val="0"/>
        <w:ind w:left="1190" w:hangingChars="425" w:hanging="1190"/>
      </w:pPr>
      <w:r>
        <w:rPr>
          <w:rFonts w:hint="eastAsia"/>
        </w:rPr>
        <w:t>检材照片</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18"/>
        <w:gridCol w:w="1842"/>
        <w:gridCol w:w="54"/>
        <w:gridCol w:w="1222"/>
        <w:gridCol w:w="197"/>
        <w:gridCol w:w="1930"/>
      </w:tblGrid>
      <w:tr w:rsidR="006835AA" w14:paraId="23364588" w14:textId="77777777" w:rsidTr="001133D6">
        <w:trPr>
          <w:trHeight w:val="490"/>
          <w:jc w:val="center"/>
        </w:trPr>
        <w:tc>
          <w:tcPr>
            <w:tcW w:w="1838" w:type="dxa"/>
            <w:vAlign w:val="center"/>
          </w:tcPr>
          <w:p w14:paraId="30EDCC8B" w14:textId="77777777" w:rsidR="006835AA" w:rsidRDefault="006835AA" w:rsidP="00B438E4">
            <w:pPr>
              <w:pStyle w:val="aa"/>
              <w:wordWrap w:val="0"/>
            </w:pPr>
            <w:r>
              <w:rPr>
                <w:rFonts w:hint="eastAsia"/>
              </w:rPr>
              <w:t>检材编号</w:t>
            </w:r>
          </w:p>
        </w:tc>
        <w:tc>
          <w:tcPr>
            <w:tcW w:w="6663" w:type="dxa"/>
            <w:gridSpan w:val="6"/>
            <w:vAlign w:val="center"/>
          </w:tcPr>
          <w:p w14:paraId="2DCCC1DF" w14:textId="77777777" w:rsidR="006835AA" w:rsidRDefault="006835AA" w:rsidP="00B438E4">
            <w:pPr>
              <w:pStyle w:val="aa"/>
              <w:wordWrap w:val="0"/>
            </w:pPr>
            <w:r>
              <w:rPr>
                <w:rFonts w:hint="eastAsia"/>
              </w:rPr>
              <w:t>检</w:t>
            </w:r>
            <w:proofErr w:type="gramStart"/>
            <w:r>
              <w:rPr>
                <w:rFonts w:hint="eastAsia"/>
              </w:rPr>
              <w:t>材信息</w:t>
            </w:r>
            <w:proofErr w:type="gramEnd"/>
          </w:p>
        </w:tc>
      </w:tr>
      <w:tr w:rsidR="006835AA" w14:paraId="208E635C" w14:textId="77777777" w:rsidTr="001133D6">
        <w:trPr>
          <w:trHeight w:val="463"/>
          <w:jc w:val="center"/>
        </w:trPr>
        <w:tc>
          <w:tcPr>
            <w:tcW w:w="1838" w:type="dxa"/>
            <w:vMerge w:val="restart"/>
            <w:vAlign w:val="center"/>
          </w:tcPr>
          <w:p w14:paraId="74162AC0" w14:textId="77777777" w:rsidR="006835AA" w:rsidRDefault="006835AA" w:rsidP="00B438E4">
            <w:pPr>
              <w:pStyle w:val="aa"/>
              <w:wordWrap w:val="0"/>
            </w:pPr>
            <w:r>
              <w:rPr>
                <w:rFonts w:hint="eastAsia"/>
              </w:rPr>
              <w:t>202</w:t>
            </w:r>
            <w:r>
              <w:t>2-</w:t>
            </w:r>
            <w:r>
              <w:rPr>
                <w:rFonts w:hint="eastAsia"/>
              </w:rPr>
              <w:t>251</w:t>
            </w:r>
            <w:r>
              <w:t>-001</w:t>
            </w:r>
          </w:p>
        </w:tc>
        <w:tc>
          <w:tcPr>
            <w:tcW w:w="1418" w:type="dxa"/>
            <w:vAlign w:val="center"/>
          </w:tcPr>
          <w:p w14:paraId="1172F85F" w14:textId="77777777" w:rsidR="006835AA" w:rsidRDefault="006835AA" w:rsidP="00B438E4">
            <w:pPr>
              <w:pStyle w:val="aa"/>
              <w:wordWrap w:val="0"/>
            </w:pPr>
            <w:r>
              <w:rPr>
                <w:rFonts w:hint="eastAsia"/>
              </w:rPr>
              <w:t>名称</w:t>
            </w:r>
          </w:p>
        </w:tc>
        <w:tc>
          <w:tcPr>
            <w:tcW w:w="1896" w:type="dxa"/>
            <w:gridSpan w:val="2"/>
            <w:vAlign w:val="center"/>
          </w:tcPr>
          <w:p w14:paraId="02AF084B" w14:textId="77777777" w:rsidR="006835AA" w:rsidRDefault="006835AA" w:rsidP="00B438E4">
            <w:pPr>
              <w:pStyle w:val="aa"/>
              <w:wordWrap w:val="0"/>
            </w:pPr>
            <w:r>
              <w:rPr>
                <w:rFonts w:hint="eastAsia"/>
              </w:rPr>
              <w:t>手机</w:t>
            </w:r>
          </w:p>
        </w:tc>
        <w:tc>
          <w:tcPr>
            <w:tcW w:w="1419" w:type="dxa"/>
            <w:gridSpan w:val="2"/>
            <w:vAlign w:val="center"/>
          </w:tcPr>
          <w:p w14:paraId="0FDDC611" w14:textId="77777777" w:rsidR="006835AA" w:rsidRDefault="006835AA" w:rsidP="00B438E4">
            <w:pPr>
              <w:pStyle w:val="aa"/>
              <w:wordWrap w:val="0"/>
            </w:pPr>
            <w:r>
              <w:rPr>
                <w:rFonts w:hint="eastAsia"/>
              </w:rPr>
              <w:t>数量</w:t>
            </w:r>
          </w:p>
        </w:tc>
        <w:tc>
          <w:tcPr>
            <w:tcW w:w="1930" w:type="dxa"/>
            <w:vAlign w:val="center"/>
          </w:tcPr>
          <w:p w14:paraId="4A044315" w14:textId="77777777" w:rsidR="006835AA" w:rsidRDefault="006835AA" w:rsidP="00B438E4">
            <w:pPr>
              <w:pStyle w:val="aa"/>
              <w:wordWrap w:val="0"/>
            </w:pPr>
            <w:r>
              <w:rPr>
                <w:rFonts w:hint="eastAsia"/>
              </w:rPr>
              <w:t>1</w:t>
            </w:r>
          </w:p>
        </w:tc>
      </w:tr>
      <w:tr w:rsidR="006835AA" w14:paraId="3E441488" w14:textId="77777777" w:rsidTr="001133D6">
        <w:trPr>
          <w:trHeight w:val="454"/>
          <w:jc w:val="center"/>
        </w:trPr>
        <w:tc>
          <w:tcPr>
            <w:tcW w:w="1838" w:type="dxa"/>
            <w:vMerge/>
            <w:vAlign w:val="center"/>
          </w:tcPr>
          <w:p w14:paraId="11867506" w14:textId="77777777" w:rsidR="006835AA" w:rsidRDefault="006835AA" w:rsidP="00B438E4">
            <w:pPr>
              <w:pStyle w:val="aa"/>
              <w:wordWrap w:val="0"/>
            </w:pPr>
          </w:p>
        </w:tc>
        <w:tc>
          <w:tcPr>
            <w:tcW w:w="1418" w:type="dxa"/>
            <w:vAlign w:val="center"/>
          </w:tcPr>
          <w:p w14:paraId="6E442E49" w14:textId="77777777" w:rsidR="006835AA" w:rsidRDefault="006835AA" w:rsidP="00B438E4">
            <w:pPr>
              <w:pStyle w:val="aa"/>
              <w:wordWrap w:val="0"/>
            </w:pPr>
            <w:r>
              <w:rPr>
                <w:rFonts w:hint="eastAsia"/>
              </w:rPr>
              <w:t>品牌</w:t>
            </w:r>
          </w:p>
        </w:tc>
        <w:tc>
          <w:tcPr>
            <w:tcW w:w="1896" w:type="dxa"/>
            <w:gridSpan w:val="2"/>
            <w:vAlign w:val="center"/>
          </w:tcPr>
          <w:p w14:paraId="48B08ED2" w14:textId="77777777" w:rsidR="006835AA" w:rsidRDefault="006835AA" w:rsidP="00B438E4">
            <w:pPr>
              <w:pStyle w:val="aa"/>
              <w:wordWrap w:val="0"/>
            </w:pPr>
            <w:r>
              <w:rPr>
                <w:rFonts w:hint="eastAsia"/>
              </w:rPr>
              <w:t>iPhone</w:t>
            </w:r>
          </w:p>
        </w:tc>
        <w:tc>
          <w:tcPr>
            <w:tcW w:w="1419" w:type="dxa"/>
            <w:gridSpan w:val="2"/>
            <w:vAlign w:val="center"/>
          </w:tcPr>
          <w:p w14:paraId="3863E222" w14:textId="77777777" w:rsidR="006835AA" w:rsidRDefault="006835AA" w:rsidP="00B438E4">
            <w:pPr>
              <w:pStyle w:val="aa"/>
              <w:wordWrap w:val="0"/>
            </w:pPr>
            <w:r>
              <w:rPr>
                <w:rFonts w:hint="eastAsia"/>
              </w:rPr>
              <w:t>型号</w:t>
            </w:r>
          </w:p>
        </w:tc>
        <w:tc>
          <w:tcPr>
            <w:tcW w:w="1930" w:type="dxa"/>
            <w:vAlign w:val="center"/>
          </w:tcPr>
          <w:p w14:paraId="6AE71601" w14:textId="77777777" w:rsidR="006835AA" w:rsidRDefault="006835AA" w:rsidP="00B438E4">
            <w:pPr>
              <w:pStyle w:val="aa"/>
              <w:wordWrap w:val="0"/>
            </w:pPr>
            <w:r>
              <w:t>MLUA3LL/A</w:t>
            </w:r>
          </w:p>
        </w:tc>
      </w:tr>
      <w:tr w:rsidR="006835AA" w14:paraId="4C24C764" w14:textId="77777777" w:rsidTr="001133D6">
        <w:trPr>
          <w:trHeight w:val="454"/>
          <w:jc w:val="center"/>
        </w:trPr>
        <w:tc>
          <w:tcPr>
            <w:tcW w:w="1838" w:type="dxa"/>
            <w:vMerge/>
            <w:vAlign w:val="center"/>
          </w:tcPr>
          <w:p w14:paraId="54D47C19" w14:textId="77777777" w:rsidR="006835AA" w:rsidRDefault="006835AA" w:rsidP="00B438E4">
            <w:pPr>
              <w:pStyle w:val="aa"/>
              <w:wordWrap w:val="0"/>
            </w:pPr>
          </w:p>
        </w:tc>
        <w:tc>
          <w:tcPr>
            <w:tcW w:w="1418" w:type="dxa"/>
            <w:vAlign w:val="center"/>
          </w:tcPr>
          <w:p w14:paraId="76A9AAFD" w14:textId="77777777" w:rsidR="006835AA" w:rsidRDefault="006835AA" w:rsidP="00B438E4">
            <w:pPr>
              <w:pStyle w:val="aa"/>
              <w:wordWrap w:val="0"/>
            </w:pPr>
            <w:r>
              <w:rPr>
                <w:rFonts w:hint="eastAsia"/>
              </w:rPr>
              <w:t>IMEI</w:t>
            </w:r>
          </w:p>
        </w:tc>
        <w:tc>
          <w:tcPr>
            <w:tcW w:w="5245" w:type="dxa"/>
            <w:gridSpan w:val="5"/>
            <w:vAlign w:val="center"/>
          </w:tcPr>
          <w:p w14:paraId="661198EE" w14:textId="77777777" w:rsidR="006835AA" w:rsidRDefault="006835AA" w:rsidP="00B438E4">
            <w:pPr>
              <w:pStyle w:val="aa"/>
              <w:wordWrap w:val="0"/>
            </w:pPr>
            <w:r>
              <w:rPr>
                <w:rFonts w:hint="eastAsia"/>
              </w:rPr>
              <w:t>3</w:t>
            </w:r>
            <w:r>
              <w:t>59052379903584,359052379207846</w:t>
            </w:r>
          </w:p>
        </w:tc>
      </w:tr>
      <w:tr w:rsidR="006835AA" w14:paraId="4F31872C" w14:textId="77777777" w:rsidTr="001133D6">
        <w:trPr>
          <w:trHeight w:val="460"/>
          <w:jc w:val="center"/>
        </w:trPr>
        <w:tc>
          <w:tcPr>
            <w:tcW w:w="1838" w:type="dxa"/>
            <w:vMerge/>
            <w:vAlign w:val="center"/>
          </w:tcPr>
          <w:p w14:paraId="3A021481" w14:textId="77777777" w:rsidR="006835AA" w:rsidRDefault="006835AA" w:rsidP="00B438E4">
            <w:pPr>
              <w:pStyle w:val="aa"/>
              <w:wordWrap w:val="0"/>
            </w:pPr>
          </w:p>
        </w:tc>
        <w:tc>
          <w:tcPr>
            <w:tcW w:w="1418" w:type="dxa"/>
            <w:vAlign w:val="center"/>
          </w:tcPr>
          <w:p w14:paraId="7CD97625" w14:textId="77777777" w:rsidR="006835AA" w:rsidRDefault="006835AA" w:rsidP="00B438E4">
            <w:pPr>
              <w:pStyle w:val="aa"/>
              <w:wordWrap w:val="0"/>
            </w:pPr>
            <w:r>
              <w:rPr>
                <w:rFonts w:hint="eastAsia"/>
              </w:rPr>
              <w:t>保存</w:t>
            </w:r>
            <w:r>
              <w:t>状况</w:t>
            </w:r>
          </w:p>
        </w:tc>
        <w:tc>
          <w:tcPr>
            <w:tcW w:w="5245" w:type="dxa"/>
            <w:gridSpan w:val="5"/>
            <w:vAlign w:val="center"/>
          </w:tcPr>
          <w:p w14:paraId="3D966F1D" w14:textId="77777777" w:rsidR="006835AA" w:rsidRDefault="006835AA" w:rsidP="00B438E4">
            <w:pPr>
              <w:pStyle w:val="aa"/>
              <w:wordWrap w:val="0"/>
            </w:pPr>
            <w:r>
              <w:rPr>
                <w:rFonts w:hint="eastAsia"/>
              </w:rPr>
              <w:t>外表完好</w:t>
            </w:r>
          </w:p>
        </w:tc>
      </w:tr>
      <w:tr w:rsidR="006835AA" w14:paraId="2F8002EE" w14:textId="77777777" w:rsidTr="001133D6">
        <w:trPr>
          <w:trHeight w:val="460"/>
          <w:jc w:val="center"/>
        </w:trPr>
        <w:tc>
          <w:tcPr>
            <w:tcW w:w="1838" w:type="dxa"/>
            <w:vMerge/>
            <w:vAlign w:val="center"/>
          </w:tcPr>
          <w:p w14:paraId="3A1B8272" w14:textId="77777777" w:rsidR="006835AA" w:rsidRDefault="006835AA" w:rsidP="00B438E4">
            <w:pPr>
              <w:pStyle w:val="aa"/>
              <w:wordWrap w:val="0"/>
            </w:pPr>
          </w:p>
        </w:tc>
        <w:tc>
          <w:tcPr>
            <w:tcW w:w="1418" w:type="dxa"/>
            <w:vAlign w:val="center"/>
          </w:tcPr>
          <w:p w14:paraId="4C6812A0" w14:textId="77777777" w:rsidR="006835AA" w:rsidRDefault="006835AA" w:rsidP="00B438E4">
            <w:pPr>
              <w:pStyle w:val="aa"/>
              <w:wordWrap w:val="0"/>
            </w:pPr>
            <w:r>
              <w:rPr>
                <w:rFonts w:hint="eastAsia"/>
              </w:rPr>
              <w:t>收到时间</w:t>
            </w:r>
          </w:p>
        </w:tc>
        <w:tc>
          <w:tcPr>
            <w:tcW w:w="5245" w:type="dxa"/>
            <w:gridSpan w:val="5"/>
            <w:vAlign w:val="center"/>
          </w:tcPr>
          <w:p w14:paraId="4F9F5B57" w14:textId="77777777" w:rsidR="006835AA" w:rsidRDefault="006835AA" w:rsidP="00B438E4">
            <w:pPr>
              <w:pStyle w:val="aa"/>
              <w:wordWrap w:val="0"/>
            </w:pPr>
            <w:r>
              <w:rPr>
                <w:rFonts w:hint="eastAsia"/>
              </w:rPr>
              <w:t>2022年10月24日</w:t>
            </w:r>
          </w:p>
        </w:tc>
      </w:tr>
      <w:tr w:rsidR="006835AA" w14:paraId="71EF56F7" w14:textId="77777777" w:rsidTr="001133D6">
        <w:trPr>
          <w:trHeight w:val="460"/>
          <w:jc w:val="center"/>
        </w:trPr>
        <w:tc>
          <w:tcPr>
            <w:tcW w:w="1838" w:type="dxa"/>
            <w:vMerge/>
            <w:vAlign w:val="center"/>
          </w:tcPr>
          <w:p w14:paraId="678C4F49" w14:textId="77777777" w:rsidR="006835AA" w:rsidRDefault="006835AA" w:rsidP="00B438E4">
            <w:pPr>
              <w:pStyle w:val="aa"/>
              <w:wordWrap w:val="0"/>
            </w:pPr>
          </w:p>
        </w:tc>
        <w:tc>
          <w:tcPr>
            <w:tcW w:w="1418" w:type="dxa"/>
            <w:vAlign w:val="center"/>
          </w:tcPr>
          <w:p w14:paraId="0CCA80E2" w14:textId="4F59E07A" w:rsidR="006835AA" w:rsidRDefault="006835AA" w:rsidP="00B438E4">
            <w:pPr>
              <w:pStyle w:val="aa"/>
              <w:wordWrap w:val="0"/>
            </w:pPr>
            <w:r>
              <w:rPr>
                <w:rFonts w:hint="eastAsia"/>
              </w:rPr>
              <w:t>检</w:t>
            </w:r>
            <w:proofErr w:type="gramStart"/>
            <w:r>
              <w:rPr>
                <w:rFonts w:hint="eastAsia"/>
              </w:rPr>
              <w:t>材照片</w:t>
            </w:r>
            <w:proofErr w:type="gramEnd"/>
          </w:p>
        </w:tc>
        <w:tc>
          <w:tcPr>
            <w:tcW w:w="5245" w:type="dxa"/>
            <w:gridSpan w:val="5"/>
            <w:vAlign w:val="center"/>
          </w:tcPr>
          <w:p w14:paraId="4FBF1E04" w14:textId="60BE65A8" w:rsidR="006835AA" w:rsidRDefault="006835AA" w:rsidP="00B438E4">
            <w:pPr>
              <w:pStyle w:val="aa"/>
              <w:wordWrap w:val="0"/>
            </w:pPr>
            <w:r>
              <w:rPr>
                <w:rFonts w:hint="eastAsia"/>
                <w:noProof/>
              </w:rPr>
              <w:drawing>
                <wp:inline distT="0" distB="0" distL="0" distR="0" wp14:anchorId="07ECFCFB" wp14:editId="797264D0">
                  <wp:extent cx="2454700" cy="2344884"/>
                  <wp:effectExtent l="19050" t="19050" r="22225" b="177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6195" t="2788" r="13635" b="8188"/>
                          <a:stretch/>
                        </pic:blipFill>
                        <pic:spPr bwMode="auto">
                          <a:xfrm>
                            <a:off x="0" y="0"/>
                            <a:ext cx="2454700" cy="234488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7791055" wp14:editId="002D08EB">
                  <wp:extent cx="2444919" cy="2259480"/>
                  <wp:effectExtent l="19050" t="19050" r="12700" b="266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162" t="3307" r="11968" b="6908"/>
                          <a:stretch/>
                        </pic:blipFill>
                        <pic:spPr bwMode="auto">
                          <a:xfrm>
                            <a:off x="0" y="0"/>
                            <a:ext cx="2459761" cy="2273196"/>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14:paraId="4BCE30F2" w14:textId="77777777" w:rsidTr="001133D6">
        <w:trPr>
          <w:trHeight w:val="460"/>
          <w:jc w:val="center"/>
        </w:trPr>
        <w:tc>
          <w:tcPr>
            <w:tcW w:w="1838" w:type="dxa"/>
            <w:vMerge/>
            <w:vAlign w:val="center"/>
          </w:tcPr>
          <w:p w14:paraId="5CFD34A2" w14:textId="77777777" w:rsidR="006835AA" w:rsidRDefault="006835AA" w:rsidP="00B438E4">
            <w:pPr>
              <w:pStyle w:val="aa"/>
              <w:wordWrap w:val="0"/>
            </w:pPr>
          </w:p>
        </w:tc>
        <w:tc>
          <w:tcPr>
            <w:tcW w:w="1418" w:type="dxa"/>
            <w:vAlign w:val="center"/>
          </w:tcPr>
          <w:p w14:paraId="78D91253" w14:textId="77777777" w:rsidR="006835AA" w:rsidRDefault="006835AA" w:rsidP="00B438E4">
            <w:pPr>
              <w:pStyle w:val="aa"/>
              <w:wordWrap w:val="0"/>
            </w:pPr>
            <w:r>
              <w:rPr>
                <w:rFonts w:hint="eastAsia"/>
              </w:rPr>
              <w:t>备注</w:t>
            </w:r>
          </w:p>
        </w:tc>
        <w:tc>
          <w:tcPr>
            <w:tcW w:w="5245" w:type="dxa"/>
            <w:gridSpan w:val="5"/>
            <w:vAlign w:val="center"/>
          </w:tcPr>
          <w:p w14:paraId="3AA0F470" w14:textId="77777777" w:rsidR="006835AA" w:rsidRDefault="006835AA" w:rsidP="00B438E4">
            <w:pPr>
              <w:pStyle w:val="aa"/>
              <w:wordWrap w:val="0"/>
            </w:pPr>
            <w:r>
              <w:rPr>
                <w:rFonts w:hint="eastAsia"/>
              </w:rPr>
              <w:t>“嫌 蒋敦宏”、“</w:t>
            </w:r>
            <w:r>
              <w:t>0564</w:t>
            </w:r>
            <w:r>
              <w:rPr>
                <w:rFonts w:hint="eastAsia"/>
              </w:rPr>
              <w:t>”</w:t>
            </w:r>
          </w:p>
        </w:tc>
      </w:tr>
      <w:tr w:rsidR="006835AA" w:rsidRPr="009E2B44" w14:paraId="6D106EF1" w14:textId="77777777" w:rsidTr="001133D6">
        <w:tblPrEx>
          <w:tblLook w:val="01E0" w:firstRow="1" w:lastRow="1" w:firstColumn="1" w:lastColumn="1" w:noHBand="0" w:noVBand="0"/>
        </w:tblPrEx>
        <w:trPr>
          <w:trHeight w:val="463"/>
          <w:jc w:val="center"/>
        </w:trPr>
        <w:tc>
          <w:tcPr>
            <w:tcW w:w="1838" w:type="dxa"/>
            <w:vMerge w:val="restart"/>
            <w:vAlign w:val="center"/>
          </w:tcPr>
          <w:p w14:paraId="40389FF6" w14:textId="77777777" w:rsidR="006835AA" w:rsidRPr="009E2B44" w:rsidRDefault="006835AA" w:rsidP="00B438E4">
            <w:pPr>
              <w:pStyle w:val="aa"/>
              <w:wordWrap w:val="0"/>
            </w:pPr>
            <w:r>
              <w:rPr>
                <w:rFonts w:hint="eastAsia"/>
              </w:rPr>
              <w:lastRenderedPageBreak/>
              <w:t>202</w:t>
            </w:r>
            <w:r>
              <w:t>2-</w:t>
            </w:r>
            <w:r>
              <w:rPr>
                <w:rFonts w:hint="eastAsia"/>
              </w:rPr>
              <w:t>251</w:t>
            </w:r>
            <w:r>
              <w:t>-00</w:t>
            </w:r>
            <w:r>
              <w:rPr>
                <w:rFonts w:hint="eastAsia"/>
              </w:rPr>
              <w:t>2</w:t>
            </w:r>
          </w:p>
        </w:tc>
        <w:tc>
          <w:tcPr>
            <w:tcW w:w="1418" w:type="dxa"/>
            <w:vAlign w:val="center"/>
          </w:tcPr>
          <w:p w14:paraId="575D775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37B8D9D7"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平板电脑</w:t>
            </w:r>
          </w:p>
        </w:tc>
        <w:tc>
          <w:tcPr>
            <w:tcW w:w="1276" w:type="dxa"/>
            <w:gridSpan w:val="2"/>
            <w:vAlign w:val="center"/>
          </w:tcPr>
          <w:p w14:paraId="4989E9A4"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4AD51EEE"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1</w:t>
            </w:r>
          </w:p>
        </w:tc>
      </w:tr>
      <w:tr w:rsidR="006835AA" w:rsidRPr="009E2B44" w14:paraId="0DD38358" w14:textId="77777777" w:rsidTr="001133D6">
        <w:tblPrEx>
          <w:tblLook w:val="01E0" w:firstRow="1" w:lastRow="1" w:firstColumn="1" w:lastColumn="1" w:noHBand="0" w:noVBand="0"/>
        </w:tblPrEx>
        <w:trPr>
          <w:trHeight w:val="454"/>
          <w:jc w:val="center"/>
        </w:trPr>
        <w:tc>
          <w:tcPr>
            <w:tcW w:w="1838" w:type="dxa"/>
            <w:vMerge/>
            <w:vAlign w:val="center"/>
          </w:tcPr>
          <w:p w14:paraId="2A7D15A1"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1BB3818E"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507DE3AD"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iPad</w:t>
            </w:r>
          </w:p>
        </w:tc>
        <w:tc>
          <w:tcPr>
            <w:tcW w:w="1276" w:type="dxa"/>
            <w:gridSpan w:val="2"/>
            <w:vAlign w:val="center"/>
          </w:tcPr>
          <w:p w14:paraId="08943B71"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39B91E7D"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iPad</w:t>
            </w:r>
            <w:r>
              <w:rPr>
                <w:rFonts w:ascii="仿宋" w:eastAsia="仿宋" w:hAnsi="仿宋"/>
                <w:sz w:val="28"/>
                <w:szCs w:val="28"/>
              </w:rPr>
              <w:t xml:space="preserve"> P</w:t>
            </w:r>
            <w:r>
              <w:rPr>
                <w:rFonts w:ascii="仿宋" w:eastAsia="仿宋" w:hAnsi="仿宋" w:hint="eastAsia"/>
                <w:sz w:val="28"/>
                <w:szCs w:val="28"/>
              </w:rPr>
              <w:t>ro</w:t>
            </w:r>
          </w:p>
        </w:tc>
      </w:tr>
      <w:tr w:rsidR="006835AA" w14:paraId="546D89CC" w14:textId="77777777" w:rsidTr="001133D6">
        <w:tblPrEx>
          <w:tblLook w:val="01E0" w:firstRow="1" w:lastRow="1" w:firstColumn="1" w:lastColumn="1" w:noHBand="0" w:noVBand="0"/>
        </w:tblPrEx>
        <w:trPr>
          <w:trHeight w:val="454"/>
          <w:jc w:val="center"/>
        </w:trPr>
        <w:tc>
          <w:tcPr>
            <w:tcW w:w="1838" w:type="dxa"/>
            <w:vMerge/>
            <w:vAlign w:val="center"/>
          </w:tcPr>
          <w:p w14:paraId="066289F5"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0D533E52"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4D8A79C0"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D</w:t>
            </w:r>
            <w:r>
              <w:rPr>
                <w:rFonts w:ascii="仿宋" w:eastAsia="仿宋" w:hAnsi="仿宋"/>
                <w:sz w:val="28"/>
                <w:szCs w:val="28"/>
              </w:rPr>
              <w:t>MPDTAQUPV03</w:t>
            </w:r>
          </w:p>
        </w:tc>
      </w:tr>
      <w:tr w:rsidR="006835AA" w:rsidRPr="009E2B44" w14:paraId="707A39D6" w14:textId="77777777" w:rsidTr="001133D6">
        <w:tblPrEx>
          <w:tblLook w:val="01E0" w:firstRow="1" w:lastRow="1" w:firstColumn="1" w:lastColumn="1" w:noHBand="0" w:noVBand="0"/>
        </w:tblPrEx>
        <w:trPr>
          <w:trHeight w:val="460"/>
          <w:jc w:val="center"/>
        </w:trPr>
        <w:tc>
          <w:tcPr>
            <w:tcW w:w="1838" w:type="dxa"/>
            <w:vMerge/>
            <w:vAlign w:val="center"/>
          </w:tcPr>
          <w:p w14:paraId="094C4927"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E9F222D"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保存</w:t>
            </w:r>
            <w:r w:rsidRPr="009E2B44">
              <w:rPr>
                <w:rFonts w:ascii="仿宋" w:eastAsia="仿宋" w:hAnsi="仿宋"/>
                <w:sz w:val="28"/>
                <w:szCs w:val="28"/>
              </w:rPr>
              <w:t>状况</w:t>
            </w:r>
          </w:p>
        </w:tc>
        <w:tc>
          <w:tcPr>
            <w:tcW w:w="5245" w:type="dxa"/>
            <w:gridSpan w:val="5"/>
            <w:vAlign w:val="center"/>
          </w:tcPr>
          <w:p w14:paraId="49EEFD5A"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外表完好</w:t>
            </w:r>
          </w:p>
        </w:tc>
      </w:tr>
      <w:tr w:rsidR="006835AA" w:rsidRPr="009E2B44" w14:paraId="161F3049" w14:textId="77777777" w:rsidTr="001133D6">
        <w:tblPrEx>
          <w:tblLook w:val="01E0" w:firstRow="1" w:lastRow="1" w:firstColumn="1" w:lastColumn="1" w:noHBand="0" w:noVBand="0"/>
        </w:tblPrEx>
        <w:trPr>
          <w:trHeight w:val="460"/>
          <w:jc w:val="center"/>
        </w:trPr>
        <w:tc>
          <w:tcPr>
            <w:tcW w:w="1838" w:type="dxa"/>
            <w:vMerge/>
            <w:vAlign w:val="center"/>
          </w:tcPr>
          <w:p w14:paraId="1C09C646"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3E0824E6"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597C719B" w14:textId="77777777" w:rsidR="006835AA" w:rsidRPr="009E2B44" w:rsidRDefault="006835AA" w:rsidP="00B438E4">
            <w:pPr>
              <w:wordWrap w:val="0"/>
              <w:jc w:val="center"/>
              <w:rPr>
                <w:rFonts w:ascii="仿宋" w:eastAsia="仿宋" w:hAnsi="仿宋"/>
                <w:sz w:val="28"/>
                <w:szCs w:val="28"/>
              </w:rPr>
            </w:pPr>
            <w:r w:rsidRPr="00A63956">
              <w:rPr>
                <w:rFonts w:ascii="仿宋" w:eastAsia="仿宋" w:hAnsi="仿宋" w:hint="eastAsia"/>
                <w:sz w:val="28"/>
                <w:szCs w:val="28"/>
              </w:rPr>
              <w:t>2022年10月24日</w:t>
            </w:r>
          </w:p>
        </w:tc>
      </w:tr>
      <w:tr w:rsidR="006835AA" w:rsidRPr="009E2B44" w14:paraId="60001D3B" w14:textId="77777777" w:rsidTr="001133D6">
        <w:tblPrEx>
          <w:tblLook w:val="01E0" w:firstRow="1" w:lastRow="1" w:firstColumn="1" w:lastColumn="1" w:noHBand="0" w:noVBand="0"/>
        </w:tblPrEx>
        <w:trPr>
          <w:trHeight w:val="460"/>
          <w:jc w:val="center"/>
        </w:trPr>
        <w:tc>
          <w:tcPr>
            <w:tcW w:w="1838" w:type="dxa"/>
            <w:vMerge/>
            <w:vAlign w:val="center"/>
          </w:tcPr>
          <w:p w14:paraId="31773DA8"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68531BE" w14:textId="7058ECD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检</w:t>
            </w:r>
            <w:proofErr w:type="gramStart"/>
            <w:r>
              <w:rPr>
                <w:rFonts w:ascii="仿宋" w:eastAsia="仿宋" w:hAnsi="仿宋" w:hint="eastAsia"/>
                <w:sz w:val="28"/>
                <w:szCs w:val="28"/>
              </w:rPr>
              <w:t>材照片</w:t>
            </w:r>
            <w:proofErr w:type="gramEnd"/>
          </w:p>
        </w:tc>
        <w:tc>
          <w:tcPr>
            <w:tcW w:w="5245" w:type="dxa"/>
            <w:gridSpan w:val="5"/>
            <w:vAlign w:val="center"/>
          </w:tcPr>
          <w:p w14:paraId="7ED22C72" w14:textId="517A2ED5" w:rsidR="006835AA" w:rsidRDefault="00BF033D" w:rsidP="00B438E4">
            <w:pPr>
              <w:wordWrap w:val="0"/>
              <w:jc w:val="center"/>
            </w:pPr>
            <w:r>
              <w:rPr>
                <w:noProof/>
              </w:rPr>
              <w:drawing>
                <wp:inline distT="0" distB="0" distL="0" distR="0" wp14:anchorId="57637812" wp14:editId="44E467E7">
                  <wp:extent cx="2293335" cy="2915806"/>
                  <wp:effectExtent l="19050" t="19050" r="12065" b="184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9414" cy="2936249"/>
                          </a:xfrm>
                          <a:prstGeom prst="rect">
                            <a:avLst/>
                          </a:prstGeom>
                          <a:ln w="6348" cmpd="sng">
                            <a:solidFill>
                              <a:srgbClr val="000000"/>
                            </a:solidFill>
                            <a:prstDash val="solid"/>
                          </a:ln>
                        </pic:spPr>
                      </pic:pic>
                    </a:graphicData>
                  </a:graphic>
                </wp:inline>
              </w:drawing>
            </w:r>
            <w:r w:rsidR="006835AA">
              <w:rPr>
                <w:rFonts w:hint="eastAsia"/>
                <w:noProof/>
              </w:rPr>
              <w:drawing>
                <wp:inline distT="0" distB="0" distL="0" distR="0" wp14:anchorId="5635E892" wp14:editId="2A77DDF7">
                  <wp:extent cx="2988128" cy="2299556"/>
                  <wp:effectExtent l="20320" t="17780" r="23495" b="234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580" t="3512" r="5522" b="4250"/>
                          <a:stretch/>
                        </pic:blipFill>
                        <pic:spPr bwMode="auto">
                          <a:xfrm rot="5400000">
                            <a:off x="0" y="0"/>
                            <a:ext cx="3023743" cy="232696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rsidRPr="009E2B44" w14:paraId="38BE9942" w14:textId="77777777" w:rsidTr="001133D6">
        <w:tblPrEx>
          <w:tblLook w:val="01E0" w:firstRow="1" w:lastRow="1" w:firstColumn="1" w:lastColumn="1" w:noHBand="0" w:noVBand="0"/>
        </w:tblPrEx>
        <w:trPr>
          <w:trHeight w:val="460"/>
          <w:jc w:val="center"/>
        </w:trPr>
        <w:tc>
          <w:tcPr>
            <w:tcW w:w="1838" w:type="dxa"/>
            <w:vMerge/>
            <w:vAlign w:val="center"/>
          </w:tcPr>
          <w:p w14:paraId="458C265A"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2CA82FA0"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4B37DA4D" w14:textId="77777777" w:rsidR="006835AA" w:rsidRPr="009E2B44" w:rsidRDefault="006835AA" w:rsidP="00B438E4">
            <w:pPr>
              <w:wordWrap w:val="0"/>
              <w:jc w:val="center"/>
              <w:rPr>
                <w:rFonts w:ascii="仿宋" w:eastAsia="仿宋" w:hAnsi="仿宋"/>
                <w:sz w:val="28"/>
                <w:szCs w:val="28"/>
              </w:rPr>
            </w:pPr>
            <w:r>
              <w:rPr>
                <w:rFonts w:hint="eastAsia"/>
              </w:rPr>
              <w:t>“嫌 蒋敦宏”、“</w:t>
            </w:r>
            <w:r>
              <w:t>0095</w:t>
            </w:r>
            <w:r>
              <w:rPr>
                <w:rFonts w:hint="eastAsia"/>
              </w:rPr>
              <w:t>”</w:t>
            </w:r>
          </w:p>
        </w:tc>
      </w:tr>
      <w:tr w:rsidR="006835AA" w:rsidRPr="009E2B44" w14:paraId="01642D2D" w14:textId="77777777" w:rsidTr="001133D6">
        <w:tblPrEx>
          <w:tblLook w:val="01E0" w:firstRow="1" w:lastRow="1" w:firstColumn="1" w:lastColumn="1" w:noHBand="0" w:noVBand="0"/>
        </w:tblPrEx>
        <w:trPr>
          <w:trHeight w:val="463"/>
          <w:jc w:val="center"/>
        </w:trPr>
        <w:tc>
          <w:tcPr>
            <w:tcW w:w="1838" w:type="dxa"/>
            <w:vMerge w:val="restart"/>
            <w:vAlign w:val="center"/>
          </w:tcPr>
          <w:p w14:paraId="030A584A" w14:textId="77777777" w:rsidR="006835AA" w:rsidRPr="009E2B44" w:rsidRDefault="006835AA" w:rsidP="00B438E4">
            <w:pPr>
              <w:pStyle w:val="aa"/>
              <w:wordWrap w:val="0"/>
            </w:pPr>
            <w:r>
              <w:rPr>
                <w:rFonts w:hint="eastAsia"/>
              </w:rPr>
              <w:lastRenderedPageBreak/>
              <w:t>202</w:t>
            </w:r>
            <w:r>
              <w:t>2-</w:t>
            </w:r>
            <w:r>
              <w:rPr>
                <w:rFonts w:hint="eastAsia"/>
              </w:rPr>
              <w:t>251</w:t>
            </w:r>
            <w:r>
              <w:t>-00</w:t>
            </w:r>
            <w:r>
              <w:rPr>
                <w:rFonts w:hint="eastAsia"/>
              </w:rPr>
              <w:t>3</w:t>
            </w:r>
          </w:p>
        </w:tc>
        <w:tc>
          <w:tcPr>
            <w:tcW w:w="1418" w:type="dxa"/>
            <w:vAlign w:val="center"/>
          </w:tcPr>
          <w:p w14:paraId="3EE9C428"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291711FE"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笔记本电脑</w:t>
            </w:r>
          </w:p>
        </w:tc>
        <w:tc>
          <w:tcPr>
            <w:tcW w:w="1276" w:type="dxa"/>
            <w:gridSpan w:val="2"/>
            <w:vAlign w:val="center"/>
          </w:tcPr>
          <w:p w14:paraId="751A177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0503E490"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1</w:t>
            </w:r>
          </w:p>
        </w:tc>
      </w:tr>
      <w:tr w:rsidR="006835AA" w:rsidRPr="009E2B44" w14:paraId="056BDC00" w14:textId="77777777" w:rsidTr="001133D6">
        <w:tblPrEx>
          <w:tblLook w:val="01E0" w:firstRow="1" w:lastRow="1" w:firstColumn="1" w:lastColumn="1" w:noHBand="0" w:noVBand="0"/>
        </w:tblPrEx>
        <w:trPr>
          <w:trHeight w:val="454"/>
          <w:jc w:val="center"/>
        </w:trPr>
        <w:tc>
          <w:tcPr>
            <w:tcW w:w="1838" w:type="dxa"/>
            <w:vMerge/>
            <w:vAlign w:val="center"/>
          </w:tcPr>
          <w:p w14:paraId="7B25C80C"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7378771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6F7E5133"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SONY</w:t>
            </w:r>
          </w:p>
        </w:tc>
        <w:tc>
          <w:tcPr>
            <w:tcW w:w="1276" w:type="dxa"/>
            <w:gridSpan w:val="2"/>
            <w:vAlign w:val="center"/>
          </w:tcPr>
          <w:p w14:paraId="5BFDFE3F" w14:textId="4FFE3DD5" w:rsidR="006835AA"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3A0FA64E"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VP132A18T</w:t>
            </w:r>
          </w:p>
        </w:tc>
      </w:tr>
      <w:tr w:rsidR="006835AA" w14:paraId="1784CE42" w14:textId="77777777" w:rsidTr="001133D6">
        <w:tblPrEx>
          <w:tblLook w:val="01E0" w:firstRow="1" w:lastRow="1" w:firstColumn="1" w:lastColumn="1" w:noHBand="0" w:noVBand="0"/>
        </w:tblPrEx>
        <w:trPr>
          <w:trHeight w:val="454"/>
          <w:jc w:val="center"/>
        </w:trPr>
        <w:tc>
          <w:tcPr>
            <w:tcW w:w="1838" w:type="dxa"/>
            <w:vMerge/>
            <w:vAlign w:val="center"/>
          </w:tcPr>
          <w:p w14:paraId="15E3A16D"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58B499A1"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237696D2"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5</w:t>
            </w:r>
            <w:r>
              <w:rPr>
                <w:rFonts w:ascii="仿宋" w:eastAsia="仿宋" w:hAnsi="仿宋"/>
                <w:sz w:val="28"/>
                <w:szCs w:val="28"/>
              </w:rPr>
              <w:t>45897270003564</w:t>
            </w:r>
          </w:p>
        </w:tc>
      </w:tr>
      <w:tr w:rsidR="006835AA" w14:paraId="4A6A786A" w14:textId="77777777" w:rsidTr="001133D6">
        <w:tblPrEx>
          <w:tblLook w:val="01E0" w:firstRow="1" w:lastRow="1" w:firstColumn="1" w:lastColumn="1" w:noHBand="0" w:noVBand="0"/>
        </w:tblPrEx>
        <w:trPr>
          <w:trHeight w:val="454"/>
          <w:jc w:val="center"/>
        </w:trPr>
        <w:tc>
          <w:tcPr>
            <w:tcW w:w="1838" w:type="dxa"/>
            <w:vMerge/>
            <w:vAlign w:val="center"/>
          </w:tcPr>
          <w:p w14:paraId="5CE976E4"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0382FC85"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保存状况</w:t>
            </w:r>
          </w:p>
        </w:tc>
        <w:tc>
          <w:tcPr>
            <w:tcW w:w="5245" w:type="dxa"/>
            <w:gridSpan w:val="5"/>
            <w:vAlign w:val="center"/>
          </w:tcPr>
          <w:p w14:paraId="531E3F2D"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外观完好</w:t>
            </w:r>
          </w:p>
        </w:tc>
      </w:tr>
      <w:tr w:rsidR="006835AA" w:rsidRPr="009E2B44" w14:paraId="4194103C" w14:textId="77777777" w:rsidTr="001133D6">
        <w:tblPrEx>
          <w:tblLook w:val="01E0" w:firstRow="1" w:lastRow="1" w:firstColumn="1" w:lastColumn="1" w:noHBand="0" w:noVBand="0"/>
        </w:tblPrEx>
        <w:trPr>
          <w:trHeight w:val="460"/>
          <w:jc w:val="center"/>
        </w:trPr>
        <w:tc>
          <w:tcPr>
            <w:tcW w:w="1838" w:type="dxa"/>
            <w:vMerge/>
            <w:vAlign w:val="center"/>
          </w:tcPr>
          <w:p w14:paraId="719A56E4"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904679B"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49078C09" w14:textId="77777777" w:rsidR="006835AA" w:rsidRPr="009E2B44" w:rsidRDefault="006835AA" w:rsidP="00B438E4">
            <w:pPr>
              <w:wordWrap w:val="0"/>
              <w:jc w:val="center"/>
              <w:rPr>
                <w:rFonts w:ascii="仿宋" w:eastAsia="仿宋" w:hAnsi="仿宋"/>
                <w:sz w:val="28"/>
                <w:szCs w:val="28"/>
              </w:rPr>
            </w:pPr>
            <w:r w:rsidRPr="006F2814">
              <w:rPr>
                <w:rFonts w:ascii="仿宋" w:eastAsia="仿宋" w:hAnsi="仿宋" w:hint="eastAsia"/>
                <w:sz w:val="28"/>
                <w:szCs w:val="28"/>
              </w:rPr>
              <w:t>2022年10月24日</w:t>
            </w:r>
          </w:p>
        </w:tc>
      </w:tr>
      <w:tr w:rsidR="006835AA" w:rsidRPr="009E2B44" w14:paraId="102808B9" w14:textId="77777777" w:rsidTr="001133D6">
        <w:tblPrEx>
          <w:tblLook w:val="01E0" w:firstRow="1" w:lastRow="1" w:firstColumn="1" w:lastColumn="1" w:noHBand="0" w:noVBand="0"/>
        </w:tblPrEx>
        <w:trPr>
          <w:trHeight w:val="460"/>
          <w:jc w:val="center"/>
        </w:trPr>
        <w:tc>
          <w:tcPr>
            <w:tcW w:w="1838" w:type="dxa"/>
            <w:vMerge/>
            <w:vAlign w:val="center"/>
          </w:tcPr>
          <w:p w14:paraId="04FBD8DD"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CBB517A" w14:textId="03927B6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检</w:t>
            </w:r>
            <w:proofErr w:type="gramStart"/>
            <w:r>
              <w:rPr>
                <w:rFonts w:ascii="仿宋" w:eastAsia="仿宋" w:hAnsi="仿宋" w:hint="eastAsia"/>
                <w:sz w:val="28"/>
                <w:szCs w:val="28"/>
              </w:rPr>
              <w:t>材照片</w:t>
            </w:r>
            <w:proofErr w:type="gramEnd"/>
          </w:p>
        </w:tc>
        <w:tc>
          <w:tcPr>
            <w:tcW w:w="5245" w:type="dxa"/>
            <w:gridSpan w:val="5"/>
            <w:vAlign w:val="center"/>
          </w:tcPr>
          <w:p w14:paraId="63B2AD13" w14:textId="77777777" w:rsidR="006835AA" w:rsidRDefault="006835AA" w:rsidP="00B438E4">
            <w:pPr>
              <w:wordWrap w:val="0"/>
              <w:jc w:val="center"/>
            </w:pPr>
            <w:r>
              <w:rPr>
                <w:rFonts w:ascii="仿宋" w:eastAsia="仿宋" w:hAnsi="仿宋" w:hint="eastAsia"/>
                <w:noProof/>
                <w:sz w:val="28"/>
                <w:szCs w:val="28"/>
              </w:rPr>
              <w:drawing>
                <wp:inline distT="0" distB="0" distL="0" distR="0" wp14:anchorId="38A4FF01" wp14:editId="156FFA4A">
                  <wp:extent cx="3220720" cy="2172430"/>
                  <wp:effectExtent l="19050" t="19050" r="17780" b="184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506" t="5290" r="3120" b="9273"/>
                          <a:stretch/>
                        </pic:blipFill>
                        <pic:spPr bwMode="auto">
                          <a:xfrm>
                            <a:off x="0" y="0"/>
                            <a:ext cx="3256277" cy="219641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4931A231" w14:textId="0BCF067C" w:rsidR="006835AA" w:rsidRDefault="006835AA" w:rsidP="00B438E4">
            <w:pPr>
              <w:wordWrap w:val="0"/>
              <w:jc w:val="center"/>
            </w:pPr>
            <w:r>
              <w:rPr>
                <w:noProof/>
              </w:rPr>
              <w:drawing>
                <wp:inline distT="0" distB="0" distL="0" distR="0" wp14:anchorId="6D25AD61" wp14:editId="25F9ADF9">
                  <wp:extent cx="3249084" cy="2173644"/>
                  <wp:effectExtent l="19050" t="19050" r="27940" b="171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068" t="6135" r="1538" b="8780"/>
                          <a:stretch/>
                        </pic:blipFill>
                        <pic:spPr bwMode="auto">
                          <a:xfrm>
                            <a:off x="0" y="0"/>
                            <a:ext cx="3267433" cy="2185920"/>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rsidRPr="009E2B44" w14:paraId="31358718" w14:textId="77777777" w:rsidTr="001133D6">
        <w:tblPrEx>
          <w:tblLook w:val="01E0" w:firstRow="1" w:lastRow="1" w:firstColumn="1" w:lastColumn="1" w:noHBand="0" w:noVBand="0"/>
        </w:tblPrEx>
        <w:trPr>
          <w:trHeight w:val="460"/>
          <w:jc w:val="center"/>
        </w:trPr>
        <w:tc>
          <w:tcPr>
            <w:tcW w:w="1838" w:type="dxa"/>
            <w:vMerge/>
            <w:vAlign w:val="center"/>
          </w:tcPr>
          <w:p w14:paraId="683F94E7"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6A404A37"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3F6C1A30" w14:textId="77777777" w:rsidR="006835AA" w:rsidRPr="009E2B44" w:rsidRDefault="006835AA" w:rsidP="00B438E4">
            <w:pPr>
              <w:wordWrap w:val="0"/>
              <w:jc w:val="center"/>
              <w:rPr>
                <w:rFonts w:ascii="仿宋" w:eastAsia="仿宋" w:hAnsi="仿宋"/>
                <w:sz w:val="28"/>
                <w:szCs w:val="28"/>
              </w:rPr>
            </w:pPr>
            <w:r>
              <w:rPr>
                <w:rFonts w:hint="eastAsia"/>
              </w:rPr>
              <w:t>“嫌 蒋敦宏”</w:t>
            </w:r>
          </w:p>
        </w:tc>
      </w:tr>
      <w:tr w:rsidR="006835AA" w:rsidRPr="009E2B44" w14:paraId="1557486A" w14:textId="77777777" w:rsidTr="001133D6">
        <w:tblPrEx>
          <w:tblLook w:val="01E0" w:firstRow="1" w:lastRow="1" w:firstColumn="1" w:lastColumn="1" w:noHBand="0" w:noVBand="0"/>
        </w:tblPrEx>
        <w:trPr>
          <w:trHeight w:val="463"/>
          <w:jc w:val="center"/>
        </w:trPr>
        <w:tc>
          <w:tcPr>
            <w:tcW w:w="1838" w:type="dxa"/>
            <w:vMerge w:val="restart"/>
            <w:vAlign w:val="center"/>
          </w:tcPr>
          <w:p w14:paraId="6D8C6D85" w14:textId="77777777" w:rsidR="006835AA" w:rsidRPr="009E2B44" w:rsidRDefault="006835AA" w:rsidP="00B438E4">
            <w:pPr>
              <w:pStyle w:val="aa"/>
              <w:wordWrap w:val="0"/>
            </w:pPr>
            <w:r>
              <w:rPr>
                <w:rFonts w:hint="eastAsia"/>
              </w:rPr>
              <w:t>202</w:t>
            </w:r>
            <w:r>
              <w:t>2-251-003-001</w:t>
            </w:r>
          </w:p>
        </w:tc>
        <w:tc>
          <w:tcPr>
            <w:tcW w:w="1418" w:type="dxa"/>
            <w:vAlign w:val="center"/>
          </w:tcPr>
          <w:p w14:paraId="3F52844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5BAA308C"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硬盘</w:t>
            </w:r>
          </w:p>
        </w:tc>
        <w:tc>
          <w:tcPr>
            <w:tcW w:w="1276" w:type="dxa"/>
            <w:gridSpan w:val="2"/>
            <w:vAlign w:val="center"/>
          </w:tcPr>
          <w:p w14:paraId="2B155C01"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6D77507A"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1</w:t>
            </w:r>
          </w:p>
        </w:tc>
      </w:tr>
      <w:tr w:rsidR="006835AA" w:rsidRPr="009E2B44" w14:paraId="20782C20" w14:textId="77777777" w:rsidTr="001133D6">
        <w:tblPrEx>
          <w:tblLook w:val="01E0" w:firstRow="1" w:lastRow="1" w:firstColumn="1" w:lastColumn="1" w:noHBand="0" w:noVBand="0"/>
        </w:tblPrEx>
        <w:trPr>
          <w:trHeight w:val="463"/>
          <w:jc w:val="center"/>
        </w:trPr>
        <w:tc>
          <w:tcPr>
            <w:tcW w:w="1838" w:type="dxa"/>
            <w:vMerge/>
            <w:vAlign w:val="center"/>
          </w:tcPr>
          <w:p w14:paraId="5081DA28" w14:textId="77777777" w:rsidR="006835AA" w:rsidRDefault="006835AA" w:rsidP="00B438E4">
            <w:pPr>
              <w:pStyle w:val="aa"/>
              <w:wordWrap w:val="0"/>
            </w:pPr>
          </w:p>
        </w:tc>
        <w:tc>
          <w:tcPr>
            <w:tcW w:w="1418" w:type="dxa"/>
            <w:vAlign w:val="center"/>
          </w:tcPr>
          <w:p w14:paraId="209B0D98"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品牌</w:t>
            </w:r>
          </w:p>
        </w:tc>
        <w:tc>
          <w:tcPr>
            <w:tcW w:w="1842" w:type="dxa"/>
            <w:vAlign w:val="center"/>
          </w:tcPr>
          <w:p w14:paraId="77654A9F"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AMSUNG</w:t>
            </w:r>
          </w:p>
        </w:tc>
        <w:tc>
          <w:tcPr>
            <w:tcW w:w="1276" w:type="dxa"/>
            <w:gridSpan w:val="2"/>
            <w:vAlign w:val="center"/>
          </w:tcPr>
          <w:p w14:paraId="03EC9DC4"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276D202D"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M</w:t>
            </w:r>
            <w:r>
              <w:rPr>
                <w:rFonts w:ascii="仿宋" w:eastAsia="仿宋" w:hAnsi="仿宋"/>
                <w:sz w:val="28"/>
                <w:szCs w:val="28"/>
              </w:rPr>
              <w:t>Z-NTD256/000</w:t>
            </w:r>
          </w:p>
        </w:tc>
      </w:tr>
      <w:tr w:rsidR="006835AA" w14:paraId="73EE0B79" w14:textId="77777777" w:rsidTr="001133D6">
        <w:tblPrEx>
          <w:tblLook w:val="01E0" w:firstRow="1" w:lastRow="1" w:firstColumn="1" w:lastColumn="1" w:noHBand="0" w:noVBand="0"/>
        </w:tblPrEx>
        <w:trPr>
          <w:trHeight w:val="454"/>
          <w:jc w:val="center"/>
        </w:trPr>
        <w:tc>
          <w:tcPr>
            <w:tcW w:w="1838" w:type="dxa"/>
            <w:vMerge/>
            <w:vAlign w:val="center"/>
          </w:tcPr>
          <w:p w14:paraId="3D418FEE"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173B822B"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60FD63E4"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15ZNYAD727991</w:t>
            </w:r>
          </w:p>
        </w:tc>
      </w:tr>
      <w:tr w:rsidR="006835AA" w:rsidRPr="009E2B44" w14:paraId="3D987F0D" w14:textId="77777777" w:rsidTr="001133D6">
        <w:tblPrEx>
          <w:tblLook w:val="01E0" w:firstRow="1" w:lastRow="1" w:firstColumn="1" w:lastColumn="1" w:noHBand="0" w:noVBand="0"/>
        </w:tblPrEx>
        <w:trPr>
          <w:trHeight w:val="460"/>
          <w:jc w:val="center"/>
        </w:trPr>
        <w:tc>
          <w:tcPr>
            <w:tcW w:w="1838" w:type="dxa"/>
            <w:vMerge/>
            <w:vAlign w:val="center"/>
          </w:tcPr>
          <w:p w14:paraId="0E3B2582"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0E1AAC25" w14:textId="0754B70A"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w:t>
            </w:r>
            <w:r w:rsidR="00D3576C">
              <w:rPr>
                <w:rFonts w:ascii="仿宋" w:eastAsia="仿宋" w:hAnsi="仿宋" w:hint="eastAsia"/>
                <w:sz w:val="28"/>
                <w:szCs w:val="28"/>
              </w:rPr>
              <w:t>HA</w:t>
            </w:r>
            <w:r>
              <w:rPr>
                <w:rFonts w:ascii="仿宋" w:eastAsia="仿宋" w:hAnsi="仿宋" w:hint="eastAsia"/>
                <w:sz w:val="28"/>
                <w:szCs w:val="28"/>
              </w:rPr>
              <w:t>256</w:t>
            </w:r>
          </w:p>
        </w:tc>
        <w:tc>
          <w:tcPr>
            <w:tcW w:w="5245" w:type="dxa"/>
            <w:gridSpan w:val="5"/>
            <w:vAlign w:val="center"/>
          </w:tcPr>
          <w:p w14:paraId="304AB898" w14:textId="77777777" w:rsidR="006835AA" w:rsidRPr="009E2B44" w:rsidRDefault="006835AA" w:rsidP="00B438E4">
            <w:pPr>
              <w:wordWrap w:val="0"/>
              <w:jc w:val="center"/>
              <w:rPr>
                <w:rFonts w:ascii="仿宋" w:eastAsia="仿宋" w:hAnsi="仿宋"/>
                <w:sz w:val="28"/>
                <w:szCs w:val="28"/>
              </w:rPr>
            </w:pPr>
            <w:r w:rsidRPr="006F2814">
              <w:rPr>
                <w:rFonts w:ascii="仿宋" w:eastAsia="仿宋" w:hAnsi="仿宋"/>
                <w:sz w:val="28"/>
                <w:szCs w:val="28"/>
              </w:rPr>
              <w:t>3831332feb6d90e1ca21253944ac2fbf5190e4d550c229b754c58ff8778c3662</w:t>
            </w:r>
          </w:p>
        </w:tc>
      </w:tr>
      <w:tr w:rsidR="006835AA" w:rsidRPr="009E2B44" w14:paraId="2E5BF29F" w14:textId="77777777" w:rsidTr="001133D6">
        <w:tblPrEx>
          <w:tblLook w:val="01E0" w:firstRow="1" w:lastRow="1" w:firstColumn="1" w:lastColumn="1" w:noHBand="0" w:noVBand="0"/>
        </w:tblPrEx>
        <w:trPr>
          <w:trHeight w:val="460"/>
          <w:jc w:val="center"/>
        </w:trPr>
        <w:tc>
          <w:tcPr>
            <w:tcW w:w="1838" w:type="dxa"/>
            <w:vMerge/>
            <w:vAlign w:val="center"/>
          </w:tcPr>
          <w:p w14:paraId="7A5BF59B"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34EA24E2" w14:textId="1A89E7E8"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检</w:t>
            </w:r>
            <w:proofErr w:type="gramStart"/>
            <w:r>
              <w:rPr>
                <w:rFonts w:ascii="仿宋" w:eastAsia="仿宋" w:hAnsi="仿宋" w:hint="eastAsia"/>
                <w:sz w:val="28"/>
                <w:szCs w:val="28"/>
              </w:rPr>
              <w:t>材照片</w:t>
            </w:r>
            <w:proofErr w:type="gramEnd"/>
          </w:p>
        </w:tc>
        <w:tc>
          <w:tcPr>
            <w:tcW w:w="5245" w:type="dxa"/>
            <w:gridSpan w:val="5"/>
            <w:vAlign w:val="center"/>
          </w:tcPr>
          <w:p w14:paraId="03D0C57B" w14:textId="77777777" w:rsidR="006835AA" w:rsidRDefault="006835AA" w:rsidP="00B438E4">
            <w:pPr>
              <w:wordWrap w:val="0"/>
              <w:jc w:val="center"/>
              <w:rPr>
                <w:rFonts w:ascii="仿宋" w:eastAsia="仿宋" w:hAnsi="仿宋"/>
                <w:sz w:val="28"/>
                <w:szCs w:val="28"/>
              </w:rPr>
            </w:pPr>
            <w:r>
              <w:rPr>
                <w:rFonts w:ascii="仿宋" w:eastAsia="仿宋" w:hAnsi="仿宋" w:hint="eastAsia"/>
                <w:noProof/>
                <w:sz w:val="28"/>
                <w:szCs w:val="28"/>
              </w:rPr>
              <w:drawing>
                <wp:inline distT="0" distB="0" distL="0" distR="0" wp14:anchorId="267EBC45" wp14:editId="14CE0727">
                  <wp:extent cx="2551703" cy="753035"/>
                  <wp:effectExtent l="19050" t="19050" r="20320" b="285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6730" t="36934" r="15226" b="32478"/>
                          <a:stretch/>
                        </pic:blipFill>
                        <pic:spPr bwMode="auto">
                          <a:xfrm>
                            <a:off x="0" y="0"/>
                            <a:ext cx="2562881" cy="75633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1595C965" w14:textId="66713FAC" w:rsidR="006835AA" w:rsidRDefault="006835AA" w:rsidP="00B438E4">
            <w:pPr>
              <w:wordWrap w:val="0"/>
              <w:jc w:val="center"/>
              <w:rPr>
                <w:rFonts w:ascii="仿宋" w:eastAsia="仿宋" w:hAnsi="仿宋"/>
                <w:sz w:val="28"/>
                <w:szCs w:val="28"/>
              </w:rPr>
            </w:pPr>
            <w:r>
              <w:rPr>
                <w:rFonts w:ascii="仿宋" w:eastAsia="仿宋" w:hAnsi="仿宋"/>
                <w:noProof/>
                <w:sz w:val="28"/>
                <w:szCs w:val="28"/>
              </w:rPr>
              <w:drawing>
                <wp:inline distT="0" distB="0" distL="0" distR="0" wp14:anchorId="30B1969A" wp14:editId="2A148145">
                  <wp:extent cx="2612841" cy="771173"/>
                  <wp:effectExtent l="19050" t="19050" r="16510"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640" t="29888" r="8392" b="37857"/>
                          <a:stretch/>
                        </pic:blipFill>
                        <pic:spPr bwMode="auto">
                          <a:xfrm>
                            <a:off x="0" y="0"/>
                            <a:ext cx="2613392" cy="771336"/>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rsidRPr="009E2B44" w14:paraId="66277A76" w14:textId="77777777" w:rsidTr="001133D6">
        <w:tblPrEx>
          <w:tblLook w:val="01E0" w:firstRow="1" w:lastRow="1" w:firstColumn="1" w:lastColumn="1" w:noHBand="0" w:noVBand="0"/>
        </w:tblPrEx>
        <w:trPr>
          <w:trHeight w:val="460"/>
          <w:jc w:val="center"/>
        </w:trPr>
        <w:tc>
          <w:tcPr>
            <w:tcW w:w="1838" w:type="dxa"/>
            <w:vMerge/>
            <w:vAlign w:val="center"/>
          </w:tcPr>
          <w:p w14:paraId="1E4EFBC7"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571DC3E7"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2BF1611E" w14:textId="13E6301E" w:rsidR="006835AA"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“2</w:t>
            </w:r>
            <w:r>
              <w:rPr>
                <w:rFonts w:ascii="仿宋" w:eastAsia="仿宋" w:hAnsi="仿宋"/>
                <w:sz w:val="28"/>
                <w:szCs w:val="28"/>
              </w:rPr>
              <w:t>022-251-003</w:t>
            </w:r>
            <w:r>
              <w:rPr>
                <w:rFonts w:ascii="仿宋" w:eastAsia="仿宋" w:hAnsi="仿宋" w:hint="eastAsia"/>
                <w:sz w:val="28"/>
                <w:szCs w:val="28"/>
              </w:rPr>
              <w:t>内置硬盘”</w:t>
            </w:r>
          </w:p>
        </w:tc>
      </w:tr>
    </w:tbl>
    <w:p w14:paraId="041CA8BC" w14:textId="78510F95" w:rsidR="00EF2682" w:rsidRPr="00DF4941" w:rsidRDefault="002F061A" w:rsidP="00B438E4">
      <w:pPr>
        <w:pStyle w:val="2"/>
        <w:wordWrap w:val="0"/>
        <w:ind w:left="1190" w:hangingChars="425" w:hanging="1190"/>
      </w:pPr>
      <w:r w:rsidRPr="00DF4941">
        <w:rPr>
          <w:rFonts w:hint="eastAsia"/>
        </w:rPr>
        <w:t>检出数据的</w:t>
      </w:r>
      <w:r w:rsidR="00324375">
        <w:rPr>
          <w:rFonts w:hint="eastAsia"/>
        </w:rPr>
        <w:t>光</w:t>
      </w:r>
      <w:bookmarkStart w:id="5" w:name="_GoBack"/>
      <w:bookmarkEnd w:id="5"/>
      <w:r w:rsidR="00202F8A">
        <w:rPr>
          <w:rFonts w:hint="eastAsia"/>
        </w:rPr>
        <w:t>盘</w:t>
      </w:r>
    </w:p>
    <w:p w14:paraId="5A81F15D" w14:textId="6D9F8786" w:rsidR="00EF2682" w:rsidRDefault="0086436D" w:rsidP="00B438E4">
      <w:pPr>
        <w:pStyle w:val="a8"/>
        <w:wordWrap w:val="0"/>
        <w:ind w:firstLineChars="0" w:firstLine="0"/>
        <w:jc w:val="center"/>
      </w:pPr>
      <w:r>
        <w:rPr>
          <w:noProof/>
        </w:rPr>
        <w:drawing>
          <wp:inline distT="0" distB="0" distL="0" distR="0" wp14:anchorId="1C1F0C7A" wp14:editId="1F724E1C">
            <wp:extent cx="3462035" cy="1065823"/>
            <wp:effectExtent l="19050" t="19050" r="24130" b="203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76471" cy="1070267"/>
                    </a:xfrm>
                    <a:prstGeom prst="rect">
                      <a:avLst/>
                    </a:prstGeom>
                    <a:ln w="6348" cmpd="sng">
                      <a:solidFill>
                        <a:srgbClr val="000000"/>
                      </a:solidFill>
                      <a:prstDash val="solid"/>
                    </a:ln>
                  </pic:spPr>
                </pic:pic>
              </a:graphicData>
            </a:graphic>
          </wp:inline>
        </w:drawing>
      </w:r>
    </w:p>
    <w:tbl>
      <w:tblPr>
        <w:tblStyle w:val="a7"/>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2016"/>
      </w:tblGrid>
      <w:tr w:rsidR="00EF2682" w:rsidRPr="00850663" w14:paraId="3ECAA7AB" w14:textId="77777777" w:rsidTr="00E26DB8">
        <w:trPr>
          <w:jc w:val="right"/>
        </w:trPr>
        <w:tc>
          <w:tcPr>
            <w:tcW w:w="3964" w:type="dxa"/>
          </w:tcPr>
          <w:p w14:paraId="46156F0B" w14:textId="77777777" w:rsidR="00EF2682" w:rsidRPr="00850663" w:rsidRDefault="002F061A" w:rsidP="00B438E4">
            <w:pPr>
              <w:pStyle w:val="a8"/>
              <w:wordWrap w:val="0"/>
              <w:ind w:firstLineChars="0" w:firstLine="0"/>
              <w:jc w:val="right"/>
            </w:pPr>
            <w:r w:rsidRPr="00850663">
              <w:rPr>
                <w:rFonts w:hint="eastAsia"/>
              </w:rPr>
              <w:t>司法鉴定人：</w:t>
            </w:r>
          </w:p>
        </w:tc>
        <w:tc>
          <w:tcPr>
            <w:tcW w:w="2016" w:type="dxa"/>
          </w:tcPr>
          <w:p w14:paraId="3F51C3A0" w14:textId="239F0147" w:rsidR="00EF2682" w:rsidRPr="00850663" w:rsidRDefault="00987AD8" w:rsidP="00B438E4">
            <w:pPr>
              <w:pStyle w:val="a8"/>
              <w:wordWrap w:val="0"/>
              <w:ind w:firstLineChars="0" w:firstLine="0"/>
            </w:pPr>
            <w:r w:rsidRPr="00850663">
              <w:rPr>
                <w:rFonts w:hint="eastAsia"/>
              </w:rPr>
              <w:t>谢春磊</w:t>
            </w:r>
          </w:p>
        </w:tc>
      </w:tr>
      <w:tr w:rsidR="00EF2682" w:rsidRPr="00850663" w14:paraId="522AC194" w14:textId="77777777" w:rsidTr="00E26DB8">
        <w:trPr>
          <w:jc w:val="right"/>
        </w:trPr>
        <w:tc>
          <w:tcPr>
            <w:tcW w:w="3964" w:type="dxa"/>
          </w:tcPr>
          <w:p w14:paraId="7F8F1D17" w14:textId="77777777" w:rsidR="00EF2682" w:rsidRPr="00850663" w:rsidRDefault="002F061A" w:rsidP="00B438E4">
            <w:pPr>
              <w:pStyle w:val="a8"/>
              <w:wordWrap w:val="0"/>
              <w:ind w:firstLineChars="0" w:firstLine="0"/>
              <w:jc w:val="right"/>
            </w:pPr>
            <w:r w:rsidRPr="00850663">
              <w:rPr>
                <w:rFonts w:hint="eastAsia"/>
              </w:rPr>
              <w:t>《司法鉴定人执业证》证号：</w:t>
            </w:r>
          </w:p>
        </w:tc>
        <w:tc>
          <w:tcPr>
            <w:tcW w:w="2016" w:type="dxa"/>
          </w:tcPr>
          <w:p w14:paraId="305BF09F" w14:textId="33222E53" w:rsidR="00EF2682" w:rsidRPr="00850663" w:rsidRDefault="00987AD8" w:rsidP="00B438E4">
            <w:pPr>
              <w:pStyle w:val="a8"/>
              <w:wordWrap w:val="0"/>
              <w:ind w:firstLineChars="0" w:firstLine="0"/>
            </w:pPr>
            <w:r w:rsidRPr="00850663">
              <w:t>110021187002</w:t>
            </w:r>
          </w:p>
        </w:tc>
      </w:tr>
      <w:tr w:rsidR="00EF2682" w:rsidRPr="00850663" w14:paraId="7A94B3C5" w14:textId="77777777" w:rsidTr="00E26DB8">
        <w:trPr>
          <w:jc w:val="right"/>
        </w:trPr>
        <w:tc>
          <w:tcPr>
            <w:tcW w:w="3964" w:type="dxa"/>
          </w:tcPr>
          <w:p w14:paraId="4D511EFC" w14:textId="77777777" w:rsidR="00EF2682" w:rsidRPr="00850663" w:rsidRDefault="002F061A" w:rsidP="00B438E4">
            <w:pPr>
              <w:pStyle w:val="a8"/>
              <w:wordWrap w:val="0"/>
              <w:ind w:firstLineChars="0" w:firstLine="0"/>
              <w:jc w:val="right"/>
            </w:pPr>
            <w:r w:rsidRPr="00850663">
              <w:rPr>
                <w:rFonts w:hint="eastAsia"/>
              </w:rPr>
              <w:t>司法鉴定人：</w:t>
            </w:r>
          </w:p>
        </w:tc>
        <w:tc>
          <w:tcPr>
            <w:tcW w:w="2016" w:type="dxa"/>
          </w:tcPr>
          <w:p w14:paraId="3C1E89AE" w14:textId="3B3EFCBD" w:rsidR="00EF2682" w:rsidRPr="00850663" w:rsidRDefault="00850663" w:rsidP="00B438E4">
            <w:pPr>
              <w:pStyle w:val="a8"/>
              <w:wordWrap w:val="0"/>
              <w:ind w:firstLineChars="0" w:firstLine="0"/>
            </w:pPr>
            <w:r>
              <w:rPr>
                <w:rFonts w:hint="eastAsia"/>
              </w:rPr>
              <w:t>徐志强</w:t>
            </w:r>
          </w:p>
        </w:tc>
      </w:tr>
      <w:tr w:rsidR="00EF2682" w:rsidRPr="00850663" w14:paraId="0EC3F264" w14:textId="77777777" w:rsidTr="00E26DB8">
        <w:trPr>
          <w:jc w:val="right"/>
        </w:trPr>
        <w:tc>
          <w:tcPr>
            <w:tcW w:w="3964" w:type="dxa"/>
          </w:tcPr>
          <w:p w14:paraId="35C18B6C" w14:textId="77777777" w:rsidR="00EF2682" w:rsidRPr="00850663" w:rsidRDefault="002F061A" w:rsidP="00B438E4">
            <w:pPr>
              <w:pStyle w:val="a8"/>
              <w:wordWrap w:val="0"/>
              <w:ind w:firstLineChars="0" w:firstLine="0"/>
              <w:jc w:val="right"/>
            </w:pPr>
            <w:r w:rsidRPr="00850663">
              <w:rPr>
                <w:rFonts w:hint="eastAsia"/>
              </w:rPr>
              <w:t>《司法鉴定人执业证》证号：</w:t>
            </w:r>
          </w:p>
        </w:tc>
        <w:tc>
          <w:tcPr>
            <w:tcW w:w="2016" w:type="dxa"/>
          </w:tcPr>
          <w:p w14:paraId="5D0E75A4" w14:textId="5F07A183" w:rsidR="00EF2682" w:rsidRPr="00850663" w:rsidRDefault="00E26DB8" w:rsidP="00B438E4">
            <w:pPr>
              <w:pStyle w:val="a8"/>
              <w:wordWrap w:val="0"/>
              <w:ind w:firstLineChars="0" w:firstLine="0"/>
            </w:pPr>
            <w:r w:rsidRPr="00850663">
              <w:t>11002118700</w:t>
            </w:r>
            <w:r w:rsidR="00850663">
              <w:rPr>
                <w:rFonts w:hint="eastAsia"/>
              </w:rPr>
              <w:t>3</w:t>
            </w:r>
          </w:p>
        </w:tc>
      </w:tr>
    </w:tbl>
    <w:p w14:paraId="0E36A9B1" w14:textId="62D7802E" w:rsidR="00EF2682" w:rsidRDefault="002F061A" w:rsidP="00B438E4">
      <w:pPr>
        <w:pStyle w:val="a8"/>
        <w:wordWrap w:val="0"/>
        <w:jc w:val="right"/>
      </w:pPr>
      <w:r w:rsidRPr="00850663">
        <w:rPr>
          <w:rFonts w:hint="eastAsia"/>
        </w:rPr>
        <w:t>二〇二</w:t>
      </w:r>
      <w:r w:rsidR="00987AD8" w:rsidRPr="00850663">
        <w:rPr>
          <w:rFonts w:hint="eastAsia"/>
        </w:rPr>
        <w:t>二</w:t>
      </w:r>
      <w:r w:rsidRPr="00850663">
        <w:rPr>
          <w:rFonts w:hint="eastAsia"/>
        </w:rPr>
        <w:t>年</w:t>
      </w:r>
      <w:r w:rsidR="00BF5B8F" w:rsidRPr="00850663">
        <w:rPr>
          <w:rFonts w:hint="eastAsia"/>
        </w:rPr>
        <w:t>十一</w:t>
      </w:r>
      <w:r w:rsidRPr="00850663">
        <w:rPr>
          <w:rFonts w:hint="eastAsia"/>
        </w:rPr>
        <w:t>月</w:t>
      </w:r>
      <w:r w:rsidR="009704AB">
        <w:rPr>
          <w:rFonts w:hint="eastAsia"/>
        </w:rPr>
        <w:t>七</w:t>
      </w:r>
      <w:r w:rsidRPr="00850663">
        <w:rPr>
          <w:rFonts w:hint="eastAsia"/>
        </w:rPr>
        <w:t>日</w:t>
      </w:r>
    </w:p>
    <w:sectPr w:rsidR="00EF2682">
      <w:headerReference w:type="even" r:id="rId67"/>
      <w:headerReference w:type="default" r:id="rId68"/>
      <w:footerReference w:type="even" r:id="rId69"/>
      <w:footerReference w:type="default" r:id="rId70"/>
      <w:headerReference w:type="first" r:id="rId71"/>
      <w:footerReference w:type="first" r:id="rId72"/>
      <w:pgSz w:w="11906" w:h="16838"/>
      <w:pgMar w:top="1440" w:right="1800" w:bottom="1440" w:left="1800" w:header="822"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54CDB6" w14:textId="77777777" w:rsidR="00574C19" w:rsidRDefault="00574C19">
      <w:r>
        <w:separator/>
      </w:r>
    </w:p>
  </w:endnote>
  <w:endnote w:type="continuationSeparator" w:id="0">
    <w:p w14:paraId="59139A48" w14:textId="77777777" w:rsidR="00574C19" w:rsidRDefault="00574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A41574" w14:textId="000B2FC0" w:rsidR="00EF2682" w:rsidRDefault="002F061A" w:rsidP="006300B4">
    <w:pPr>
      <w:pStyle w:val="a3"/>
      <w:pBdr>
        <w:top w:val="single" w:sz="4" w:space="1" w:color="auto"/>
      </w:pBdr>
    </w:pPr>
    <w:r>
      <w:rPr>
        <w:rFonts w:hint="eastAsia"/>
      </w:rPr>
      <w:t>共</w:t>
    </w:r>
    <w:r w:rsidR="006D5FFD">
      <w:t>49</w:t>
    </w:r>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324375">
      <w:rPr>
        <w:noProof/>
      </w:rPr>
      <w:t>46</w:t>
    </w:r>
    <w:r>
      <w:fldChar w:fldCharType="end"/>
    </w:r>
    <w:r>
      <w:rPr>
        <w:rFonts w:hint="eastAsia"/>
      </w:rPr>
      <w:t>页</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6BE9BF" w14:textId="47C94579" w:rsidR="00EF2682" w:rsidRDefault="002F061A">
    <w:pPr>
      <w:pStyle w:val="a3"/>
      <w:widowControl w:val="0"/>
      <w:pBdr>
        <w:top w:val="single" w:sz="4" w:space="1" w:color="auto"/>
      </w:pBdr>
      <w:jc w:val="right"/>
    </w:pPr>
    <w:r>
      <w:rPr>
        <w:rFonts w:hint="eastAsia"/>
      </w:rPr>
      <w:t>共</w:t>
    </w:r>
    <w:r w:rsidR="006300B4">
      <w:rPr>
        <w:rFonts w:hint="eastAsia"/>
      </w:rPr>
      <w:t>4</w:t>
    </w:r>
    <w:r w:rsidR="006D5FFD">
      <w:t>9</w:t>
    </w:r>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324375">
      <w:rPr>
        <w:noProof/>
      </w:rPr>
      <w:t>45</w:t>
    </w:r>
    <w:r>
      <w:fldChar w:fldCharType="end"/>
    </w:r>
    <w:r>
      <w:rPr>
        <w:rFonts w:hint="eastAsia"/>
      </w:rPr>
      <w:t>页</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6A7072" w14:textId="77777777" w:rsidR="00EF2682" w:rsidRDefault="00EF2682">
    <w:pPr>
      <w:pStyle w:val="a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CAAD03" w14:textId="77777777" w:rsidR="00574C19" w:rsidRDefault="00574C19">
      <w:r>
        <w:separator/>
      </w:r>
    </w:p>
  </w:footnote>
  <w:footnote w:type="continuationSeparator" w:id="0">
    <w:p w14:paraId="36672A4A" w14:textId="77777777" w:rsidR="00574C19" w:rsidRDefault="00574C1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3B3E48" w14:textId="77777777" w:rsidR="00EF2682" w:rsidRDefault="002F061A">
    <w:pPr>
      <w:pStyle w:val="a5"/>
      <w:rPr>
        <w:color w:val="FFFFFF" w:themeColor="background1"/>
      </w:rPr>
    </w:pPr>
    <w:r>
      <w:rPr>
        <w:color w:val="FFFFFF" w:themeColor="background1"/>
      </w:rPr>
      <w:t>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B04D95" w14:textId="77777777" w:rsidR="00EF2682" w:rsidRDefault="00EF2682">
    <w:pPr>
      <w:pStyle w:val="a5"/>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790CE" w14:textId="77777777" w:rsidR="00EF2682" w:rsidRDefault="00EF2682">
    <w:pPr>
      <w:pStyle w:val="a5"/>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288D1" w14:textId="77777777" w:rsidR="00EF2682" w:rsidRDefault="00EF2682">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665CA6"/>
    <w:multiLevelType w:val="hybridMultilevel"/>
    <w:tmpl w:val="72B87A6C"/>
    <w:lvl w:ilvl="0" w:tplc="DF0457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0C16250"/>
    <w:multiLevelType w:val="hybridMultilevel"/>
    <w:tmpl w:val="1AE0436C"/>
    <w:lvl w:ilvl="0" w:tplc="D0E20A8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3B86023"/>
    <w:multiLevelType w:val="multilevel"/>
    <w:tmpl w:val="63B86023"/>
    <w:lvl w:ilvl="0">
      <w:start w:val="1"/>
      <w:numFmt w:val="chineseCountingThousand"/>
      <w:pStyle w:val="1"/>
      <w:lvlText w:val="%1、"/>
      <w:lvlJc w:val="left"/>
      <w:pPr>
        <w:ind w:left="425" w:hanging="425"/>
      </w:pPr>
      <w:rPr>
        <w:rFonts w:hint="eastAsia"/>
      </w:rPr>
    </w:lvl>
    <w:lvl w:ilvl="1">
      <w:start w:val="1"/>
      <w:numFmt w:val="chineseCountingThousand"/>
      <w:pStyle w:val="2"/>
      <w:lvlText w:val="（%2）"/>
      <w:lvlJc w:val="left"/>
      <w:pPr>
        <w:ind w:left="425" w:hanging="425"/>
      </w:pPr>
      <w:rPr>
        <w:rFonts w:hint="eastAsia"/>
      </w:rPr>
    </w:lvl>
    <w:lvl w:ilvl="2">
      <w:start w:val="1"/>
      <w:numFmt w:val="decimal"/>
      <w:pStyle w:val="3"/>
      <w:lvlText w:val="%3、"/>
      <w:lvlJc w:val="left"/>
      <w:pPr>
        <w:ind w:left="425" w:hanging="425"/>
      </w:pPr>
      <w:rPr>
        <w:rFonts w:hint="eastAsia"/>
      </w:rPr>
    </w:lvl>
    <w:lvl w:ilvl="3">
      <w:start w:val="1"/>
      <w:numFmt w:val="decimal"/>
      <w:pStyle w:val="4"/>
      <w:lvlText w:val="%3.%4"/>
      <w:lvlJc w:val="left"/>
      <w:pPr>
        <w:ind w:left="425" w:hanging="425"/>
      </w:pPr>
      <w:rPr>
        <w:rFonts w:hint="eastAsia"/>
      </w:rPr>
    </w:lvl>
    <w:lvl w:ilvl="4">
      <w:start w:val="1"/>
      <w:numFmt w:val="decimal"/>
      <w:pStyle w:val="5"/>
      <w:lvlText w:val="%3.%4.%5"/>
      <w:lvlJc w:val="left"/>
      <w:pPr>
        <w:ind w:left="425" w:hanging="425"/>
      </w:pPr>
      <w:rPr>
        <w:rFonts w:hint="eastAsia"/>
      </w:rPr>
    </w:lvl>
    <w:lvl w:ilvl="5">
      <w:start w:val="1"/>
      <w:numFmt w:val="decimal"/>
      <w:pStyle w:val="6"/>
      <w:lvlText w:val="%3.%4.%5.%6"/>
      <w:lvlJc w:val="left"/>
      <w:pPr>
        <w:ind w:left="425" w:hanging="425"/>
      </w:pPr>
      <w:rPr>
        <w:rFonts w:hint="eastAsia"/>
      </w:rPr>
    </w:lvl>
    <w:lvl w:ilvl="6">
      <w:start w:val="1"/>
      <w:numFmt w:val="decimal"/>
      <w:pStyle w:val="7"/>
      <w:lvlText w:val="%3.%4.%5.%6.%7"/>
      <w:lvlJc w:val="left"/>
      <w:pPr>
        <w:ind w:left="425" w:hanging="425"/>
      </w:pPr>
      <w:rPr>
        <w:rFonts w:hint="eastAsia"/>
      </w:rPr>
    </w:lvl>
    <w:lvl w:ilvl="7">
      <w:start w:val="1"/>
      <w:numFmt w:val="decimal"/>
      <w:pStyle w:val="8"/>
      <w:lvlText w:val="%3.%4.%5.%6.%7.%8"/>
      <w:lvlJc w:val="left"/>
      <w:pPr>
        <w:ind w:left="425" w:hanging="425"/>
      </w:pPr>
      <w:rPr>
        <w:rFonts w:hint="eastAsia"/>
      </w:rPr>
    </w:lvl>
    <w:lvl w:ilvl="8">
      <w:start w:val="1"/>
      <w:numFmt w:val="decimal"/>
      <w:pStyle w:val="9"/>
      <w:lvlText w:val="%3.%4.%5.%6.%7.%8.%9"/>
      <w:lvlJc w:val="left"/>
      <w:pPr>
        <w:ind w:left="425" w:hanging="425"/>
      </w:pPr>
      <w:rPr>
        <w:rFonts w:hint="eastAsia"/>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grammar="clean"/>
  <w:attachedTemplate r:id="rId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CA9"/>
    <w:rsid w:val="0000150F"/>
    <w:rsid w:val="0000263E"/>
    <w:rsid w:val="00003703"/>
    <w:rsid w:val="00007D5C"/>
    <w:rsid w:val="000117D6"/>
    <w:rsid w:val="00012B09"/>
    <w:rsid w:val="00021E4E"/>
    <w:rsid w:val="00034508"/>
    <w:rsid w:val="00036F07"/>
    <w:rsid w:val="0004651A"/>
    <w:rsid w:val="00051763"/>
    <w:rsid w:val="00051B0E"/>
    <w:rsid w:val="000573A4"/>
    <w:rsid w:val="000636D0"/>
    <w:rsid w:val="000706AA"/>
    <w:rsid w:val="00080282"/>
    <w:rsid w:val="000A0A0D"/>
    <w:rsid w:val="000A4CB0"/>
    <w:rsid w:val="000A739F"/>
    <w:rsid w:val="000B4313"/>
    <w:rsid w:val="000B6A9C"/>
    <w:rsid w:val="000C01CA"/>
    <w:rsid w:val="000C0FF1"/>
    <w:rsid w:val="000C476B"/>
    <w:rsid w:val="000C79CB"/>
    <w:rsid w:val="000D6EEC"/>
    <w:rsid w:val="000E668B"/>
    <w:rsid w:val="000F6311"/>
    <w:rsid w:val="001049A0"/>
    <w:rsid w:val="001060BF"/>
    <w:rsid w:val="00114618"/>
    <w:rsid w:val="00114E31"/>
    <w:rsid w:val="00120600"/>
    <w:rsid w:val="0012143E"/>
    <w:rsid w:val="00122590"/>
    <w:rsid w:val="0012405D"/>
    <w:rsid w:val="00146821"/>
    <w:rsid w:val="00146B7A"/>
    <w:rsid w:val="00164B7F"/>
    <w:rsid w:val="00167A91"/>
    <w:rsid w:val="00183048"/>
    <w:rsid w:val="00184777"/>
    <w:rsid w:val="001850A7"/>
    <w:rsid w:val="001B653B"/>
    <w:rsid w:val="001C6D2F"/>
    <w:rsid w:val="001D6454"/>
    <w:rsid w:val="001E4216"/>
    <w:rsid w:val="001F5CA9"/>
    <w:rsid w:val="00201D62"/>
    <w:rsid w:val="00202F8A"/>
    <w:rsid w:val="00213A39"/>
    <w:rsid w:val="00216715"/>
    <w:rsid w:val="002257D2"/>
    <w:rsid w:val="00225F2C"/>
    <w:rsid w:val="00226D2A"/>
    <w:rsid w:val="00241AA4"/>
    <w:rsid w:val="00250FAF"/>
    <w:rsid w:val="00256469"/>
    <w:rsid w:val="00262658"/>
    <w:rsid w:val="00274DEF"/>
    <w:rsid w:val="00295064"/>
    <w:rsid w:val="002B20E1"/>
    <w:rsid w:val="002B39B1"/>
    <w:rsid w:val="002B7BC5"/>
    <w:rsid w:val="002C1ECA"/>
    <w:rsid w:val="002D7DDB"/>
    <w:rsid w:val="002F061A"/>
    <w:rsid w:val="00300E9C"/>
    <w:rsid w:val="00301D1F"/>
    <w:rsid w:val="00302EBC"/>
    <w:rsid w:val="003104CE"/>
    <w:rsid w:val="003175B3"/>
    <w:rsid w:val="00324375"/>
    <w:rsid w:val="003473A1"/>
    <w:rsid w:val="00356E97"/>
    <w:rsid w:val="00360F38"/>
    <w:rsid w:val="00375574"/>
    <w:rsid w:val="003820DC"/>
    <w:rsid w:val="0039632D"/>
    <w:rsid w:val="003A3C53"/>
    <w:rsid w:val="003B0C9F"/>
    <w:rsid w:val="003C74B3"/>
    <w:rsid w:val="003D4978"/>
    <w:rsid w:val="003E1D0E"/>
    <w:rsid w:val="003E7ADF"/>
    <w:rsid w:val="00400755"/>
    <w:rsid w:val="00401FCD"/>
    <w:rsid w:val="0040448A"/>
    <w:rsid w:val="00406E95"/>
    <w:rsid w:val="00413E74"/>
    <w:rsid w:val="00414827"/>
    <w:rsid w:val="00415231"/>
    <w:rsid w:val="00415966"/>
    <w:rsid w:val="00424D2C"/>
    <w:rsid w:val="00431552"/>
    <w:rsid w:val="00454404"/>
    <w:rsid w:val="004674B3"/>
    <w:rsid w:val="004760A1"/>
    <w:rsid w:val="00484D23"/>
    <w:rsid w:val="0049465F"/>
    <w:rsid w:val="004A01F1"/>
    <w:rsid w:val="004A0D2A"/>
    <w:rsid w:val="004B7F14"/>
    <w:rsid w:val="004C172B"/>
    <w:rsid w:val="004D7FC2"/>
    <w:rsid w:val="004F47FE"/>
    <w:rsid w:val="00500E72"/>
    <w:rsid w:val="00501B7A"/>
    <w:rsid w:val="005501CF"/>
    <w:rsid w:val="0057047B"/>
    <w:rsid w:val="00572D66"/>
    <w:rsid w:val="00574C19"/>
    <w:rsid w:val="005873DB"/>
    <w:rsid w:val="00596B60"/>
    <w:rsid w:val="005B1FF2"/>
    <w:rsid w:val="005B6F0A"/>
    <w:rsid w:val="005C22E6"/>
    <w:rsid w:val="005D0FA4"/>
    <w:rsid w:val="005D2938"/>
    <w:rsid w:val="005D35CB"/>
    <w:rsid w:val="005E2064"/>
    <w:rsid w:val="005F21D0"/>
    <w:rsid w:val="00606241"/>
    <w:rsid w:val="00626430"/>
    <w:rsid w:val="006300B4"/>
    <w:rsid w:val="006341AD"/>
    <w:rsid w:val="0065204C"/>
    <w:rsid w:val="00653613"/>
    <w:rsid w:val="00656F24"/>
    <w:rsid w:val="00664EFD"/>
    <w:rsid w:val="00680A93"/>
    <w:rsid w:val="006835AA"/>
    <w:rsid w:val="006A1635"/>
    <w:rsid w:val="006A7782"/>
    <w:rsid w:val="006B1E19"/>
    <w:rsid w:val="006C2B32"/>
    <w:rsid w:val="006C4B4B"/>
    <w:rsid w:val="006D1558"/>
    <w:rsid w:val="006D5FFD"/>
    <w:rsid w:val="006E2220"/>
    <w:rsid w:val="006F1774"/>
    <w:rsid w:val="006F18AA"/>
    <w:rsid w:val="006F2E5A"/>
    <w:rsid w:val="006F69AA"/>
    <w:rsid w:val="006F70C5"/>
    <w:rsid w:val="006F70FE"/>
    <w:rsid w:val="007008CB"/>
    <w:rsid w:val="00727A76"/>
    <w:rsid w:val="0074520F"/>
    <w:rsid w:val="00750C44"/>
    <w:rsid w:val="00754566"/>
    <w:rsid w:val="00770C63"/>
    <w:rsid w:val="00771952"/>
    <w:rsid w:val="0077350E"/>
    <w:rsid w:val="007A48C2"/>
    <w:rsid w:val="007D2312"/>
    <w:rsid w:val="007E06C8"/>
    <w:rsid w:val="007F06C5"/>
    <w:rsid w:val="00810418"/>
    <w:rsid w:val="0081159C"/>
    <w:rsid w:val="00812B28"/>
    <w:rsid w:val="008203B5"/>
    <w:rsid w:val="00823B01"/>
    <w:rsid w:val="008269BD"/>
    <w:rsid w:val="00834B05"/>
    <w:rsid w:val="0085014C"/>
    <w:rsid w:val="00850663"/>
    <w:rsid w:val="0086436D"/>
    <w:rsid w:val="00870682"/>
    <w:rsid w:val="008746DE"/>
    <w:rsid w:val="00877F67"/>
    <w:rsid w:val="008978C6"/>
    <w:rsid w:val="008A48E1"/>
    <w:rsid w:val="008A749B"/>
    <w:rsid w:val="008B4868"/>
    <w:rsid w:val="008C1FDE"/>
    <w:rsid w:val="008E3108"/>
    <w:rsid w:val="008F4152"/>
    <w:rsid w:val="0090000D"/>
    <w:rsid w:val="0091155A"/>
    <w:rsid w:val="009172E6"/>
    <w:rsid w:val="00921AD4"/>
    <w:rsid w:val="00925371"/>
    <w:rsid w:val="009355A2"/>
    <w:rsid w:val="00936886"/>
    <w:rsid w:val="00956216"/>
    <w:rsid w:val="0096445D"/>
    <w:rsid w:val="009701B3"/>
    <w:rsid w:val="009704AB"/>
    <w:rsid w:val="00981D55"/>
    <w:rsid w:val="009859E2"/>
    <w:rsid w:val="00987AD8"/>
    <w:rsid w:val="0099707E"/>
    <w:rsid w:val="009B2B42"/>
    <w:rsid w:val="009B582A"/>
    <w:rsid w:val="009C2B75"/>
    <w:rsid w:val="009D4C5E"/>
    <w:rsid w:val="009E05B3"/>
    <w:rsid w:val="009F50EF"/>
    <w:rsid w:val="00A04664"/>
    <w:rsid w:val="00A47139"/>
    <w:rsid w:val="00A668FD"/>
    <w:rsid w:val="00A67C5F"/>
    <w:rsid w:val="00A7362C"/>
    <w:rsid w:val="00A807EA"/>
    <w:rsid w:val="00A83313"/>
    <w:rsid w:val="00A838B4"/>
    <w:rsid w:val="00A91583"/>
    <w:rsid w:val="00A956A4"/>
    <w:rsid w:val="00A95F01"/>
    <w:rsid w:val="00A964E8"/>
    <w:rsid w:val="00AA4643"/>
    <w:rsid w:val="00AC46FC"/>
    <w:rsid w:val="00AC6917"/>
    <w:rsid w:val="00AD49CC"/>
    <w:rsid w:val="00AE0323"/>
    <w:rsid w:val="00AF2447"/>
    <w:rsid w:val="00AF2480"/>
    <w:rsid w:val="00B16E78"/>
    <w:rsid w:val="00B221C3"/>
    <w:rsid w:val="00B438E4"/>
    <w:rsid w:val="00B44C1B"/>
    <w:rsid w:val="00B50DBA"/>
    <w:rsid w:val="00B6054F"/>
    <w:rsid w:val="00B61DB6"/>
    <w:rsid w:val="00B65073"/>
    <w:rsid w:val="00B66796"/>
    <w:rsid w:val="00BB41AA"/>
    <w:rsid w:val="00BD7B4B"/>
    <w:rsid w:val="00BF033D"/>
    <w:rsid w:val="00BF5B8F"/>
    <w:rsid w:val="00C02195"/>
    <w:rsid w:val="00C04056"/>
    <w:rsid w:val="00C34723"/>
    <w:rsid w:val="00C71338"/>
    <w:rsid w:val="00C75FD1"/>
    <w:rsid w:val="00C76FC2"/>
    <w:rsid w:val="00C84F51"/>
    <w:rsid w:val="00CC2E70"/>
    <w:rsid w:val="00CC735C"/>
    <w:rsid w:val="00CD74DF"/>
    <w:rsid w:val="00CD7AEF"/>
    <w:rsid w:val="00CE7978"/>
    <w:rsid w:val="00D1022A"/>
    <w:rsid w:val="00D3310F"/>
    <w:rsid w:val="00D3576C"/>
    <w:rsid w:val="00D42B0F"/>
    <w:rsid w:val="00D43FCB"/>
    <w:rsid w:val="00D44187"/>
    <w:rsid w:val="00D45D56"/>
    <w:rsid w:val="00D67601"/>
    <w:rsid w:val="00D75190"/>
    <w:rsid w:val="00D76E88"/>
    <w:rsid w:val="00D92E2C"/>
    <w:rsid w:val="00DF4941"/>
    <w:rsid w:val="00DF743A"/>
    <w:rsid w:val="00E02EE3"/>
    <w:rsid w:val="00E13394"/>
    <w:rsid w:val="00E13A57"/>
    <w:rsid w:val="00E239F3"/>
    <w:rsid w:val="00E261B5"/>
    <w:rsid w:val="00E26DB8"/>
    <w:rsid w:val="00E35AC3"/>
    <w:rsid w:val="00E406D8"/>
    <w:rsid w:val="00E51606"/>
    <w:rsid w:val="00E57409"/>
    <w:rsid w:val="00E60F39"/>
    <w:rsid w:val="00E83AF7"/>
    <w:rsid w:val="00E869D9"/>
    <w:rsid w:val="00E957A8"/>
    <w:rsid w:val="00EA4F92"/>
    <w:rsid w:val="00EA645D"/>
    <w:rsid w:val="00EB3AF4"/>
    <w:rsid w:val="00EC0BC4"/>
    <w:rsid w:val="00ED29C5"/>
    <w:rsid w:val="00EF2682"/>
    <w:rsid w:val="00F019BC"/>
    <w:rsid w:val="00F322F0"/>
    <w:rsid w:val="00F40FFB"/>
    <w:rsid w:val="00F47635"/>
    <w:rsid w:val="00F60614"/>
    <w:rsid w:val="00F655E9"/>
    <w:rsid w:val="00F66DA3"/>
    <w:rsid w:val="00F76ACC"/>
    <w:rsid w:val="00F83B9B"/>
    <w:rsid w:val="00F91AAE"/>
    <w:rsid w:val="00F961D1"/>
    <w:rsid w:val="00FA5B3C"/>
    <w:rsid w:val="00FA68FD"/>
    <w:rsid w:val="00FC613C"/>
    <w:rsid w:val="00FE068E"/>
    <w:rsid w:val="00FE2639"/>
    <w:rsid w:val="00FF389E"/>
    <w:rsid w:val="1C1D0C24"/>
    <w:rsid w:val="1C763D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4C731F"/>
  <w15:docId w15:val="{6C74C6F6-D6B9-4A8A-9211-ACF84C407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448A"/>
    <w:rPr>
      <w:rFonts w:ascii="宋体" w:eastAsia="宋体" w:hAnsi="宋体" w:cs="宋体"/>
      <w:sz w:val="24"/>
      <w:szCs w:val="24"/>
    </w:rPr>
  </w:style>
  <w:style w:type="paragraph" w:styleId="10">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0">
    <w:name w:val="heading 2"/>
    <w:basedOn w:val="a"/>
    <w:next w:val="a"/>
    <w:link w:val="21"/>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semiHidden/>
    <w:unhideWhenUsed/>
    <w:qFormat/>
    <w:pPr>
      <w:keepNext/>
      <w:keepLines/>
      <w:spacing w:before="260" w:after="260" w:line="416" w:lineRule="auto"/>
      <w:outlineLvl w:val="2"/>
    </w:pPr>
    <w:rPr>
      <w:b/>
      <w:bCs/>
      <w:sz w:val="32"/>
      <w:szCs w:val="32"/>
    </w:rPr>
  </w:style>
  <w:style w:type="paragraph" w:styleId="40">
    <w:name w:val="heading 4"/>
    <w:basedOn w:val="a"/>
    <w:next w:val="a"/>
    <w:link w:val="41"/>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1"/>
    <w:uiPriority w:val="9"/>
    <w:semiHidden/>
    <w:unhideWhenUsed/>
    <w:qFormat/>
    <w:pPr>
      <w:keepNext/>
      <w:keepLines/>
      <w:spacing w:before="280" w:after="290" w:line="376" w:lineRule="auto"/>
      <w:outlineLvl w:val="4"/>
    </w:pPr>
    <w:rPr>
      <w:b/>
      <w:bCs/>
      <w:sz w:val="28"/>
      <w:szCs w:val="28"/>
    </w:rPr>
  </w:style>
  <w:style w:type="paragraph" w:styleId="60">
    <w:name w:val="heading 6"/>
    <w:basedOn w:val="a"/>
    <w:next w:val="a"/>
    <w:link w:val="61"/>
    <w:uiPriority w:val="9"/>
    <w:semiHidden/>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0">
    <w:name w:val="heading 7"/>
    <w:basedOn w:val="a"/>
    <w:next w:val="a"/>
    <w:link w:val="71"/>
    <w:uiPriority w:val="9"/>
    <w:semiHidden/>
    <w:unhideWhenUsed/>
    <w:qFormat/>
    <w:pPr>
      <w:keepNext/>
      <w:keepLines/>
      <w:spacing w:before="240" w:after="64" w:line="320" w:lineRule="auto"/>
      <w:outlineLvl w:val="6"/>
    </w:pPr>
    <w:rPr>
      <w:b/>
      <w:bCs/>
    </w:rPr>
  </w:style>
  <w:style w:type="paragraph" w:styleId="80">
    <w:name w:val="heading 8"/>
    <w:basedOn w:val="a"/>
    <w:next w:val="a"/>
    <w:link w:val="81"/>
    <w:uiPriority w:val="9"/>
    <w:semiHidden/>
    <w:unhideWhenUsed/>
    <w:qFormat/>
    <w:pPr>
      <w:keepNext/>
      <w:keepLines/>
      <w:spacing w:before="240" w:after="64" w:line="320" w:lineRule="auto"/>
      <w:outlineLvl w:val="7"/>
    </w:pPr>
    <w:rPr>
      <w:rFonts w:asciiTheme="majorHAnsi" w:eastAsiaTheme="majorEastAsia" w:hAnsiTheme="majorHAnsi" w:cstheme="majorBidi"/>
    </w:rPr>
  </w:style>
  <w:style w:type="paragraph" w:styleId="90">
    <w:name w:val="heading 9"/>
    <w:basedOn w:val="a"/>
    <w:next w:val="a"/>
    <w:link w:val="91"/>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0">
    <w:name w:val="p0"/>
    <w:basedOn w:val="a"/>
    <w:qFormat/>
    <w:pPr>
      <w:jc w:val="both"/>
    </w:pPr>
    <w:rPr>
      <w:rFonts w:ascii="Times New Roman" w:hAnsi="Times New Roman" w:cs="Times New Roman"/>
      <w:sz w:val="21"/>
      <w:szCs w:val="21"/>
    </w:rPr>
  </w:style>
  <w:style w:type="character" w:customStyle="1" w:styleId="a6">
    <w:name w:val="页眉 字符"/>
    <w:basedOn w:val="a0"/>
    <w:link w:val="a5"/>
    <w:uiPriority w:val="99"/>
    <w:rPr>
      <w:rFonts w:ascii="宋体" w:eastAsia="宋体" w:hAnsi="宋体" w:cs="宋体"/>
      <w:kern w:val="0"/>
      <w:sz w:val="18"/>
      <w:szCs w:val="18"/>
    </w:rPr>
  </w:style>
  <w:style w:type="character" w:customStyle="1" w:styleId="a4">
    <w:name w:val="页脚 字符"/>
    <w:basedOn w:val="a0"/>
    <w:link w:val="a3"/>
    <w:uiPriority w:val="99"/>
    <w:qFormat/>
    <w:rPr>
      <w:rFonts w:ascii="宋体" w:eastAsia="宋体" w:hAnsi="宋体" w:cs="宋体"/>
      <w:kern w:val="0"/>
      <w:sz w:val="18"/>
      <w:szCs w:val="18"/>
    </w:rPr>
  </w:style>
  <w:style w:type="paragraph" w:customStyle="1" w:styleId="1">
    <w:name w:val="鉴定标题1"/>
    <w:basedOn w:val="10"/>
    <w:next w:val="a8"/>
    <w:link w:val="12"/>
    <w:qFormat/>
    <w:pPr>
      <w:numPr>
        <w:numId w:val="1"/>
      </w:numPr>
      <w:wordWrap w:val="0"/>
      <w:spacing w:line="360" w:lineRule="auto"/>
    </w:pPr>
    <w:rPr>
      <w:rFonts w:ascii="黑体" w:eastAsia="黑体"/>
      <w:b w:val="0"/>
      <w:sz w:val="28"/>
      <w:szCs w:val="32"/>
    </w:rPr>
  </w:style>
  <w:style w:type="paragraph" w:customStyle="1" w:styleId="a8">
    <w:name w:val="鉴定正文"/>
    <w:basedOn w:val="a"/>
    <w:link w:val="a9"/>
    <w:qFormat/>
    <w:pPr>
      <w:widowControl w:val="0"/>
      <w:spacing w:line="360" w:lineRule="auto"/>
      <w:ind w:firstLineChars="200" w:firstLine="560"/>
      <w:jc w:val="both"/>
    </w:pPr>
    <w:rPr>
      <w:rFonts w:ascii="仿宋" w:eastAsia="仿宋"/>
      <w:sz w:val="28"/>
    </w:rPr>
  </w:style>
  <w:style w:type="character" w:customStyle="1" w:styleId="11">
    <w:name w:val="标题 1 字符"/>
    <w:basedOn w:val="a0"/>
    <w:link w:val="10"/>
    <w:uiPriority w:val="9"/>
    <w:qFormat/>
    <w:rPr>
      <w:rFonts w:ascii="宋体" w:eastAsia="宋体" w:hAnsi="宋体" w:cs="宋体"/>
      <w:b/>
      <w:bCs/>
      <w:kern w:val="44"/>
      <w:sz w:val="44"/>
      <w:szCs w:val="44"/>
    </w:rPr>
  </w:style>
  <w:style w:type="character" w:customStyle="1" w:styleId="12">
    <w:name w:val="鉴定标题1 字符"/>
    <w:basedOn w:val="11"/>
    <w:link w:val="1"/>
    <w:qFormat/>
    <w:rPr>
      <w:rFonts w:ascii="黑体" w:eastAsia="黑体" w:hAnsi="宋体" w:cs="宋体"/>
      <w:b w:val="0"/>
      <w:bCs/>
      <w:kern w:val="44"/>
      <w:sz w:val="28"/>
      <w:szCs w:val="32"/>
    </w:rPr>
  </w:style>
  <w:style w:type="paragraph" w:customStyle="1" w:styleId="2">
    <w:name w:val="鉴定标题2"/>
    <w:basedOn w:val="20"/>
    <w:next w:val="a8"/>
    <w:link w:val="22"/>
    <w:qFormat/>
    <w:pPr>
      <w:numPr>
        <w:ilvl w:val="1"/>
        <w:numId w:val="1"/>
      </w:numPr>
      <w:spacing w:before="0" w:after="0" w:line="360" w:lineRule="auto"/>
    </w:pPr>
    <w:rPr>
      <w:rFonts w:eastAsia="仿宋"/>
      <w:b w:val="0"/>
      <w:sz w:val="28"/>
    </w:rPr>
  </w:style>
  <w:style w:type="character" w:customStyle="1" w:styleId="a9">
    <w:name w:val="鉴定正文 字符"/>
    <w:basedOn w:val="a0"/>
    <w:link w:val="a8"/>
    <w:qFormat/>
    <w:rPr>
      <w:rFonts w:ascii="仿宋" w:eastAsia="仿宋" w:hAnsi="宋体" w:cs="宋体"/>
      <w:kern w:val="0"/>
      <w:sz w:val="28"/>
      <w:szCs w:val="24"/>
    </w:rPr>
  </w:style>
  <w:style w:type="paragraph" w:customStyle="1" w:styleId="3">
    <w:name w:val="鉴定标题3"/>
    <w:basedOn w:val="30"/>
    <w:next w:val="a8"/>
    <w:link w:val="32"/>
    <w:qFormat/>
    <w:pPr>
      <w:numPr>
        <w:ilvl w:val="2"/>
        <w:numId w:val="1"/>
      </w:numPr>
    </w:pPr>
    <w:rPr>
      <w:rFonts w:ascii="仿宋" w:eastAsia="黑体"/>
      <w:b w:val="0"/>
      <w:sz w:val="28"/>
    </w:rPr>
  </w:style>
  <w:style w:type="character" w:customStyle="1" w:styleId="21">
    <w:name w:val="标题 2 字符"/>
    <w:basedOn w:val="a0"/>
    <w:link w:val="20"/>
    <w:uiPriority w:val="9"/>
    <w:semiHidden/>
    <w:qFormat/>
    <w:rPr>
      <w:rFonts w:asciiTheme="majorHAnsi" w:eastAsiaTheme="majorEastAsia" w:hAnsiTheme="majorHAnsi" w:cstheme="majorBidi"/>
      <w:b/>
      <w:bCs/>
      <w:kern w:val="0"/>
      <w:sz w:val="32"/>
      <w:szCs w:val="32"/>
    </w:rPr>
  </w:style>
  <w:style w:type="character" w:customStyle="1" w:styleId="22">
    <w:name w:val="鉴定标题2 字符"/>
    <w:basedOn w:val="21"/>
    <w:link w:val="2"/>
    <w:qFormat/>
    <w:rPr>
      <w:rFonts w:asciiTheme="majorHAnsi" w:eastAsia="仿宋" w:hAnsiTheme="majorHAnsi" w:cstheme="majorBidi"/>
      <w:b w:val="0"/>
      <w:bCs/>
      <w:kern w:val="0"/>
      <w:sz w:val="28"/>
      <w:szCs w:val="32"/>
    </w:rPr>
  </w:style>
  <w:style w:type="paragraph" w:customStyle="1" w:styleId="4">
    <w:name w:val="鉴定标题4"/>
    <w:basedOn w:val="40"/>
    <w:next w:val="a8"/>
    <w:link w:val="42"/>
    <w:qFormat/>
    <w:pPr>
      <w:numPr>
        <w:ilvl w:val="3"/>
        <w:numId w:val="1"/>
      </w:numPr>
    </w:pPr>
    <w:rPr>
      <w:rFonts w:eastAsia="黑体"/>
      <w:b w:val="0"/>
    </w:rPr>
  </w:style>
  <w:style w:type="character" w:customStyle="1" w:styleId="31">
    <w:name w:val="标题 3 字符"/>
    <w:basedOn w:val="a0"/>
    <w:link w:val="30"/>
    <w:uiPriority w:val="9"/>
    <w:semiHidden/>
    <w:qFormat/>
    <w:rPr>
      <w:rFonts w:ascii="宋体" w:eastAsia="宋体" w:hAnsi="宋体" w:cs="宋体"/>
      <w:b/>
      <w:bCs/>
      <w:kern w:val="0"/>
      <w:sz w:val="32"/>
      <w:szCs w:val="32"/>
    </w:rPr>
  </w:style>
  <w:style w:type="character" w:customStyle="1" w:styleId="32">
    <w:name w:val="鉴定标题3 字符"/>
    <w:basedOn w:val="31"/>
    <w:link w:val="3"/>
    <w:qFormat/>
    <w:rPr>
      <w:rFonts w:ascii="仿宋" w:eastAsia="黑体" w:hAnsi="宋体" w:cs="宋体"/>
      <w:b w:val="0"/>
      <w:bCs/>
      <w:kern w:val="0"/>
      <w:sz w:val="28"/>
      <w:szCs w:val="32"/>
    </w:rPr>
  </w:style>
  <w:style w:type="paragraph" w:customStyle="1" w:styleId="5">
    <w:name w:val="鉴定标题5"/>
    <w:basedOn w:val="50"/>
    <w:next w:val="a8"/>
    <w:link w:val="52"/>
    <w:qFormat/>
    <w:pPr>
      <w:numPr>
        <w:ilvl w:val="4"/>
        <w:numId w:val="1"/>
      </w:numPr>
    </w:pPr>
    <w:rPr>
      <w:rFonts w:eastAsia="仿宋"/>
      <w:b w:val="0"/>
    </w:rPr>
  </w:style>
  <w:style w:type="character" w:customStyle="1" w:styleId="41">
    <w:name w:val="标题 4 字符"/>
    <w:basedOn w:val="a0"/>
    <w:link w:val="40"/>
    <w:uiPriority w:val="9"/>
    <w:semiHidden/>
    <w:qFormat/>
    <w:rPr>
      <w:rFonts w:asciiTheme="majorHAnsi" w:eastAsiaTheme="majorEastAsia" w:hAnsiTheme="majorHAnsi" w:cstheme="majorBidi"/>
      <w:b/>
      <w:bCs/>
      <w:kern w:val="0"/>
      <w:sz w:val="28"/>
      <w:szCs w:val="28"/>
    </w:rPr>
  </w:style>
  <w:style w:type="character" w:customStyle="1" w:styleId="42">
    <w:name w:val="鉴定标题4 字符"/>
    <w:basedOn w:val="41"/>
    <w:link w:val="4"/>
    <w:qFormat/>
    <w:rPr>
      <w:rFonts w:asciiTheme="majorHAnsi" w:eastAsia="黑体" w:hAnsiTheme="majorHAnsi" w:cstheme="majorBidi"/>
      <w:b w:val="0"/>
      <w:bCs/>
      <w:kern w:val="0"/>
      <w:sz w:val="28"/>
      <w:szCs w:val="28"/>
    </w:rPr>
  </w:style>
  <w:style w:type="paragraph" w:customStyle="1" w:styleId="6">
    <w:name w:val="鉴定标题6"/>
    <w:basedOn w:val="60"/>
    <w:next w:val="a8"/>
    <w:link w:val="62"/>
    <w:qFormat/>
    <w:pPr>
      <w:numPr>
        <w:ilvl w:val="5"/>
        <w:numId w:val="1"/>
      </w:numPr>
    </w:pPr>
    <w:rPr>
      <w:rFonts w:eastAsia="仿宋"/>
      <w:b w:val="0"/>
      <w:sz w:val="28"/>
    </w:rPr>
  </w:style>
  <w:style w:type="character" w:customStyle="1" w:styleId="51">
    <w:name w:val="标题 5 字符"/>
    <w:basedOn w:val="a0"/>
    <w:link w:val="50"/>
    <w:uiPriority w:val="9"/>
    <w:semiHidden/>
    <w:qFormat/>
    <w:rPr>
      <w:rFonts w:ascii="宋体" w:eastAsia="宋体" w:hAnsi="宋体" w:cs="宋体"/>
      <w:b/>
      <w:bCs/>
      <w:kern w:val="0"/>
      <w:sz w:val="28"/>
      <w:szCs w:val="28"/>
    </w:rPr>
  </w:style>
  <w:style w:type="character" w:customStyle="1" w:styleId="52">
    <w:name w:val="鉴定标题5 字符"/>
    <w:basedOn w:val="51"/>
    <w:link w:val="5"/>
    <w:qFormat/>
    <w:rPr>
      <w:rFonts w:ascii="宋体" w:eastAsia="仿宋" w:hAnsi="宋体" w:cs="宋体"/>
      <w:b w:val="0"/>
      <w:bCs/>
      <w:kern w:val="0"/>
      <w:sz w:val="28"/>
      <w:szCs w:val="28"/>
    </w:rPr>
  </w:style>
  <w:style w:type="paragraph" w:customStyle="1" w:styleId="7">
    <w:name w:val="鉴定标题7"/>
    <w:basedOn w:val="70"/>
    <w:next w:val="a8"/>
    <w:link w:val="72"/>
    <w:qFormat/>
    <w:pPr>
      <w:numPr>
        <w:ilvl w:val="6"/>
        <w:numId w:val="1"/>
      </w:numPr>
    </w:pPr>
    <w:rPr>
      <w:rFonts w:eastAsia="仿宋"/>
      <w:b w:val="0"/>
      <w:sz w:val="28"/>
    </w:rPr>
  </w:style>
  <w:style w:type="character" w:customStyle="1" w:styleId="61">
    <w:name w:val="标题 6 字符"/>
    <w:basedOn w:val="a0"/>
    <w:link w:val="60"/>
    <w:uiPriority w:val="9"/>
    <w:semiHidden/>
    <w:qFormat/>
    <w:rPr>
      <w:rFonts w:asciiTheme="majorHAnsi" w:eastAsiaTheme="majorEastAsia" w:hAnsiTheme="majorHAnsi" w:cstheme="majorBidi"/>
      <w:b/>
      <w:bCs/>
      <w:kern w:val="0"/>
      <w:sz w:val="24"/>
      <w:szCs w:val="24"/>
    </w:rPr>
  </w:style>
  <w:style w:type="character" w:customStyle="1" w:styleId="62">
    <w:name w:val="鉴定标题6 字符"/>
    <w:basedOn w:val="61"/>
    <w:link w:val="6"/>
    <w:qFormat/>
    <w:rPr>
      <w:rFonts w:asciiTheme="majorHAnsi" w:eastAsia="仿宋" w:hAnsiTheme="majorHAnsi" w:cstheme="majorBidi"/>
      <w:b w:val="0"/>
      <w:bCs/>
      <w:kern w:val="0"/>
      <w:sz w:val="28"/>
      <w:szCs w:val="24"/>
    </w:rPr>
  </w:style>
  <w:style w:type="paragraph" w:customStyle="1" w:styleId="8">
    <w:name w:val="鉴定标题8"/>
    <w:basedOn w:val="80"/>
    <w:next w:val="a8"/>
    <w:link w:val="82"/>
    <w:qFormat/>
    <w:pPr>
      <w:numPr>
        <w:ilvl w:val="7"/>
        <w:numId w:val="1"/>
      </w:numPr>
    </w:pPr>
    <w:rPr>
      <w:rFonts w:eastAsia="仿宋"/>
      <w:sz w:val="28"/>
    </w:rPr>
  </w:style>
  <w:style w:type="character" w:customStyle="1" w:styleId="71">
    <w:name w:val="标题 7 字符"/>
    <w:basedOn w:val="a0"/>
    <w:link w:val="70"/>
    <w:uiPriority w:val="9"/>
    <w:semiHidden/>
    <w:qFormat/>
    <w:rPr>
      <w:rFonts w:ascii="宋体" w:eastAsia="宋体" w:hAnsi="宋体" w:cs="宋体"/>
      <w:b/>
      <w:bCs/>
      <w:kern w:val="0"/>
      <w:sz w:val="24"/>
      <w:szCs w:val="24"/>
    </w:rPr>
  </w:style>
  <w:style w:type="character" w:customStyle="1" w:styleId="72">
    <w:name w:val="鉴定标题7 字符"/>
    <w:basedOn w:val="71"/>
    <w:link w:val="7"/>
    <w:qFormat/>
    <w:rPr>
      <w:rFonts w:ascii="宋体" w:eastAsia="仿宋" w:hAnsi="宋体" w:cs="宋体"/>
      <w:b w:val="0"/>
      <w:bCs/>
      <w:kern w:val="0"/>
      <w:sz w:val="28"/>
      <w:szCs w:val="24"/>
    </w:rPr>
  </w:style>
  <w:style w:type="paragraph" w:customStyle="1" w:styleId="9">
    <w:name w:val="鉴定标题9"/>
    <w:basedOn w:val="90"/>
    <w:next w:val="a8"/>
    <w:link w:val="92"/>
    <w:qFormat/>
    <w:pPr>
      <w:numPr>
        <w:ilvl w:val="8"/>
        <w:numId w:val="1"/>
      </w:numPr>
    </w:pPr>
    <w:rPr>
      <w:rFonts w:eastAsia="仿宋"/>
      <w:sz w:val="28"/>
    </w:rPr>
  </w:style>
  <w:style w:type="character" w:customStyle="1" w:styleId="81">
    <w:name w:val="标题 8 字符"/>
    <w:basedOn w:val="a0"/>
    <w:link w:val="80"/>
    <w:uiPriority w:val="9"/>
    <w:semiHidden/>
    <w:qFormat/>
    <w:rPr>
      <w:rFonts w:asciiTheme="majorHAnsi" w:eastAsiaTheme="majorEastAsia" w:hAnsiTheme="majorHAnsi" w:cstheme="majorBidi"/>
      <w:kern w:val="0"/>
      <w:sz w:val="24"/>
      <w:szCs w:val="24"/>
    </w:rPr>
  </w:style>
  <w:style w:type="character" w:customStyle="1" w:styleId="82">
    <w:name w:val="鉴定标题8 字符"/>
    <w:basedOn w:val="81"/>
    <w:link w:val="8"/>
    <w:qFormat/>
    <w:rPr>
      <w:rFonts w:asciiTheme="majorHAnsi" w:eastAsia="仿宋" w:hAnsiTheme="majorHAnsi" w:cstheme="majorBidi"/>
      <w:kern w:val="0"/>
      <w:sz w:val="28"/>
      <w:szCs w:val="24"/>
    </w:rPr>
  </w:style>
  <w:style w:type="paragraph" w:customStyle="1" w:styleId="aa">
    <w:name w:val="鉴定表格"/>
    <w:basedOn w:val="a8"/>
    <w:link w:val="ab"/>
    <w:qFormat/>
    <w:pPr>
      <w:spacing w:line="240" w:lineRule="auto"/>
      <w:ind w:firstLineChars="0" w:firstLine="0"/>
      <w:jc w:val="center"/>
    </w:pPr>
    <w:rPr>
      <w:rFonts w:hAnsi="仿宋"/>
      <w:szCs w:val="28"/>
    </w:rPr>
  </w:style>
  <w:style w:type="character" w:customStyle="1" w:styleId="91">
    <w:name w:val="标题 9 字符"/>
    <w:basedOn w:val="a0"/>
    <w:link w:val="90"/>
    <w:uiPriority w:val="9"/>
    <w:semiHidden/>
    <w:qFormat/>
    <w:rPr>
      <w:rFonts w:asciiTheme="majorHAnsi" w:eastAsiaTheme="majorEastAsia" w:hAnsiTheme="majorHAnsi" w:cstheme="majorBidi"/>
      <w:kern w:val="0"/>
      <w:szCs w:val="21"/>
    </w:rPr>
  </w:style>
  <w:style w:type="character" w:customStyle="1" w:styleId="92">
    <w:name w:val="鉴定标题9 字符"/>
    <w:basedOn w:val="91"/>
    <w:link w:val="9"/>
    <w:qFormat/>
    <w:rPr>
      <w:rFonts w:asciiTheme="majorHAnsi" w:eastAsia="仿宋" w:hAnsiTheme="majorHAnsi" w:cstheme="majorBidi"/>
      <w:kern w:val="0"/>
      <w:sz w:val="28"/>
      <w:szCs w:val="21"/>
    </w:rPr>
  </w:style>
  <w:style w:type="character" w:customStyle="1" w:styleId="ab">
    <w:name w:val="鉴定表格 字符"/>
    <w:basedOn w:val="a9"/>
    <w:link w:val="aa"/>
    <w:qFormat/>
    <w:rPr>
      <w:rFonts w:ascii="仿宋" w:eastAsia="仿宋" w:hAnsi="仿宋" w:cs="宋体"/>
      <w:kern w:val="0"/>
      <w:sz w:val="28"/>
      <w:szCs w:val="28"/>
    </w:rPr>
  </w:style>
  <w:style w:type="paragraph" w:customStyle="1" w:styleId="ac">
    <w:name w:val="鉴定截图"/>
    <w:basedOn w:val="a8"/>
    <w:next w:val="a8"/>
    <w:link w:val="ad"/>
    <w:qFormat/>
    <w:pPr>
      <w:pBdr>
        <w:top w:val="single" w:sz="4" w:space="1" w:color="auto"/>
        <w:left w:val="single" w:sz="4" w:space="4" w:color="auto"/>
        <w:bottom w:val="single" w:sz="4" w:space="1" w:color="auto"/>
        <w:right w:val="single" w:sz="4" w:space="4" w:color="auto"/>
      </w:pBdr>
      <w:ind w:firstLineChars="0" w:firstLine="0"/>
      <w:jc w:val="center"/>
    </w:pPr>
  </w:style>
  <w:style w:type="character" w:customStyle="1" w:styleId="ad">
    <w:name w:val="鉴定截图 字符"/>
    <w:basedOn w:val="a9"/>
    <w:link w:val="ac"/>
    <w:qFormat/>
    <w:rPr>
      <w:rFonts w:ascii="仿宋" w:eastAsia="仿宋" w:hAnsi="宋体" w:cs="宋体"/>
      <w:kern w:val="0"/>
      <w:sz w:val="28"/>
      <w:szCs w:val="24"/>
    </w:rPr>
  </w:style>
  <w:style w:type="character" w:styleId="ae">
    <w:name w:val="annotation reference"/>
    <w:basedOn w:val="a0"/>
    <w:uiPriority w:val="99"/>
    <w:semiHidden/>
    <w:unhideWhenUsed/>
    <w:rsid w:val="004674B3"/>
    <w:rPr>
      <w:sz w:val="21"/>
      <w:szCs w:val="21"/>
    </w:rPr>
  </w:style>
  <w:style w:type="paragraph" w:styleId="af">
    <w:name w:val="annotation text"/>
    <w:basedOn w:val="a"/>
    <w:link w:val="af0"/>
    <w:uiPriority w:val="99"/>
    <w:semiHidden/>
    <w:unhideWhenUsed/>
    <w:rsid w:val="004674B3"/>
  </w:style>
  <w:style w:type="character" w:customStyle="1" w:styleId="af0">
    <w:name w:val="批注文字 字符"/>
    <w:basedOn w:val="a0"/>
    <w:link w:val="af"/>
    <w:uiPriority w:val="99"/>
    <w:semiHidden/>
    <w:rsid w:val="004674B3"/>
    <w:rPr>
      <w:rFonts w:ascii="宋体" w:eastAsia="宋体" w:hAnsi="宋体" w:cs="宋体"/>
      <w:sz w:val="24"/>
      <w:szCs w:val="24"/>
    </w:rPr>
  </w:style>
  <w:style w:type="paragraph" w:styleId="af1">
    <w:name w:val="annotation subject"/>
    <w:basedOn w:val="af"/>
    <w:next w:val="af"/>
    <w:link w:val="af2"/>
    <w:uiPriority w:val="99"/>
    <w:semiHidden/>
    <w:unhideWhenUsed/>
    <w:rsid w:val="004674B3"/>
    <w:rPr>
      <w:b/>
      <w:bCs/>
    </w:rPr>
  </w:style>
  <w:style w:type="character" w:customStyle="1" w:styleId="af2">
    <w:name w:val="批注主题 字符"/>
    <w:basedOn w:val="af0"/>
    <w:link w:val="af1"/>
    <w:uiPriority w:val="99"/>
    <w:semiHidden/>
    <w:rsid w:val="004674B3"/>
    <w:rPr>
      <w:rFonts w:ascii="宋体" w:eastAsia="宋体" w:hAnsi="宋体" w:cs="宋体"/>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826355">
      <w:bodyDiv w:val="1"/>
      <w:marLeft w:val="0"/>
      <w:marRight w:val="0"/>
      <w:marTop w:val="0"/>
      <w:marBottom w:val="0"/>
      <w:divBdr>
        <w:top w:val="none" w:sz="0" w:space="0" w:color="auto"/>
        <w:left w:val="none" w:sz="0" w:space="0" w:color="auto"/>
        <w:bottom w:val="none" w:sz="0" w:space="0" w:color="auto"/>
        <w:right w:val="none" w:sz="0" w:space="0" w:color="auto"/>
      </w:divBdr>
    </w:div>
    <w:div w:id="198706758">
      <w:bodyDiv w:val="1"/>
      <w:marLeft w:val="0"/>
      <w:marRight w:val="0"/>
      <w:marTop w:val="0"/>
      <w:marBottom w:val="0"/>
      <w:divBdr>
        <w:top w:val="none" w:sz="0" w:space="0" w:color="auto"/>
        <w:left w:val="none" w:sz="0" w:space="0" w:color="auto"/>
        <w:bottom w:val="none" w:sz="0" w:space="0" w:color="auto"/>
        <w:right w:val="none" w:sz="0" w:space="0" w:color="auto"/>
      </w:divBdr>
    </w:div>
    <w:div w:id="320811890">
      <w:bodyDiv w:val="1"/>
      <w:marLeft w:val="0"/>
      <w:marRight w:val="0"/>
      <w:marTop w:val="0"/>
      <w:marBottom w:val="0"/>
      <w:divBdr>
        <w:top w:val="none" w:sz="0" w:space="0" w:color="auto"/>
        <w:left w:val="none" w:sz="0" w:space="0" w:color="auto"/>
        <w:bottom w:val="none" w:sz="0" w:space="0" w:color="auto"/>
        <w:right w:val="none" w:sz="0" w:space="0" w:color="auto"/>
      </w:divBdr>
    </w:div>
    <w:div w:id="498615468">
      <w:bodyDiv w:val="1"/>
      <w:marLeft w:val="0"/>
      <w:marRight w:val="0"/>
      <w:marTop w:val="0"/>
      <w:marBottom w:val="0"/>
      <w:divBdr>
        <w:top w:val="none" w:sz="0" w:space="0" w:color="auto"/>
        <w:left w:val="none" w:sz="0" w:space="0" w:color="auto"/>
        <w:bottom w:val="none" w:sz="0" w:space="0" w:color="auto"/>
        <w:right w:val="none" w:sz="0" w:space="0" w:color="auto"/>
      </w:divBdr>
    </w:div>
    <w:div w:id="614872117">
      <w:bodyDiv w:val="1"/>
      <w:marLeft w:val="0"/>
      <w:marRight w:val="0"/>
      <w:marTop w:val="0"/>
      <w:marBottom w:val="0"/>
      <w:divBdr>
        <w:top w:val="none" w:sz="0" w:space="0" w:color="auto"/>
        <w:left w:val="none" w:sz="0" w:space="0" w:color="auto"/>
        <w:bottom w:val="none" w:sz="0" w:space="0" w:color="auto"/>
        <w:right w:val="none" w:sz="0" w:space="0" w:color="auto"/>
      </w:divBdr>
    </w:div>
    <w:div w:id="628826126">
      <w:bodyDiv w:val="1"/>
      <w:marLeft w:val="0"/>
      <w:marRight w:val="0"/>
      <w:marTop w:val="0"/>
      <w:marBottom w:val="0"/>
      <w:divBdr>
        <w:top w:val="none" w:sz="0" w:space="0" w:color="auto"/>
        <w:left w:val="none" w:sz="0" w:space="0" w:color="auto"/>
        <w:bottom w:val="none" w:sz="0" w:space="0" w:color="auto"/>
        <w:right w:val="none" w:sz="0" w:space="0" w:color="auto"/>
      </w:divBdr>
    </w:div>
    <w:div w:id="681275519">
      <w:bodyDiv w:val="1"/>
      <w:marLeft w:val="0"/>
      <w:marRight w:val="0"/>
      <w:marTop w:val="0"/>
      <w:marBottom w:val="0"/>
      <w:divBdr>
        <w:top w:val="none" w:sz="0" w:space="0" w:color="auto"/>
        <w:left w:val="none" w:sz="0" w:space="0" w:color="auto"/>
        <w:bottom w:val="none" w:sz="0" w:space="0" w:color="auto"/>
        <w:right w:val="none" w:sz="0" w:space="0" w:color="auto"/>
      </w:divBdr>
    </w:div>
    <w:div w:id="775949605">
      <w:bodyDiv w:val="1"/>
      <w:marLeft w:val="0"/>
      <w:marRight w:val="0"/>
      <w:marTop w:val="0"/>
      <w:marBottom w:val="0"/>
      <w:divBdr>
        <w:top w:val="none" w:sz="0" w:space="0" w:color="auto"/>
        <w:left w:val="none" w:sz="0" w:space="0" w:color="auto"/>
        <w:bottom w:val="none" w:sz="0" w:space="0" w:color="auto"/>
        <w:right w:val="none" w:sz="0" w:space="0" w:color="auto"/>
      </w:divBdr>
    </w:div>
    <w:div w:id="957957589">
      <w:bodyDiv w:val="1"/>
      <w:marLeft w:val="0"/>
      <w:marRight w:val="0"/>
      <w:marTop w:val="0"/>
      <w:marBottom w:val="0"/>
      <w:divBdr>
        <w:top w:val="none" w:sz="0" w:space="0" w:color="auto"/>
        <w:left w:val="none" w:sz="0" w:space="0" w:color="auto"/>
        <w:bottom w:val="none" w:sz="0" w:space="0" w:color="auto"/>
        <w:right w:val="none" w:sz="0" w:space="0" w:color="auto"/>
      </w:divBdr>
    </w:div>
    <w:div w:id="967392101">
      <w:bodyDiv w:val="1"/>
      <w:marLeft w:val="0"/>
      <w:marRight w:val="0"/>
      <w:marTop w:val="0"/>
      <w:marBottom w:val="0"/>
      <w:divBdr>
        <w:top w:val="none" w:sz="0" w:space="0" w:color="auto"/>
        <w:left w:val="none" w:sz="0" w:space="0" w:color="auto"/>
        <w:bottom w:val="none" w:sz="0" w:space="0" w:color="auto"/>
        <w:right w:val="none" w:sz="0" w:space="0" w:color="auto"/>
      </w:divBdr>
    </w:div>
    <w:div w:id="1096755201">
      <w:bodyDiv w:val="1"/>
      <w:marLeft w:val="0"/>
      <w:marRight w:val="0"/>
      <w:marTop w:val="0"/>
      <w:marBottom w:val="0"/>
      <w:divBdr>
        <w:top w:val="none" w:sz="0" w:space="0" w:color="auto"/>
        <w:left w:val="none" w:sz="0" w:space="0" w:color="auto"/>
        <w:bottom w:val="none" w:sz="0" w:space="0" w:color="auto"/>
        <w:right w:val="none" w:sz="0" w:space="0" w:color="auto"/>
      </w:divBdr>
    </w:div>
    <w:div w:id="1104812114">
      <w:bodyDiv w:val="1"/>
      <w:marLeft w:val="0"/>
      <w:marRight w:val="0"/>
      <w:marTop w:val="0"/>
      <w:marBottom w:val="0"/>
      <w:divBdr>
        <w:top w:val="none" w:sz="0" w:space="0" w:color="auto"/>
        <w:left w:val="none" w:sz="0" w:space="0" w:color="auto"/>
        <w:bottom w:val="none" w:sz="0" w:space="0" w:color="auto"/>
        <w:right w:val="none" w:sz="0" w:space="0" w:color="auto"/>
      </w:divBdr>
    </w:div>
    <w:div w:id="1142960612">
      <w:bodyDiv w:val="1"/>
      <w:marLeft w:val="0"/>
      <w:marRight w:val="0"/>
      <w:marTop w:val="0"/>
      <w:marBottom w:val="0"/>
      <w:divBdr>
        <w:top w:val="none" w:sz="0" w:space="0" w:color="auto"/>
        <w:left w:val="none" w:sz="0" w:space="0" w:color="auto"/>
        <w:bottom w:val="none" w:sz="0" w:space="0" w:color="auto"/>
        <w:right w:val="none" w:sz="0" w:space="0" w:color="auto"/>
      </w:divBdr>
    </w:div>
    <w:div w:id="1168599564">
      <w:bodyDiv w:val="1"/>
      <w:marLeft w:val="0"/>
      <w:marRight w:val="0"/>
      <w:marTop w:val="0"/>
      <w:marBottom w:val="0"/>
      <w:divBdr>
        <w:top w:val="none" w:sz="0" w:space="0" w:color="auto"/>
        <w:left w:val="none" w:sz="0" w:space="0" w:color="auto"/>
        <w:bottom w:val="none" w:sz="0" w:space="0" w:color="auto"/>
        <w:right w:val="none" w:sz="0" w:space="0" w:color="auto"/>
      </w:divBdr>
    </w:div>
    <w:div w:id="1266160214">
      <w:bodyDiv w:val="1"/>
      <w:marLeft w:val="0"/>
      <w:marRight w:val="0"/>
      <w:marTop w:val="0"/>
      <w:marBottom w:val="0"/>
      <w:divBdr>
        <w:top w:val="none" w:sz="0" w:space="0" w:color="auto"/>
        <w:left w:val="none" w:sz="0" w:space="0" w:color="auto"/>
        <w:bottom w:val="none" w:sz="0" w:space="0" w:color="auto"/>
        <w:right w:val="none" w:sz="0" w:space="0" w:color="auto"/>
      </w:divBdr>
    </w:div>
    <w:div w:id="1335720034">
      <w:bodyDiv w:val="1"/>
      <w:marLeft w:val="0"/>
      <w:marRight w:val="0"/>
      <w:marTop w:val="0"/>
      <w:marBottom w:val="0"/>
      <w:divBdr>
        <w:top w:val="none" w:sz="0" w:space="0" w:color="auto"/>
        <w:left w:val="none" w:sz="0" w:space="0" w:color="auto"/>
        <w:bottom w:val="none" w:sz="0" w:space="0" w:color="auto"/>
        <w:right w:val="none" w:sz="0" w:space="0" w:color="auto"/>
      </w:divBdr>
    </w:div>
    <w:div w:id="1460956133">
      <w:bodyDiv w:val="1"/>
      <w:marLeft w:val="0"/>
      <w:marRight w:val="0"/>
      <w:marTop w:val="0"/>
      <w:marBottom w:val="0"/>
      <w:divBdr>
        <w:top w:val="none" w:sz="0" w:space="0" w:color="auto"/>
        <w:left w:val="none" w:sz="0" w:space="0" w:color="auto"/>
        <w:bottom w:val="none" w:sz="0" w:space="0" w:color="auto"/>
        <w:right w:val="none" w:sz="0" w:space="0" w:color="auto"/>
      </w:divBdr>
    </w:div>
    <w:div w:id="1534339063">
      <w:bodyDiv w:val="1"/>
      <w:marLeft w:val="0"/>
      <w:marRight w:val="0"/>
      <w:marTop w:val="0"/>
      <w:marBottom w:val="0"/>
      <w:divBdr>
        <w:top w:val="none" w:sz="0" w:space="0" w:color="auto"/>
        <w:left w:val="none" w:sz="0" w:space="0" w:color="auto"/>
        <w:bottom w:val="none" w:sz="0" w:space="0" w:color="auto"/>
        <w:right w:val="none" w:sz="0" w:space="0" w:color="auto"/>
      </w:divBdr>
    </w:div>
    <w:div w:id="1765110899">
      <w:bodyDiv w:val="1"/>
      <w:marLeft w:val="0"/>
      <w:marRight w:val="0"/>
      <w:marTop w:val="0"/>
      <w:marBottom w:val="0"/>
      <w:divBdr>
        <w:top w:val="none" w:sz="0" w:space="0" w:color="auto"/>
        <w:left w:val="none" w:sz="0" w:space="0" w:color="auto"/>
        <w:bottom w:val="none" w:sz="0" w:space="0" w:color="auto"/>
        <w:right w:val="none" w:sz="0" w:space="0" w:color="auto"/>
      </w:divBdr>
    </w:div>
    <w:div w:id="1930695902">
      <w:bodyDiv w:val="1"/>
      <w:marLeft w:val="0"/>
      <w:marRight w:val="0"/>
      <w:marTop w:val="0"/>
      <w:marBottom w:val="0"/>
      <w:divBdr>
        <w:top w:val="none" w:sz="0" w:space="0" w:color="auto"/>
        <w:left w:val="none" w:sz="0" w:space="0" w:color="auto"/>
        <w:bottom w:val="none" w:sz="0" w:space="0" w:color="auto"/>
        <w:right w:val="none" w:sz="0" w:space="0" w:color="auto"/>
      </w:divBdr>
    </w:div>
    <w:div w:id="2012249346">
      <w:bodyDiv w:val="1"/>
      <w:marLeft w:val="0"/>
      <w:marRight w:val="0"/>
      <w:marTop w:val="0"/>
      <w:marBottom w:val="0"/>
      <w:divBdr>
        <w:top w:val="none" w:sz="0" w:space="0" w:color="auto"/>
        <w:left w:val="none" w:sz="0" w:space="0" w:color="auto"/>
        <w:bottom w:val="none" w:sz="0" w:space="0" w:color="auto"/>
        <w:right w:val="none" w:sz="0" w:space="0" w:color="auto"/>
      </w:divBdr>
    </w:div>
    <w:div w:id="2021619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jpe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ngnuo\Desktop\&#21496;&#27861;&#37492;&#2345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案件编号</b:Tag>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8D7C23-A2A9-4804-AA91-B9694E8ED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司法鉴定.dotx</Template>
  <TotalTime>3243</TotalTime>
  <Pages>51</Pages>
  <Words>2689</Words>
  <Characters>15331</Characters>
  <Application>Microsoft Office Word</Application>
  <DocSecurity>0</DocSecurity>
  <Lines>127</Lines>
  <Paragraphs>35</Paragraphs>
  <ScaleCrop>false</ScaleCrop>
  <Company/>
  <LinksUpToDate>false</LinksUpToDate>
  <CharactersWithSpaces>17985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160</cp:revision>
  <cp:lastPrinted>2022-11-03T10:44:00Z</cp:lastPrinted>
  <dcterms:created xsi:type="dcterms:W3CDTF">2021-06-30T06:13:00Z</dcterms:created>
  <dcterms:modified xsi:type="dcterms:W3CDTF">2022-12-05T08:34:00Z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B0DFB3AFC3064B32A403D130FAE34A1E</vt:lpwstr>
  </property>
</Properties>
</file>