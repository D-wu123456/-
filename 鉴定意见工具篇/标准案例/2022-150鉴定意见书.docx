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11879" w14:textId="5A2125D4" w:rsidR="00606241" w:rsidRDefault="002A14EA" w:rsidP="00F95580">
      <w:pPr>
        <w:wordWrap w:val="0"/>
        <w:jc w:val="right"/>
      </w:pPr>
      <w:r>
        <w:rPr>
          <w:noProof/>
        </w:rPr>
        <w:drawing>
          <wp:inline distT="0" distB="0" distL="0" distR="0" wp14:anchorId="44B50F08" wp14:editId="710E77A6">
            <wp:extent cx="552450" cy="552450"/>
            <wp:effectExtent l="0" t="0" r="0" b="0"/>
            <wp:docPr id="1" name="Drawing 1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D66A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2A726F09" w14:textId="77777777" w:rsidR="00606241" w:rsidRDefault="00606241" w:rsidP="00F95580">
      <w:pPr>
        <w:wordWrap w:val="0"/>
        <w:jc w:val="center"/>
        <w:rPr>
          <w:rFonts w:asciiTheme="majorEastAsia" w:eastAsiaTheme="majorEastAsia" w:hAnsiTheme="majorEastAsia"/>
          <w:sz w:val="48"/>
          <w:szCs w:val="48"/>
        </w:rPr>
      </w:pPr>
    </w:p>
    <w:p w14:paraId="031A6D89" w14:textId="77777777" w:rsidR="00606241" w:rsidRPr="00415231" w:rsidRDefault="001F5CA9" w:rsidP="00F95580">
      <w:pPr>
        <w:wordWrap w:val="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北京网神洞鉴科技</w:t>
      </w:r>
      <w:r w:rsidR="00606241" w:rsidRPr="00415231">
        <w:rPr>
          <w:rFonts w:hint="eastAsia"/>
          <w:sz w:val="36"/>
          <w:szCs w:val="36"/>
        </w:rPr>
        <w:t>有限公司</w:t>
      </w:r>
    </w:p>
    <w:p w14:paraId="27E8DC44" w14:textId="77777777" w:rsidR="00606241" w:rsidRPr="00415231" w:rsidRDefault="00606241" w:rsidP="00F95580">
      <w:pPr>
        <w:wordWrap w:val="0"/>
        <w:jc w:val="center"/>
        <w:rPr>
          <w:sz w:val="36"/>
          <w:szCs w:val="36"/>
        </w:rPr>
      </w:pPr>
      <w:r w:rsidRPr="00415231">
        <w:rPr>
          <w:rFonts w:hint="eastAsia"/>
          <w:sz w:val="36"/>
          <w:szCs w:val="36"/>
        </w:rPr>
        <w:t>司法鉴定所</w:t>
      </w:r>
    </w:p>
    <w:p w14:paraId="2B56D8BA" w14:textId="77777777" w:rsidR="00606241" w:rsidRPr="00415231" w:rsidRDefault="00E261B5" w:rsidP="00F95580">
      <w:pPr>
        <w:wordWrap w:val="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电子数据</w:t>
      </w:r>
      <w:r w:rsidR="00606241" w:rsidRPr="00415231">
        <w:rPr>
          <w:rFonts w:hint="eastAsia"/>
          <w:sz w:val="36"/>
          <w:szCs w:val="36"/>
        </w:rPr>
        <w:t>司法鉴定意见书</w:t>
      </w:r>
    </w:p>
    <w:p w14:paraId="3DC50EA5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4BCF96D3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75D9F00B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44DADC91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1B4C8936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62388A9F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2E2AE3D5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3E7335B3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64DFED44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7D9E305A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38B1E70E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1BF9CF64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5995F7DC" w14:textId="77777777" w:rsidR="00606241" w:rsidRDefault="00606241" w:rsidP="00F95580">
      <w:pPr>
        <w:wordWrap w:val="0"/>
        <w:jc w:val="center"/>
        <w:rPr>
          <w:sz w:val="48"/>
          <w:szCs w:val="48"/>
        </w:rPr>
      </w:pPr>
    </w:p>
    <w:p w14:paraId="6952862A" w14:textId="77777777" w:rsidR="00606241" w:rsidRPr="00415231" w:rsidRDefault="00606241" w:rsidP="00F95580">
      <w:pPr>
        <w:pStyle w:val="p0"/>
        <w:wordWrap w:val="0"/>
        <w:spacing w:line="400" w:lineRule="atLeast"/>
        <w:jc w:val="center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 w:hint="eastAsia"/>
          <w:sz w:val="24"/>
          <w:szCs w:val="24"/>
        </w:rPr>
        <w:t>司法鉴定许可证号：</w:t>
      </w:r>
      <w:r w:rsidR="00114618" w:rsidRPr="00114618">
        <w:rPr>
          <w:rFonts w:ascii="仿宋" w:eastAsia="仿宋" w:hAnsi="仿宋" w:cs="宋体"/>
          <w:sz w:val="24"/>
          <w:szCs w:val="24"/>
        </w:rPr>
        <w:t>110021187</w:t>
      </w:r>
    </w:p>
    <w:p w14:paraId="1DF1F1E5" w14:textId="77777777" w:rsidR="00606241" w:rsidRDefault="00606241" w:rsidP="00F95580">
      <w:pPr>
        <w:wordWrap w:val="0"/>
        <w:jc w:val="center"/>
        <w:rPr>
          <w:rFonts w:ascii="仿宋_GB2312" w:eastAsia="仿宋_GB2312"/>
          <w:sz w:val="32"/>
          <w:szCs w:val="32"/>
        </w:rPr>
      </w:pPr>
    </w:p>
    <w:p w14:paraId="65D9A299" w14:textId="77777777" w:rsidR="00CC2E70" w:rsidRDefault="00CC2E70" w:rsidP="00F95580">
      <w:pPr>
        <w:pStyle w:val="p0"/>
        <w:wordWrap w:val="0"/>
        <w:spacing w:line="400" w:lineRule="atLeast"/>
        <w:jc w:val="center"/>
        <w:rPr>
          <w:rFonts w:ascii="宋体" w:hAnsi="宋体" w:cs="宋体"/>
          <w:bCs/>
          <w:sz w:val="28"/>
          <w:szCs w:val="28"/>
        </w:rPr>
      </w:pPr>
    </w:p>
    <w:p w14:paraId="693FC190" w14:textId="77777777" w:rsidR="00606241" w:rsidRPr="00415231" w:rsidRDefault="00606241" w:rsidP="00F95580">
      <w:pPr>
        <w:pStyle w:val="p0"/>
        <w:wordWrap w:val="0"/>
        <w:spacing w:line="400" w:lineRule="atLeast"/>
        <w:jc w:val="center"/>
        <w:rPr>
          <w:rFonts w:ascii="宋体" w:hAnsi="宋体" w:cs="宋体"/>
          <w:bCs/>
          <w:sz w:val="28"/>
          <w:szCs w:val="28"/>
        </w:rPr>
      </w:pPr>
      <w:r w:rsidRPr="00415231">
        <w:rPr>
          <w:rFonts w:ascii="宋体" w:hAnsi="宋体" w:cs="宋体" w:hint="eastAsia"/>
          <w:bCs/>
          <w:sz w:val="28"/>
          <w:szCs w:val="28"/>
        </w:rPr>
        <w:t>声  明</w:t>
      </w:r>
    </w:p>
    <w:p w14:paraId="4DF1A66D" w14:textId="77777777" w:rsidR="00606241" w:rsidRDefault="00606241" w:rsidP="00F95580">
      <w:pPr>
        <w:wordWrap w:val="0"/>
        <w:jc w:val="center"/>
        <w:rPr>
          <w:sz w:val="44"/>
          <w:szCs w:val="44"/>
        </w:rPr>
      </w:pPr>
    </w:p>
    <w:p w14:paraId="4A8A79C4" w14:textId="77777777" w:rsidR="00606241" w:rsidRPr="00415231" w:rsidRDefault="00606241" w:rsidP="00F95580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/>
          <w:sz w:val="24"/>
          <w:szCs w:val="24"/>
        </w:rPr>
        <w:t xml:space="preserve">1. </w:t>
      </w:r>
      <w:r w:rsidRPr="00415231">
        <w:rPr>
          <w:rFonts w:ascii="仿宋" w:eastAsia="仿宋" w:hAnsi="仿宋" w:cs="宋体" w:hint="eastAsia"/>
          <w:sz w:val="24"/>
          <w:szCs w:val="24"/>
        </w:rPr>
        <w:t>司法鉴定机构和司法鉴定人根据法律、法规和规章的规定，按照鉴定的科学规律和技术操作规范，依法独立、客观、公正进行鉴定并出具鉴定意见，不受任何个人或者组织的非法干预。</w:t>
      </w:r>
    </w:p>
    <w:p w14:paraId="3D6E29B2" w14:textId="77777777" w:rsidR="00606241" w:rsidRPr="00415231" w:rsidRDefault="00606241" w:rsidP="00F95580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 w:hint="eastAsia"/>
          <w:sz w:val="24"/>
          <w:szCs w:val="24"/>
        </w:rPr>
        <w:t>2. 司法鉴定意见书是否作为定案或者认定事实的根据，取决于办案机关的审查判断，司法鉴定机构和司法鉴定人无权干涉。</w:t>
      </w:r>
    </w:p>
    <w:p w14:paraId="4642752B" w14:textId="77777777" w:rsidR="00606241" w:rsidRPr="00415231" w:rsidRDefault="00606241" w:rsidP="00F95580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 w:hint="eastAsia"/>
          <w:sz w:val="24"/>
          <w:szCs w:val="24"/>
        </w:rPr>
        <w:t>3. 使用司法鉴定意见书，应当保持其完整性和严肃性。</w:t>
      </w:r>
    </w:p>
    <w:p w14:paraId="7E95D4D9" w14:textId="77777777" w:rsidR="00606241" w:rsidRPr="00415231" w:rsidRDefault="00606241" w:rsidP="00F95580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 w:hint="eastAsia"/>
          <w:sz w:val="24"/>
          <w:szCs w:val="24"/>
        </w:rPr>
        <w:t>4. 鉴定意见属于鉴定人的专业意见。当事人对鉴定意见有异议，应当通过庭审质证或者申请重新鉴定、补充鉴定等方式解决。</w:t>
      </w:r>
    </w:p>
    <w:p w14:paraId="55138E0E" w14:textId="77777777" w:rsidR="00606241" w:rsidRDefault="00606241" w:rsidP="00F95580">
      <w:pPr>
        <w:pStyle w:val="p0"/>
        <w:wordWrap w:val="0"/>
        <w:spacing w:line="400" w:lineRule="atLeast"/>
        <w:jc w:val="left"/>
        <w:rPr>
          <w:rFonts w:ascii="仿宋" w:eastAsia="仿宋" w:hAnsi="仿宋" w:cs="宋体"/>
          <w:sz w:val="24"/>
          <w:szCs w:val="24"/>
        </w:rPr>
      </w:pPr>
    </w:p>
    <w:p w14:paraId="6A3D876D" w14:textId="77777777" w:rsidR="00606241" w:rsidRDefault="0060624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5581405B" w14:textId="77777777" w:rsidR="00606241" w:rsidRDefault="0060624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5A8EC224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31BACC2D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66379FCE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7EFA8A48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6C97F44C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1C840976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106BC578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118338A8" w14:textId="77777777" w:rsidR="00415231" w:rsidRDefault="00415231" w:rsidP="00F95580">
      <w:pPr>
        <w:wordWrap w:val="0"/>
        <w:rPr>
          <w:rFonts w:ascii="仿宋" w:eastAsia="仿宋" w:hAnsi="仿宋"/>
          <w:sz w:val="32"/>
          <w:szCs w:val="32"/>
        </w:rPr>
      </w:pPr>
    </w:p>
    <w:p w14:paraId="72213103" w14:textId="77777777" w:rsidR="00606241" w:rsidRDefault="00606241" w:rsidP="00F95580">
      <w:pPr>
        <w:wordWrap w:val="0"/>
        <w:rPr>
          <w:rFonts w:ascii="仿宋" w:eastAsia="仿宋" w:hAnsi="仿宋"/>
          <w:sz w:val="28"/>
          <w:szCs w:val="28"/>
        </w:rPr>
      </w:pPr>
    </w:p>
    <w:p w14:paraId="7E6231D4" w14:textId="77777777" w:rsidR="00606241" w:rsidRPr="00415231" w:rsidRDefault="00606241" w:rsidP="00F95580">
      <w:pPr>
        <w:pStyle w:val="p0"/>
        <w:wordWrap w:val="0"/>
        <w:spacing w:line="400" w:lineRule="atLeast"/>
        <w:jc w:val="left"/>
        <w:rPr>
          <w:rFonts w:ascii="仿宋" w:eastAsia="仿宋" w:hAnsi="仿宋" w:cs="宋体"/>
          <w:sz w:val="24"/>
          <w:szCs w:val="24"/>
        </w:rPr>
      </w:pPr>
      <w:r w:rsidRPr="00415231">
        <w:rPr>
          <w:rFonts w:ascii="仿宋" w:eastAsia="仿宋" w:hAnsi="仿宋" w:cs="宋体" w:hint="eastAsia"/>
          <w:sz w:val="24"/>
          <w:szCs w:val="24"/>
        </w:rPr>
        <w:t>地址：</w:t>
      </w:r>
      <w:r w:rsidR="001F5CA9">
        <w:rPr>
          <w:rFonts w:ascii="仿宋" w:eastAsia="仿宋" w:hAnsi="仿宋" w:cs="宋体" w:hint="eastAsia"/>
          <w:sz w:val="24"/>
          <w:szCs w:val="24"/>
        </w:rPr>
        <w:t>北京</w:t>
      </w:r>
      <w:r w:rsidRPr="00415231">
        <w:rPr>
          <w:rFonts w:ascii="仿宋" w:eastAsia="仿宋" w:hAnsi="仿宋" w:cs="宋体" w:hint="eastAsia"/>
          <w:sz w:val="24"/>
          <w:szCs w:val="24"/>
        </w:rPr>
        <w:t>市</w:t>
      </w:r>
      <w:r w:rsidR="001F5CA9">
        <w:rPr>
          <w:rFonts w:ascii="仿宋" w:eastAsia="仿宋" w:hAnsi="仿宋" w:cs="宋体" w:hint="eastAsia"/>
          <w:sz w:val="24"/>
          <w:szCs w:val="24"/>
        </w:rPr>
        <w:t>西城</w:t>
      </w:r>
      <w:r w:rsidRPr="00415231">
        <w:rPr>
          <w:rFonts w:ascii="仿宋" w:eastAsia="仿宋" w:hAnsi="仿宋" w:cs="宋体" w:hint="eastAsia"/>
          <w:sz w:val="24"/>
          <w:szCs w:val="24"/>
        </w:rPr>
        <w:t>区</w:t>
      </w:r>
      <w:r w:rsidR="001F5CA9">
        <w:rPr>
          <w:rFonts w:ascii="仿宋" w:eastAsia="仿宋" w:hAnsi="仿宋" w:cs="宋体" w:hint="eastAsia"/>
          <w:sz w:val="24"/>
          <w:szCs w:val="24"/>
        </w:rPr>
        <w:t>西直门外南路2</w:t>
      </w:r>
      <w:r w:rsidR="001F5CA9">
        <w:rPr>
          <w:rFonts w:ascii="仿宋" w:eastAsia="仿宋" w:hAnsi="仿宋" w:cs="宋体"/>
          <w:sz w:val="24"/>
          <w:szCs w:val="24"/>
        </w:rPr>
        <w:t>6</w:t>
      </w:r>
      <w:r w:rsidR="001F5CA9">
        <w:rPr>
          <w:rFonts w:ascii="仿宋" w:eastAsia="仿宋" w:hAnsi="仿宋" w:cs="宋体" w:hint="eastAsia"/>
          <w:sz w:val="24"/>
          <w:szCs w:val="24"/>
        </w:rPr>
        <w:t>号院1号楼-</w:t>
      </w:r>
      <w:r w:rsidR="001F5CA9">
        <w:rPr>
          <w:rFonts w:ascii="仿宋" w:eastAsia="仿宋" w:hAnsi="仿宋" w:cs="宋体"/>
          <w:sz w:val="24"/>
          <w:szCs w:val="24"/>
        </w:rPr>
        <w:t>4</w:t>
      </w:r>
      <w:r w:rsidR="001F5CA9">
        <w:rPr>
          <w:rFonts w:ascii="仿宋" w:eastAsia="仿宋" w:hAnsi="仿宋" w:cs="宋体" w:hint="eastAsia"/>
          <w:sz w:val="24"/>
          <w:szCs w:val="24"/>
        </w:rPr>
        <w:t>至5层1</w:t>
      </w:r>
      <w:r w:rsidR="001F5CA9">
        <w:rPr>
          <w:rFonts w:ascii="仿宋" w:eastAsia="仿宋" w:hAnsi="仿宋" w:cs="宋体"/>
          <w:sz w:val="24"/>
          <w:szCs w:val="24"/>
        </w:rPr>
        <w:t>01</w:t>
      </w:r>
      <w:r w:rsidR="001F5CA9">
        <w:rPr>
          <w:rFonts w:ascii="仿宋" w:eastAsia="仿宋" w:hAnsi="仿宋" w:cs="宋体" w:hint="eastAsia"/>
          <w:sz w:val="24"/>
          <w:szCs w:val="24"/>
        </w:rPr>
        <w:t>内3层3</w:t>
      </w:r>
      <w:r w:rsidR="001F5CA9">
        <w:rPr>
          <w:rFonts w:ascii="仿宋" w:eastAsia="仿宋" w:hAnsi="仿宋" w:cs="宋体"/>
          <w:sz w:val="24"/>
          <w:szCs w:val="24"/>
        </w:rPr>
        <w:t>09</w:t>
      </w:r>
      <w:r w:rsidR="001F5CA9">
        <w:rPr>
          <w:rFonts w:ascii="仿宋" w:eastAsia="仿宋" w:hAnsi="仿宋" w:cs="宋体" w:hint="eastAsia"/>
          <w:sz w:val="24"/>
          <w:szCs w:val="24"/>
        </w:rPr>
        <w:t>、3</w:t>
      </w:r>
      <w:r w:rsidR="001F5CA9">
        <w:rPr>
          <w:rFonts w:ascii="仿宋" w:eastAsia="仿宋" w:hAnsi="仿宋" w:cs="宋体"/>
          <w:sz w:val="24"/>
          <w:szCs w:val="24"/>
        </w:rPr>
        <w:t>10</w:t>
      </w:r>
      <w:r w:rsidR="001F5CA9">
        <w:rPr>
          <w:rFonts w:ascii="仿宋" w:eastAsia="仿宋" w:hAnsi="仿宋" w:cs="宋体" w:hint="eastAsia"/>
          <w:sz w:val="24"/>
          <w:szCs w:val="24"/>
        </w:rPr>
        <w:t>、3</w:t>
      </w:r>
      <w:r w:rsidR="001F5CA9">
        <w:rPr>
          <w:rFonts w:ascii="仿宋" w:eastAsia="仿宋" w:hAnsi="仿宋" w:cs="宋体"/>
          <w:sz w:val="24"/>
          <w:szCs w:val="24"/>
        </w:rPr>
        <w:t>11</w:t>
      </w:r>
      <w:r w:rsidR="001F5CA9">
        <w:rPr>
          <w:rFonts w:ascii="仿宋" w:eastAsia="仿宋" w:hAnsi="仿宋" w:cs="宋体" w:hint="eastAsia"/>
          <w:sz w:val="24"/>
          <w:szCs w:val="24"/>
        </w:rPr>
        <w:t>室</w:t>
      </w:r>
      <w:r w:rsidR="00114618">
        <w:rPr>
          <w:rFonts w:ascii="仿宋" w:eastAsia="仿宋" w:hAnsi="仿宋" w:cs="宋体" w:hint="eastAsia"/>
          <w:sz w:val="24"/>
          <w:szCs w:val="24"/>
        </w:rPr>
        <w:t>（邮编：1</w:t>
      </w:r>
      <w:r w:rsidR="00114618">
        <w:rPr>
          <w:rFonts w:ascii="仿宋" w:eastAsia="仿宋" w:hAnsi="仿宋" w:cs="宋体"/>
          <w:sz w:val="24"/>
          <w:szCs w:val="24"/>
        </w:rPr>
        <w:t>00032</w:t>
      </w:r>
      <w:r w:rsidR="00114618">
        <w:rPr>
          <w:rFonts w:ascii="仿宋" w:eastAsia="仿宋" w:hAnsi="仿宋" w:cs="宋体" w:hint="eastAsia"/>
          <w:sz w:val="24"/>
          <w:szCs w:val="24"/>
        </w:rPr>
        <w:t>）</w:t>
      </w:r>
    </w:p>
    <w:p w14:paraId="181E8808" w14:textId="77777777" w:rsidR="00606241" w:rsidRPr="00415231" w:rsidRDefault="00606241" w:rsidP="00F95580">
      <w:pPr>
        <w:wordWrap w:val="0"/>
        <w:rPr>
          <w:rFonts w:ascii="仿宋" w:eastAsia="仿宋" w:hAnsi="仿宋"/>
        </w:rPr>
      </w:pPr>
      <w:r w:rsidRPr="00415231">
        <w:rPr>
          <w:rFonts w:ascii="仿宋" w:eastAsia="仿宋" w:hAnsi="仿宋" w:hint="eastAsia"/>
        </w:rPr>
        <w:t>联系电话：0</w:t>
      </w:r>
      <w:r w:rsidR="00114618">
        <w:rPr>
          <w:rFonts w:ascii="仿宋" w:eastAsia="仿宋" w:hAnsi="仿宋"/>
        </w:rPr>
        <w:t>10</w:t>
      </w:r>
      <w:r w:rsidRPr="00415231">
        <w:rPr>
          <w:rFonts w:ascii="仿宋" w:eastAsia="仿宋" w:hAnsi="仿宋" w:hint="eastAsia"/>
        </w:rPr>
        <w:t>-</w:t>
      </w:r>
      <w:r w:rsidR="00114618" w:rsidRPr="00114618">
        <w:rPr>
          <w:rFonts w:ascii="仿宋" w:eastAsia="仿宋" w:hAnsi="仿宋"/>
        </w:rPr>
        <w:t>56509288</w:t>
      </w:r>
    </w:p>
    <w:p w14:paraId="665551AD" w14:textId="77777777" w:rsidR="00415231" w:rsidRDefault="00415231" w:rsidP="00F95580">
      <w:pPr>
        <w:wordWrap w:val="0"/>
        <w:rPr>
          <w:rFonts w:ascii="仿宋" w:eastAsia="仿宋" w:hAnsi="仿宋"/>
          <w:sz w:val="28"/>
          <w:szCs w:val="28"/>
        </w:rPr>
        <w:sectPr w:rsidR="00415231" w:rsidSect="00E02EE3">
          <w:headerReference w:type="even" r:id="rId9"/>
          <w:pgSz w:w="11906" w:h="16838"/>
          <w:pgMar w:top="1440" w:right="1800" w:bottom="1440" w:left="1800" w:header="822" w:footer="992" w:gutter="0"/>
          <w:pgNumType w:start="1"/>
          <w:cols w:space="425"/>
          <w:docGrid w:type="lines" w:linePitch="326"/>
        </w:sectPr>
      </w:pPr>
    </w:p>
    <w:p w14:paraId="722B5195" w14:textId="77777777" w:rsidR="00012B09" w:rsidRPr="00606241" w:rsidRDefault="00012B09" w:rsidP="00F95580">
      <w:pPr>
        <w:wordWrap w:val="0"/>
        <w:rPr>
          <w:rFonts w:ascii="仿宋" w:eastAsia="仿宋" w:hAnsi="仿宋"/>
          <w:sz w:val="28"/>
          <w:szCs w:val="28"/>
        </w:rPr>
      </w:pPr>
    </w:p>
    <w:p w14:paraId="02E5A503" w14:textId="77777777" w:rsidR="00606241" w:rsidRPr="00415231" w:rsidRDefault="001F5CA9" w:rsidP="00F95580">
      <w:pPr>
        <w:wordWrap w:val="0"/>
        <w:spacing w:line="400" w:lineRule="atLeast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北京网神洞鉴科技有限公司</w:t>
      </w:r>
      <w:r w:rsidR="00606241" w:rsidRPr="00415231">
        <w:rPr>
          <w:rFonts w:hint="eastAsia"/>
          <w:sz w:val="32"/>
          <w:szCs w:val="32"/>
        </w:rPr>
        <w:t>司法鉴定所</w:t>
      </w:r>
    </w:p>
    <w:p w14:paraId="3EF81C83" w14:textId="77777777" w:rsidR="00606241" w:rsidRPr="00415231" w:rsidRDefault="00D67601" w:rsidP="00F95580">
      <w:pPr>
        <w:wordWrap w:val="0"/>
        <w:spacing w:line="400" w:lineRule="atLeast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电子数据</w:t>
      </w:r>
      <w:r w:rsidR="00606241" w:rsidRPr="00415231">
        <w:rPr>
          <w:rFonts w:hint="eastAsia"/>
          <w:sz w:val="32"/>
          <w:szCs w:val="32"/>
        </w:rPr>
        <w:t>司法鉴定意见书</w:t>
      </w:r>
    </w:p>
    <w:p w14:paraId="4F6A9ED0" w14:textId="6FAE6471" w:rsidR="00755F9C" w:rsidRDefault="00CF7510" w:rsidP="00F95580">
      <w:pPr>
        <w:wordWrap w:val="0"/>
        <w:jc w:val="right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编号：</w:t>
      </w:r>
      <w:r w:rsidR="00755F9C">
        <w:rPr>
          <w:rFonts w:ascii="仿宋" w:eastAsia="仿宋" w:hAnsi="仿宋" w:hint="eastAsia"/>
        </w:rPr>
        <w:t>网神洞</w:t>
      </w:r>
      <w:r w:rsidR="00755F9C" w:rsidRPr="00415231">
        <w:rPr>
          <w:rFonts w:ascii="仿宋" w:eastAsia="仿宋" w:hAnsi="仿宋" w:hint="eastAsia"/>
        </w:rPr>
        <w:t>鉴[202</w:t>
      </w:r>
      <w:r w:rsidR="00344AB0">
        <w:rPr>
          <w:rFonts w:ascii="仿宋" w:eastAsia="仿宋" w:hAnsi="仿宋"/>
        </w:rPr>
        <w:t>2</w:t>
      </w:r>
      <w:r w:rsidR="00755F9C" w:rsidRPr="00415231">
        <w:rPr>
          <w:rFonts w:ascii="仿宋" w:eastAsia="仿宋" w:hAnsi="仿宋" w:hint="eastAsia"/>
        </w:rPr>
        <w:t>]</w:t>
      </w:r>
      <w:r w:rsidR="00755F9C">
        <w:rPr>
          <w:rFonts w:ascii="仿宋" w:eastAsia="仿宋" w:hAnsi="仿宋" w:hint="eastAsia"/>
        </w:rPr>
        <w:t>数</w:t>
      </w:r>
      <w:r w:rsidR="00755F9C" w:rsidRPr="00415231">
        <w:rPr>
          <w:rFonts w:ascii="仿宋" w:eastAsia="仿宋" w:hAnsi="仿宋" w:hint="eastAsia"/>
        </w:rPr>
        <w:t>鉴字第</w:t>
      </w:r>
      <w:r w:rsidR="002E00C0">
        <w:rPr>
          <w:rFonts w:ascii="仿宋" w:eastAsia="仿宋" w:hAnsi="仿宋" w:hint="eastAsia"/>
        </w:rPr>
        <w:t>1</w:t>
      </w:r>
      <w:r w:rsidR="002E00C0">
        <w:rPr>
          <w:rFonts w:ascii="仿宋" w:eastAsia="仿宋" w:hAnsi="仿宋"/>
        </w:rPr>
        <w:t>50</w:t>
      </w:r>
      <w:r w:rsidR="00755F9C" w:rsidRPr="00415231">
        <w:rPr>
          <w:rFonts w:ascii="仿宋" w:eastAsia="仿宋" w:hAnsi="仿宋" w:hint="eastAsia"/>
        </w:rPr>
        <w:t>号</w:t>
      </w:r>
    </w:p>
    <w:p w14:paraId="485B7E82" w14:textId="577754D4" w:rsidR="00CF25D3" w:rsidRDefault="00CF25D3" w:rsidP="00F95580">
      <w:pPr>
        <w:wordWrap w:val="0"/>
        <w:jc w:val="right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统一司法鉴定案件编号</w:t>
      </w:r>
      <w:r w:rsidRPr="00415231">
        <w:rPr>
          <w:rFonts w:ascii="仿宋" w:eastAsia="仿宋" w:hAnsi="仿宋" w:hint="eastAsia"/>
        </w:rPr>
        <w:t>：</w:t>
      </w:r>
      <w:r w:rsidR="00D41801" w:rsidRPr="00D41801">
        <w:rPr>
          <w:rFonts w:ascii="仿宋" w:eastAsia="仿宋" w:hAnsi="仿宋"/>
        </w:rPr>
        <w:t>22010209187107906</w:t>
      </w:r>
    </w:p>
    <w:p w14:paraId="79111F1C" w14:textId="77777777" w:rsidR="00606241" w:rsidRPr="00CF25D3" w:rsidRDefault="00606241" w:rsidP="00F95580">
      <w:pPr>
        <w:wordWrap w:val="0"/>
        <w:jc w:val="center"/>
        <w:rPr>
          <w:rFonts w:ascii="仿宋_GB2312" w:eastAsia="仿宋_GB2312"/>
          <w:sz w:val="32"/>
          <w:szCs w:val="32"/>
        </w:rPr>
      </w:pPr>
    </w:p>
    <w:p w14:paraId="20E365DE" w14:textId="77777777" w:rsidR="00606241" w:rsidRDefault="00012B09" w:rsidP="00F95580">
      <w:pPr>
        <w:pStyle w:val="1"/>
      </w:pPr>
      <w:r>
        <w:rPr>
          <w:rFonts w:hint="eastAsia"/>
        </w:rPr>
        <w:t>基本情况</w:t>
      </w:r>
    </w:p>
    <w:p w14:paraId="4EC7B051" w14:textId="77777777" w:rsidR="00012B09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委托人</w:t>
      </w:r>
    </w:p>
    <w:p w14:paraId="5DC3F5E1" w14:textId="118F6CD4" w:rsidR="00274DEF" w:rsidRPr="00274DEF" w:rsidRDefault="002E00C0" w:rsidP="00F95580">
      <w:pPr>
        <w:pStyle w:val="a7"/>
        <w:wordWrap w:val="0"/>
      </w:pPr>
      <w:r w:rsidRPr="002E00C0">
        <w:rPr>
          <w:rFonts w:hint="eastAsia"/>
        </w:rPr>
        <w:t>北京比特大陆科技有限公司</w:t>
      </w:r>
    </w:p>
    <w:p w14:paraId="41BCAC81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委托鉴定事项</w:t>
      </w:r>
    </w:p>
    <w:p w14:paraId="7E329CB0" w14:textId="2EF29E49" w:rsidR="00274DEF" w:rsidRPr="00274DEF" w:rsidRDefault="00C3045C" w:rsidP="00F95580">
      <w:pPr>
        <w:pStyle w:val="a7"/>
        <w:wordWrap w:val="0"/>
      </w:pPr>
      <w:r>
        <w:rPr>
          <w:rFonts w:hint="eastAsia"/>
        </w:rPr>
        <w:t>提取笔记本电脑上面的微信聊天记录和本地缓存文件、提取手机微信聊天记录。</w:t>
      </w:r>
    </w:p>
    <w:p w14:paraId="76B2053E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受理日期</w:t>
      </w:r>
    </w:p>
    <w:p w14:paraId="26801EBA" w14:textId="08237C45" w:rsidR="00274DEF" w:rsidRDefault="002E00C0" w:rsidP="00F95580">
      <w:pPr>
        <w:pStyle w:val="a7"/>
        <w:wordWrap w:val="0"/>
      </w:pPr>
      <w:r>
        <w:rPr>
          <w:rFonts w:hint="eastAsia"/>
        </w:rPr>
        <w:t>2</w:t>
      </w:r>
      <w:r>
        <w:t>022</w:t>
      </w:r>
      <w:r>
        <w:rPr>
          <w:rFonts w:hint="eastAsia"/>
        </w:rPr>
        <w:t>年9月1</w:t>
      </w:r>
      <w:r>
        <w:t>4</w:t>
      </w:r>
      <w:r>
        <w:rPr>
          <w:rFonts w:hint="eastAsia"/>
        </w:rPr>
        <w:t>日</w:t>
      </w:r>
    </w:p>
    <w:p w14:paraId="1C277B26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鉴定材料</w:t>
      </w:r>
    </w:p>
    <w:tbl>
      <w:tblPr>
        <w:tblW w:w="85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1"/>
        <w:gridCol w:w="1366"/>
        <w:gridCol w:w="1823"/>
        <w:gridCol w:w="1367"/>
        <w:gridCol w:w="2028"/>
      </w:tblGrid>
      <w:tr w:rsidR="002E00C0" w14:paraId="1684FC26" w14:textId="77777777" w:rsidTr="00EB057B">
        <w:trPr>
          <w:trHeight w:val="490"/>
          <w:jc w:val="center"/>
        </w:trPr>
        <w:tc>
          <w:tcPr>
            <w:tcW w:w="1921" w:type="dxa"/>
            <w:vAlign w:val="center"/>
          </w:tcPr>
          <w:p w14:paraId="71EB65E5" w14:textId="77777777" w:rsidR="002E00C0" w:rsidRPr="002E00C0" w:rsidRDefault="002E00C0" w:rsidP="00F95580">
            <w:pPr>
              <w:pStyle w:val="a9"/>
              <w:wordWrap w:val="0"/>
            </w:pPr>
            <w:r w:rsidRPr="002E00C0">
              <w:rPr>
                <w:rFonts w:hint="eastAsia"/>
              </w:rPr>
              <w:t>检材编号</w:t>
            </w:r>
          </w:p>
        </w:tc>
        <w:tc>
          <w:tcPr>
            <w:tcW w:w="6584" w:type="dxa"/>
            <w:gridSpan w:val="4"/>
            <w:vAlign w:val="center"/>
          </w:tcPr>
          <w:p w14:paraId="6EB0FA73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检材信息</w:t>
            </w:r>
          </w:p>
        </w:tc>
      </w:tr>
      <w:tr w:rsidR="002E00C0" w14:paraId="1CAFF3E8" w14:textId="77777777" w:rsidTr="00EB057B">
        <w:trPr>
          <w:trHeight w:val="463"/>
          <w:jc w:val="center"/>
        </w:trPr>
        <w:tc>
          <w:tcPr>
            <w:tcW w:w="1921" w:type="dxa"/>
            <w:vMerge w:val="restart"/>
            <w:vAlign w:val="center"/>
          </w:tcPr>
          <w:p w14:paraId="06CA06B7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2022-150-001</w:t>
            </w:r>
          </w:p>
        </w:tc>
        <w:tc>
          <w:tcPr>
            <w:tcW w:w="1366" w:type="dxa"/>
            <w:vAlign w:val="center"/>
          </w:tcPr>
          <w:p w14:paraId="0F7043D8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名称</w:t>
            </w:r>
          </w:p>
        </w:tc>
        <w:tc>
          <w:tcPr>
            <w:tcW w:w="1823" w:type="dxa"/>
            <w:vAlign w:val="center"/>
          </w:tcPr>
          <w:p w14:paraId="60E7732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笔记本电脑</w:t>
            </w:r>
          </w:p>
        </w:tc>
        <w:tc>
          <w:tcPr>
            <w:tcW w:w="1367" w:type="dxa"/>
            <w:vAlign w:val="center"/>
          </w:tcPr>
          <w:p w14:paraId="2A38CC00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数量</w:t>
            </w:r>
          </w:p>
        </w:tc>
        <w:tc>
          <w:tcPr>
            <w:tcW w:w="2028" w:type="dxa"/>
            <w:vAlign w:val="center"/>
          </w:tcPr>
          <w:p w14:paraId="5FF6DE03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1</w:t>
            </w:r>
          </w:p>
        </w:tc>
      </w:tr>
      <w:tr w:rsidR="002E00C0" w14:paraId="0C16E380" w14:textId="77777777" w:rsidTr="00EB057B">
        <w:trPr>
          <w:trHeight w:val="463"/>
          <w:jc w:val="center"/>
        </w:trPr>
        <w:tc>
          <w:tcPr>
            <w:tcW w:w="1921" w:type="dxa"/>
            <w:vMerge/>
            <w:vAlign w:val="center"/>
          </w:tcPr>
          <w:p w14:paraId="252CC474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  <w:tc>
          <w:tcPr>
            <w:tcW w:w="1366" w:type="dxa"/>
            <w:vAlign w:val="center"/>
          </w:tcPr>
          <w:p w14:paraId="4179605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品牌</w:t>
            </w:r>
          </w:p>
        </w:tc>
        <w:tc>
          <w:tcPr>
            <w:tcW w:w="1823" w:type="dxa"/>
            <w:vAlign w:val="center"/>
          </w:tcPr>
          <w:p w14:paraId="6870FCE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联想</w:t>
            </w:r>
          </w:p>
        </w:tc>
        <w:tc>
          <w:tcPr>
            <w:tcW w:w="1367" w:type="dxa"/>
            <w:vAlign w:val="center"/>
          </w:tcPr>
          <w:p w14:paraId="51A254CC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型号</w:t>
            </w:r>
          </w:p>
        </w:tc>
        <w:tc>
          <w:tcPr>
            <w:tcW w:w="2028" w:type="dxa"/>
            <w:vAlign w:val="center"/>
          </w:tcPr>
          <w:p w14:paraId="5B9C091F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TP</w:t>
            </w:r>
            <w:r>
              <w:t>00077</w:t>
            </w:r>
            <w:r>
              <w:rPr>
                <w:rFonts w:hint="eastAsia"/>
              </w:rPr>
              <w:t>B</w:t>
            </w:r>
          </w:p>
        </w:tc>
      </w:tr>
      <w:tr w:rsidR="002E00C0" w14:paraId="01515D9D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652254ED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71210779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SN</w:t>
            </w:r>
          </w:p>
        </w:tc>
        <w:tc>
          <w:tcPr>
            <w:tcW w:w="5218" w:type="dxa"/>
            <w:gridSpan w:val="3"/>
            <w:vAlign w:val="center"/>
          </w:tcPr>
          <w:p w14:paraId="1B28A51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PF-</w:t>
            </w:r>
            <w:r>
              <w:t>0</w:t>
            </w:r>
            <w:r>
              <w:rPr>
                <w:rFonts w:hint="eastAsia"/>
              </w:rPr>
              <w:t>YFB</w:t>
            </w:r>
            <w:r>
              <w:t>1</w:t>
            </w:r>
            <w:r>
              <w:rPr>
                <w:rFonts w:hint="eastAsia"/>
              </w:rPr>
              <w:t>Q</w:t>
            </w:r>
          </w:p>
        </w:tc>
      </w:tr>
      <w:tr w:rsidR="002E00C0" w14:paraId="7942398B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2980FABF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54203965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保存状况</w:t>
            </w:r>
          </w:p>
        </w:tc>
        <w:tc>
          <w:tcPr>
            <w:tcW w:w="5218" w:type="dxa"/>
            <w:gridSpan w:val="3"/>
            <w:vAlign w:val="center"/>
          </w:tcPr>
          <w:p w14:paraId="7346AC05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外表良好</w:t>
            </w:r>
          </w:p>
        </w:tc>
      </w:tr>
      <w:tr w:rsidR="002E00C0" w14:paraId="5AD378C5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7CA681E7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1AD2773A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收到时间</w:t>
            </w:r>
          </w:p>
        </w:tc>
        <w:tc>
          <w:tcPr>
            <w:tcW w:w="5218" w:type="dxa"/>
            <w:gridSpan w:val="3"/>
            <w:vAlign w:val="center"/>
          </w:tcPr>
          <w:p w14:paraId="1734ACBC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2022年09月14日</w:t>
            </w:r>
          </w:p>
        </w:tc>
      </w:tr>
      <w:tr w:rsidR="002E00C0" w14:paraId="41B47926" w14:textId="77777777" w:rsidTr="00EB057B">
        <w:trPr>
          <w:trHeight w:val="519"/>
          <w:jc w:val="center"/>
        </w:trPr>
        <w:tc>
          <w:tcPr>
            <w:tcW w:w="1921" w:type="dxa"/>
            <w:vMerge/>
            <w:vAlign w:val="center"/>
          </w:tcPr>
          <w:p w14:paraId="7DCCFA8D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3BB4DD06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备注</w:t>
            </w:r>
          </w:p>
        </w:tc>
        <w:tc>
          <w:tcPr>
            <w:tcW w:w="5218" w:type="dxa"/>
            <w:gridSpan w:val="3"/>
            <w:vAlign w:val="center"/>
          </w:tcPr>
          <w:p w14:paraId="248FF4F1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</w:tr>
      <w:tr w:rsidR="002E00C0" w14:paraId="07A06E6E" w14:textId="77777777" w:rsidTr="00EB057B">
        <w:trPr>
          <w:trHeight w:val="463"/>
          <w:jc w:val="center"/>
        </w:trPr>
        <w:tc>
          <w:tcPr>
            <w:tcW w:w="1921" w:type="dxa"/>
            <w:vMerge w:val="restart"/>
            <w:vAlign w:val="center"/>
          </w:tcPr>
          <w:p w14:paraId="4398781A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2022-150-002</w:t>
            </w:r>
          </w:p>
        </w:tc>
        <w:tc>
          <w:tcPr>
            <w:tcW w:w="1366" w:type="dxa"/>
            <w:vAlign w:val="center"/>
          </w:tcPr>
          <w:p w14:paraId="4B445A5B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名称</w:t>
            </w:r>
          </w:p>
        </w:tc>
        <w:tc>
          <w:tcPr>
            <w:tcW w:w="1823" w:type="dxa"/>
            <w:vAlign w:val="center"/>
          </w:tcPr>
          <w:p w14:paraId="184B37E4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手机</w:t>
            </w:r>
          </w:p>
        </w:tc>
        <w:tc>
          <w:tcPr>
            <w:tcW w:w="1367" w:type="dxa"/>
            <w:vAlign w:val="center"/>
          </w:tcPr>
          <w:p w14:paraId="18ABEFB6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数量</w:t>
            </w:r>
          </w:p>
        </w:tc>
        <w:tc>
          <w:tcPr>
            <w:tcW w:w="2028" w:type="dxa"/>
            <w:vAlign w:val="center"/>
          </w:tcPr>
          <w:p w14:paraId="1717D058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1</w:t>
            </w:r>
          </w:p>
        </w:tc>
      </w:tr>
      <w:tr w:rsidR="002E00C0" w14:paraId="6416A407" w14:textId="77777777" w:rsidTr="00EB057B">
        <w:trPr>
          <w:trHeight w:val="463"/>
          <w:jc w:val="center"/>
        </w:trPr>
        <w:tc>
          <w:tcPr>
            <w:tcW w:w="1921" w:type="dxa"/>
            <w:vMerge/>
            <w:vAlign w:val="center"/>
          </w:tcPr>
          <w:p w14:paraId="30B916C1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华为</w:t>
            </w:r>
          </w:p>
        </w:tc>
        <w:tc>
          <w:tcPr>
            <w:tcW w:w="1366" w:type="dxa"/>
            <w:vAlign w:val="center"/>
          </w:tcPr>
          <w:p w14:paraId="47AAA4B5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品牌</w:t>
            </w:r>
          </w:p>
        </w:tc>
        <w:tc>
          <w:tcPr>
            <w:tcW w:w="1823" w:type="dxa"/>
            <w:vAlign w:val="center"/>
          </w:tcPr>
          <w:p w14:paraId="787D8F3D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华为</w:t>
            </w:r>
          </w:p>
        </w:tc>
        <w:tc>
          <w:tcPr>
            <w:tcW w:w="1367" w:type="dxa"/>
            <w:vAlign w:val="center"/>
          </w:tcPr>
          <w:p w14:paraId="03ED0F0D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型号</w:t>
            </w:r>
          </w:p>
        </w:tc>
        <w:tc>
          <w:tcPr>
            <w:tcW w:w="2028" w:type="dxa"/>
            <w:vAlign w:val="center"/>
          </w:tcPr>
          <w:p w14:paraId="38670AD0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NOP-AN00</w:t>
            </w:r>
          </w:p>
        </w:tc>
      </w:tr>
      <w:tr w:rsidR="002E00C0" w14:paraId="5E4CD092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539F91E9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2BAD6AAB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IMEI</w:t>
            </w:r>
          </w:p>
        </w:tc>
        <w:tc>
          <w:tcPr>
            <w:tcW w:w="5218" w:type="dxa"/>
            <w:gridSpan w:val="3"/>
            <w:vAlign w:val="center"/>
          </w:tcPr>
          <w:p w14:paraId="36E1DF7D" w14:textId="77777777" w:rsidR="002E00C0" w:rsidRDefault="002E00C0" w:rsidP="00F95580">
            <w:pPr>
              <w:pStyle w:val="a9"/>
              <w:wordWrap w:val="0"/>
            </w:pPr>
            <w:r w:rsidRPr="00C53123">
              <w:t>862393047196809</w:t>
            </w:r>
          </w:p>
          <w:p w14:paraId="12478F30" w14:textId="77777777" w:rsidR="002E00C0" w:rsidRDefault="002E00C0" w:rsidP="00F95580">
            <w:pPr>
              <w:pStyle w:val="a9"/>
              <w:wordWrap w:val="0"/>
            </w:pPr>
            <w:r w:rsidRPr="00C53123">
              <w:t>862393047235953</w:t>
            </w:r>
          </w:p>
        </w:tc>
      </w:tr>
      <w:tr w:rsidR="002E00C0" w14:paraId="609D4893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43EA4A5B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0E334C5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保存状况</w:t>
            </w:r>
          </w:p>
        </w:tc>
        <w:tc>
          <w:tcPr>
            <w:tcW w:w="5218" w:type="dxa"/>
            <w:gridSpan w:val="3"/>
            <w:vAlign w:val="center"/>
          </w:tcPr>
          <w:p w14:paraId="61038F4C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屏幕有裂痕</w:t>
            </w:r>
          </w:p>
        </w:tc>
      </w:tr>
      <w:tr w:rsidR="002E00C0" w14:paraId="25560667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0CF613CF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5762AEF6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收到时间</w:t>
            </w:r>
          </w:p>
        </w:tc>
        <w:tc>
          <w:tcPr>
            <w:tcW w:w="5218" w:type="dxa"/>
            <w:gridSpan w:val="3"/>
            <w:vAlign w:val="center"/>
          </w:tcPr>
          <w:p w14:paraId="7FDEE722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2022年09月14日</w:t>
            </w:r>
          </w:p>
        </w:tc>
      </w:tr>
      <w:tr w:rsidR="002E00C0" w14:paraId="3EE79FED" w14:textId="77777777" w:rsidTr="00EB057B">
        <w:trPr>
          <w:trHeight w:val="519"/>
          <w:jc w:val="center"/>
        </w:trPr>
        <w:tc>
          <w:tcPr>
            <w:tcW w:w="1921" w:type="dxa"/>
            <w:vMerge/>
            <w:vAlign w:val="center"/>
          </w:tcPr>
          <w:p w14:paraId="70406B6A" w14:textId="77777777" w:rsidR="002E00C0" w:rsidRDefault="002E00C0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7265C514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备注</w:t>
            </w:r>
          </w:p>
        </w:tc>
        <w:tc>
          <w:tcPr>
            <w:tcW w:w="5218" w:type="dxa"/>
            <w:gridSpan w:val="3"/>
            <w:vAlign w:val="center"/>
          </w:tcPr>
          <w:p w14:paraId="45468EF8" w14:textId="77777777" w:rsidR="002E00C0" w:rsidRDefault="002E00C0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</w:tr>
    </w:tbl>
    <w:p w14:paraId="5F098558" w14:textId="77777777" w:rsidR="00274DEF" w:rsidRDefault="00274DEF" w:rsidP="00F95580">
      <w:pPr>
        <w:pStyle w:val="1"/>
      </w:pPr>
      <w:r>
        <w:rPr>
          <w:rFonts w:hint="eastAsia"/>
        </w:rPr>
        <w:t>基本案情</w:t>
      </w:r>
    </w:p>
    <w:p w14:paraId="0B4D5C76" w14:textId="5E363F4E" w:rsidR="00274DEF" w:rsidRDefault="00274DEF" w:rsidP="00F95580">
      <w:pPr>
        <w:pStyle w:val="a7"/>
        <w:wordWrap w:val="0"/>
      </w:pPr>
      <w:r w:rsidRPr="000448D2">
        <w:rPr>
          <w:rFonts w:hint="eastAsia"/>
        </w:rPr>
        <w:t>据</w:t>
      </w:r>
      <w:r w:rsidRPr="000448D2">
        <w:t>委托</w:t>
      </w:r>
      <w:r w:rsidR="00B37973">
        <w:rPr>
          <w:rFonts w:hint="eastAsia"/>
        </w:rPr>
        <w:t>方</w:t>
      </w:r>
      <w:r w:rsidRPr="000448D2">
        <w:t>介绍，</w:t>
      </w:r>
      <w:r w:rsidR="002E00C0" w:rsidRPr="002E00C0">
        <w:rPr>
          <w:rFonts w:hint="eastAsia"/>
        </w:rPr>
        <w:t>员工涉嫌利用职务便利，收受客户好处费</w:t>
      </w:r>
      <w:r w:rsidR="002E00C0">
        <w:rPr>
          <w:rFonts w:hint="eastAsia"/>
        </w:rPr>
        <w:t>。</w:t>
      </w:r>
    </w:p>
    <w:p w14:paraId="31E0C607" w14:textId="77777777" w:rsidR="00274DEF" w:rsidRDefault="00274DEF" w:rsidP="00F95580">
      <w:pPr>
        <w:pStyle w:val="1"/>
      </w:pPr>
      <w:r>
        <w:rPr>
          <w:rFonts w:hint="eastAsia"/>
        </w:rPr>
        <w:t>资料摘要</w:t>
      </w:r>
    </w:p>
    <w:p w14:paraId="1719C600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鉴定人员：</w:t>
      </w:r>
    </w:p>
    <w:p w14:paraId="52CD9E1A" w14:textId="6EE135C4" w:rsidR="00274DEF" w:rsidRDefault="002E00C0" w:rsidP="00F95580">
      <w:pPr>
        <w:pStyle w:val="a7"/>
        <w:wordWrap w:val="0"/>
      </w:pPr>
      <w:r w:rsidRPr="00330331">
        <w:rPr>
          <w:rFonts w:hint="eastAsia"/>
        </w:rPr>
        <w:t>段继平、</w:t>
      </w:r>
      <w:r w:rsidR="005722ED" w:rsidRPr="00330331">
        <w:rPr>
          <w:rFonts w:hint="eastAsia"/>
        </w:rPr>
        <w:t>谢春磊</w:t>
      </w:r>
    </w:p>
    <w:p w14:paraId="35373CD0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鉴定日期：</w:t>
      </w:r>
    </w:p>
    <w:p w14:paraId="2324CA96" w14:textId="231C8A9F" w:rsidR="00274DEF" w:rsidRDefault="002E00C0" w:rsidP="00F95580">
      <w:pPr>
        <w:pStyle w:val="a7"/>
        <w:wordWrap w:val="0"/>
      </w:pPr>
      <w:r>
        <w:t>2022</w:t>
      </w:r>
      <w:r>
        <w:rPr>
          <w:rFonts w:hint="eastAsia"/>
        </w:rPr>
        <w:t>年9月1</w:t>
      </w:r>
      <w:r>
        <w:t>4</w:t>
      </w:r>
      <w:r>
        <w:rPr>
          <w:rFonts w:hint="eastAsia"/>
        </w:rPr>
        <w:t>日至2</w:t>
      </w:r>
      <w:r>
        <w:t>022</w:t>
      </w:r>
      <w:r>
        <w:rPr>
          <w:rFonts w:hint="eastAsia"/>
        </w:rPr>
        <w:t>年9月3</w:t>
      </w:r>
      <w:r>
        <w:t>0</w:t>
      </w:r>
      <w:r>
        <w:rPr>
          <w:rFonts w:hint="eastAsia"/>
        </w:rPr>
        <w:t>日</w:t>
      </w:r>
    </w:p>
    <w:p w14:paraId="557C99DC" w14:textId="77777777" w:rsidR="00274DEF" w:rsidRDefault="00274DEF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鉴定地点：</w:t>
      </w:r>
    </w:p>
    <w:p w14:paraId="28275DB2" w14:textId="77777777" w:rsidR="00274DEF" w:rsidRDefault="001F5CA9" w:rsidP="00F95580">
      <w:pPr>
        <w:pStyle w:val="a7"/>
        <w:wordWrap w:val="0"/>
      </w:pPr>
      <w:r w:rsidRPr="001F5CA9">
        <w:rPr>
          <w:rFonts w:hint="eastAsia"/>
        </w:rPr>
        <w:t>北京市西城区西直门外南路2</w:t>
      </w:r>
      <w:r w:rsidRPr="001F5CA9">
        <w:t>6</w:t>
      </w:r>
      <w:r w:rsidRPr="001F5CA9">
        <w:rPr>
          <w:rFonts w:hint="eastAsia"/>
        </w:rPr>
        <w:t>号院1号楼-</w:t>
      </w:r>
      <w:r w:rsidRPr="001F5CA9">
        <w:t>4</w:t>
      </w:r>
      <w:r w:rsidRPr="001F5CA9">
        <w:rPr>
          <w:rFonts w:hint="eastAsia"/>
        </w:rPr>
        <w:t>至5层1</w:t>
      </w:r>
      <w:r w:rsidRPr="001F5CA9">
        <w:t>01</w:t>
      </w:r>
      <w:r w:rsidRPr="001F5CA9">
        <w:rPr>
          <w:rFonts w:hint="eastAsia"/>
        </w:rPr>
        <w:t>内3层3</w:t>
      </w:r>
      <w:r w:rsidRPr="001F5CA9">
        <w:t>09</w:t>
      </w:r>
      <w:r w:rsidRPr="001F5CA9">
        <w:rPr>
          <w:rFonts w:hint="eastAsia"/>
        </w:rPr>
        <w:t>、3</w:t>
      </w:r>
      <w:r w:rsidRPr="001F5CA9">
        <w:t>10</w:t>
      </w:r>
      <w:r w:rsidRPr="001F5CA9">
        <w:rPr>
          <w:rFonts w:hint="eastAsia"/>
        </w:rPr>
        <w:t>、3</w:t>
      </w:r>
      <w:r w:rsidRPr="001F5CA9">
        <w:t>11</w:t>
      </w:r>
      <w:r w:rsidRPr="001F5CA9">
        <w:rPr>
          <w:rFonts w:hint="eastAsia"/>
        </w:rPr>
        <w:t>室</w:t>
      </w:r>
    </w:p>
    <w:p w14:paraId="0942482A" w14:textId="77777777" w:rsidR="00274DEF" w:rsidRDefault="00274DEF" w:rsidP="00F95580">
      <w:pPr>
        <w:pStyle w:val="2"/>
        <w:wordWrap w:val="0"/>
        <w:ind w:left="1190" w:hangingChars="425" w:hanging="1190"/>
      </w:pPr>
      <w:r w:rsidRPr="00274DEF">
        <w:rPr>
          <w:rFonts w:hint="eastAsia"/>
        </w:rPr>
        <w:lastRenderedPageBreak/>
        <w:t>鉴定材料的选取、使用</w:t>
      </w:r>
      <w:r>
        <w:rPr>
          <w:rFonts w:hint="eastAsia"/>
        </w:rPr>
        <w:t>：</w:t>
      </w:r>
    </w:p>
    <w:p w14:paraId="4ED72635" w14:textId="77777777" w:rsidR="00274DEF" w:rsidRDefault="00274DEF" w:rsidP="00F95580">
      <w:pPr>
        <w:pStyle w:val="a7"/>
        <w:wordWrap w:val="0"/>
      </w:pPr>
      <w:r w:rsidRPr="00274DEF">
        <w:rPr>
          <w:rFonts w:hint="eastAsia"/>
        </w:rPr>
        <w:t>本次鉴定使用了所有鉴定材料进行检验。</w:t>
      </w:r>
    </w:p>
    <w:p w14:paraId="2EE1ACE0" w14:textId="77777777" w:rsidR="00274DEF" w:rsidRPr="00274DEF" w:rsidRDefault="00274DEF" w:rsidP="00F95580">
      <w:pPr>
        <w:pStyle w:val="2"/>
        <w:wordWrap w:val="0"/>
        <w:ind w:left="1190" w:hangingChars="425" w:hanging="1190"/>
      </w:pPr>
      <w:r w:rsidRPr="00274DEF">
        <w:rPr>
          <w:rFonts w:hint="eastAsia"/>
        </w:rPr>
        <w:t>采用的技术标准、技术规范或者技术方法</w:t>
      </w:r>
      <w:r>
        <w:rPr>
          <w:rFonts w:hint="eastAsia"/>
        </w:rPr>
        <w:t>：</w:t>
      </w:r>
    </w:p>
    <w:p w14:paraId="22B1DD40" w14:textId="2EFE948A" w:rsidR="00F40FFB" w:rsidRPr="00F83B9B" w:rsidRDefault="00274DEF" w:rsidP="00F95580">
      <w:pPr>
        <w:pStyle w:val="a7"/>
        <w:wordWrap w:val="0"/>
      </w:pPr>
      <w:r w:rsidRPr="00274DEF">
        <w:rPr>
          <w:rFonts w:hint="eastAsia"/>
        </w:rPr>
        <w:t>本次鉴定依据</w:t>
      </w:r>
      <w:r w:rsidR="00884098" w:rsidRPr="00884098">
        <w:t>SF/Z JD0400001-2014《电子数据司法鉴定通用实施规范》、GA/T 976-2012《电子数据法庭科学鉴定通用方法》、GB/T 29360-2012《电子物证数据恢复检验规程》</w:t>
      </w:r>
      <w:r w:rsidR="00884098">
        <w:rPr>
          <w:rFonts w:hint="eastAsia"/>
        </w:rPr>
        <w:t>、</w:t>
      </w:r>
      <w:r w:rsidR="00884098" w:rsidRPr="00884098">
        <w:t>GB/T 29362-2012《电子物证数据搜索检验规程》、SF/Z JD0401002-2015《手机电子数据提取操作规范》和SF/Z JD0402003-2015《即时通讯记录检验操作规范》</w:t>
      </w:r>
    </w:p>
    <w:p w14:paraId="1C81ABDB" w14:textId="77777777" w:rsidR="00274DEF" w:rsidRDefault="00274DEF" w:rsidP="00F95580">
      <w:pPr>
        <w:pStyle w:val="2"/>
        <w:wordWrap w:val="0"/>
        <w:ind w:left="1190" w:hangingChars="425" w:hanging="1190"/>
      </w:pPr>
      <w:r w:rsidRPr="00274DEF">
        <w:rPr>
          <w:rFonts w:hint="eastAsia"/>
        </w:rPr>
        <w:t>检验使用的仪器设备：</w:t>
      </w:r>
    </w:p>
    <w:p w14:paraId="35AAAE9A" w14:textId="270B63BF" w:rsidR="00274DEF" w:rsidRPr="00B10595" w:rsidRDefault="00274DEF" w:rsidP="00F95580">
      <w:pPr>
        <w:pStyle w:val="a7"/>
        <w:wordWrap w:val="0"/>
        <w:ind w:right="36"/>
      </w:pPr>
      <w:r w:rsidRPr="00274DEF">
        <w:rPr>
          <w:rFonts w:hint="eastAsia"/>
        </w:rPr>
        <w:t>本次鉴定使用</w:t>
      </w:r>
      <w:r w:rsidR="00183048">
        <w:t>WSDJ/HW-A</w:t>
      </w:r>
      <w:r w:rsidR="008B4868">
        <w:t>-</w:t>
      </w:r>
      <w:r w:rsidRPr="00274DEF">
        <w:t>T</w:t>
      </w:r>
      <w:r w:rsidR="008B4868">
        <w:t>30</w:t>
      </w:r>
      <w:r w:rsidR="00225F2C">
        <w:t>/G0</w:t>
      </w:r>
      <w:r w:rsidR="002E00C0">
        <w:t>4</w:t>
      </w:r>
      <w:r w:rsidRPr="00274DEF">
        <w:t>（计算机的设备编号）设备进行检验</w:t>
      </w:r>
      <w:r>
        <w:rPr>
          <w:rFonts w:hint="eastAsia"/>
        </w:rPr>
        <w:t>。鉴定使用软件：</w:t>
      </w:r>
      <w:r w:rsidR="000A2DB1">
        <w:rPr>
          <w:rFonts w:hint="eastAsia"/>
        </w:rPr>
        <w:t>磁盘镜像工具</w:t>
      </w:r>
      <w:proofErr w:type="spellStart"/>
      <w:r w:rsidR="000A2DB1" w:rsidRPr="000A2DB1">
        <w:t>AccessData</w:t>
      </w:r>
      <w:proofErr w:type="spellEnd"/>
      <w:r w:rsidR="000A2DB1" w:rsidRPr="000A2DB1">
        <w:t xml:space="preserve"> FTK Imager 3.4</w:t>
      </w:r>
      <w:r w:rsidR="000A2DB1">
        <w:rPr>
          <w:rFonts w:hint="eastAsia"/>
        </w:rPr>
        <w:t>版、</w:t>
      </w:r>
      <w:r w:rsidR="00B10595" w:rsidRPr="00B10595">
        <w:rPr>
          <w:rFonts w:hint="eastAsia"/>
        </w:rPr>
        <w:t>盘古石计算机取证分析系统</w:t>
      </w:r>
      <w:r w:rsidR="00B10595">
        <w:t xml:space="preserve"> 7.12</w:t>
      </w:r>
      <w:r w:rsidR="00B10595">
        <w:rPr>
          <w:rFonts w:hint="eastAsia"/>
        </w:rPr>
        <w:t>版</w:t>
      </w:r>
      <w:r w:rsidR="00412705">
        <w:rPr>
          <w:rFonts w:hint="eastAsia"/>
        </w:rPr>
        <w:t>、</w:t>
      </w:r>
      <w:r w:rsidR="00B10595">
        <w:rPr>
          <w:rFonts w:hint="eastAsia"/>
        </w:rPr>
        <w:t xml:space="preserve">盘古石手机取证分析系统 </w:t>
      </w:r>
      <w:r w:rsidR="00B10595">
        <w:t>7.50</w:t>
      </w:r>
      <w:r w:rsidR="00B10595">
        <w:rPr>
          <w:rFonts w:hint="eastAsia"/>
        </w:rPr>
        <w:t>版</w:t>
      </w:r>
      <w:r w:rsidR="00043821">
        <w:rPr>
          <w:rFonts w:hint="eastAsia"/>
        </w:rPr>
        <w:t>和</w:t>
      </w:r>
      <w:r w:rsidR="00043821">
        <w:rPr>
          <w:rFonts w:hAnsi="仿宋" w:hint="eastAsia"/>
          <w:color w:val="000000" w:themeColor="text1"/>
          <w:szCs w:val="28"/>
        </w:rPr>
        <w:t>哈希</w:t>
      </w:r>
      <w:r w:rsidR="00B10595">
        <w:rPr>
          <w:rFonts w:hAnsi="仿宋"/>
          <w:color w:val="000000" w:themeColor="text1"/>
          <w:szCs w:val="28"/>
        </w:rPr>
        <w:t>计算工具</w:t>
      </w:r>
      <w:proofErr w:type="spellStart"/>
      <w:r w:rsidR="00B10595">
        <w:rPr>
          <w:rFonts w:hAnsi="仿宋"/>
          <w:color w:val="000000" w:themeColor="text1"/>
          <w:szCs w:val="28"/>
        </w:rPr>
        <w:t>HashMyFiles</w:t>
      </w:r>
      <w:proofErr w:type="spellEnd"/>
      <w:r w:rsidR="00B10595">
        <w:rPr>
          <w:rFonts w:hAnsi="仿宋"/>
          <w:color w:val="000000" w:themeColor="text1"/>
          <w:szCs w:val="28"/>
        </w:rPr>
        <w:t xml:space="preserve"> 2.36</w:t>
      </w:r>
      <w:r w:rsidR="00B10595">
        <w:rPr>
          <w:rFonts w:hAnsi="仿宋" w:hint="eastAsia"/>
          <w:color w:val="000000" w:themeColor="text1"/>
          <w:szCs w:val="28"/>
        </w:rPr>
        <w:t>版。</w:t>
      </w:r>
    </w:p>
    <w:p w14:paraId="6FF90CB4" w14:textId="341C60AE" w:rsidR="00274DEF" w:rsidRDefault="00274DEF" w:rsidP="00F95580">
      <w:pPr>
        <w:pStyle w:val="a7"/>
        <w:wordWrap w:val="0"/>
      </w:pPr>
      <w:r w:rsidRPr="00274DEF">
        <w:rPr>
          <w:rFonts w:hint="eastAsia"/>
        </w:rPr>
        <w:t>本次鉴定开始前，启动杀毒软件</w:t>
      </w:r>
      <w:r w:rsidR="00295064" w:rsidRPr="00295064">
        <w:rPr>
          <w:rFonts w:hint="eastAsia"/>
        </w:rPr>
        <w:t>奇安信天擎终端安全管理系统</w:t>
      </w:r>
      <w:r w:rsidR="002E00C0">
        <w:rPr>
          <w:rFonts w:hint="eastAsia"/>
        </w:rPr>
        <w:t>1</w:t>
      </w:r>
      <w:r w:rsidR="002E00C0">
        <w:t>0.1</w:t>
      </w:r>
      <w:r w:rsidRPr="00274DEF">
        <w:t>版本对电子数据检验工作站的系统进行了杀毒，未检测到运行的恶意程序，病毒库更新日期为</w:t>
      </w:r>
      <w:r w:rsidR="00D5748A">
        <w:t>2022</w:t>
      </w:r>
      <w:r w:rsidRPr="00274DEF">
        <w:t>年</w:t>
      </w:r>
      <w:r w:rsidR="002E00C0">
        <w:rPr>
          <w:rFonts w:hint="eastAsia"/>
        </w:rPr>
        <w:t>9</w:t>
      </w:r>
      <w:r w:rsidRPr="00274DEF">
        <w:t>月</w:t>
      </w:r>
      <w:r w:rsidR="002E00C0">
        <w:rPr>
          <w:rFonts w:hint="eastAsia"/>
        </w:rPr>
        <w:t>1</w:t>
      </w:r>
      <w:r w:rsidR="002E00C0">
        <w:t>4</w:t>
      </w:r>
      <w:r w:rsidRPr="00274DEF">
        <w:t>日，同时对检验工作站及周边环境进行了防磁、防水、防静电和防震保护。</w:t>
      </w:r>
    </w:p>
    <w:p w14:paraId="7871FFF0" w14:textId="15EA04C7" w:rsidR="00B10595" w:rsidRDefault="00B10595" w:rsidP="00F95580">
      <w:pPr>
        <w:pStyle w:val="a7"/>
        <w:wordWrap w:val="0"/>
        <w:ind w:firstLineChars="0" w:firstLine="0"/>
        <w:jc w:val="distribute"/>
      </w:pPr>
      <w:r>
        <w:rPr>
          <w:rFonts w:hint="eastAsia"/>
        </w:rPr>
        <w:t>=================此页以下为空白===============</w:t>
      </w:r>
    </w:p>
    <w:p w14:paraId="40694F86" w14:textId="77777777" w:rsidR="00870682" w:rsidRDefault="00870682" w:rsidP="00F95580">
      <w:pPr>
        <w:pStyle w:val="1"/>
      </w:pPr>
      <w:r>
        <w:rPr>
          <w:rFonts w:hint="eastAsia"/>
        </w:rPr>
        <w:lastRenderedPageBreak/>
        <w:t>鉴定过程</w:t>
      </w:r>
    </w:p>
    <w:p w14:paraId="231CA485" w14:textId="496B9EE8" w:rsidR="00870682" w:rsidRDefault="00870682" w:rsidP="00F95580">
      <w:pPr>
        <w:pStyle w:val="3"/>
        <w:wordWrap w:val="0"/>
      </w:pPr>
      <w:r>
        <w:rPr>
          <w:rFonts w:hint="eastAsia"/>
        </w:rPr>
        <w:t>检材</w:t>
      </w:r>
      <w:r w:rsidR="00B10595">
        <w:rPr>
          <w:rFonts w:hint="eastAsia"/>
        </w:rPr>
        <w:t>2</w:t>
      </w:r>
      <w:r w:rsidR="00B10595">
        <w:t>022-150-001</w:t>
      </w:r>
    </w:p>
    <w:p w14:paraId="1CE037D1" w14:textId="4B62570A" w:rsidR="00870682" w:rsidRDefault="00B10595" w:rsidP="00F95580">
      <w:pPr>
        <w:pStyle w:val="4"/>
        <w:wordWrap w:val="0"/>
      </w:pPr>
      <w:r>
        <w:rPr>
          <w:rFonts w:hint="eastAsia"/>
        </w:rPr>
        <w:t>制作镜像</w:t>
      </w:r>
    </w:p>
    <w:p w14:paraId="60CA1AED" w14:textId="400C67A6" w:rsidR="00870682" w:rsidRDefault="00A848F3" w:rsidP="00F95580">
      <w:pPr>
        <w:pStyle w:val="a7"/>
        <w:wordWrap w:val="0"/>
      </w:pPr>
      <w:r>
        <w:rPr>
          <w:rFonts w:hint="eastAsia"/>
        </w:rPr>
        <w:t>将检材“202</w:t>
      </w:r>
      <w:r>
        <w:t>2</w:t>
      </w:r>
      <w:r>
        <w:rPr>
          <w:rFonts w:hint="eastAsia"/>
        </w:rPr>
        <w:t>-1</w:t>
      </w:r>
      <w:r>
        <w:t>50</w:t>
      </w:r>
      <w:r>
        <w:rPr>
          <w:rFonts w:hint="eastAsia"/>
        </w:rPr>
        <w:t>-001”</w:t>
      </w:r>
      <w:r w:rsidR="00B37973">
        <w:rPr>
          <w:rFonts w:hint="eastAsia"/>
        </w:rPr>
        <w:t>中内置硬盘</w:t>
      </w:r>
      <w:r>
        <w:rPr>
          <w:rFonts w:hint="eastAsia"/>
        </w:rPr>
        <w:t>接入盘</w:t>
      </w:r>
      <w:r w:rsidR="00B37973">
        <w:rPr>
          <w:rFonts w:hint="eastAsia"/>
        </w:rPr>
        <w:t>古</w:t>
      </w:r>
      <w:r>
        <w:rPr>
          <w:rFonts w:hint="eastAsia"/>
        </w:rPr>
        <w:t>石取证一体机的SATA只读接口，并使用</w:t>
      </w:r>
      <w:r w:rsidRPr="000A2DB1">
        <w:t>FTK Imager</w:t>
      </w:r>
      <w:r>
        <w:rPr>
          <w:rFonts w:hint="eastAsia"/>
        </w:rPr>
        <w:t>软件制作检材</w:t>
      </w:r>
      <w:r w:rsidR="00B37973">
        <w:rPr>
          <w:rFonts w:hint="eastAsia"/>
        </w:rPr>
        <w:t>内置硬盘</w:t>
      </w:r>
      <w:r>
        <w:rPr>
          <w:rFonts w:hint="eastAsia"/>
        </w:rPr>
        <w:t>的E01镜像</w:t>
      </w:r>
      <w:r w:rsidR="00B20824">
        <w:rPr>
          <w:rFonts w:hint="eastAsia"/>
        </w:rPr>
        <w:t>。</w:t>
      </w:r>
      <w:r>
        <w:t>镜像</w:t>
      </w:r>
      <w:r>
        <w:rPr>
          <w:rFonts w:hint="eastAsia"/>
        </w:rPr>
        <w:t>文件</w:t>
      </w:r>
      <w:r>
        <w:t>的</w:t>
      </w:r>
      <w:r w:rsidR="009474BE">
        <w:rPr>
          <w:rFonts w:hint="eastAsia"/>
        </w:rPr>
        <w:t>文件名、</w:t>
      </w:r>
      <w:r>
        <w:t>大小和</w:t>
      </w:r>
      <w:r>
        <w:rPr>
          <w:rFonts w:hint="eastAsia"/>
        </w:rPr>
        <w:t>源盘</w:t>
      </w:r>
      <w:r>
        <w:t>SHA256值如下表所示</w:t>
      </w:r>
      <w:r>
        <w:rPr>
          <w:rFonts w:hint="eastAsia"/>
        </w:rPr>
        <w:t>：</w:t>
      </w:r>
    </w:p>
    <w:tbl>
      <w:tblPr>
        <w:tblStyle w:val="ab"/>
        <w:tblW w:w="8504" w:type="dxa"/>
        <w:jc w:val="center"/>
        <w:tblLayout w:type="fixed"/>
        <w:tblLook w:val="04A0" w:firstRow="1" w:lastRow="0" w:firstColumn="1" w:lastColumn="0" w:noHBand="0" w:noVBand="1"/>
      </w:tblPr>
      <w:tblGrid>
        <w:gridCol w:w="2206"/>
        <w:gridCol w:w="2386"/>
        <w:gridCol w:w="3912"/>
      </w:tblGrid>
      <w:tr w:rsidR="00A848F3" w14:paraId="7C568815" w14:textId="77777777" w:rsidTr="00EB057B">
        <w:trPr>
          <w:trHeight w:hRule="exact" w:val="455"/>
          <w:jc w:val="center"/>
        </w:trPr>
        <w:tc>
          <w:tcPr>
            <w:tcW w:w="2206" w:type="dxa"/>
          </w:tcPr>
          <w:p w14:paraId="2BD720C0" w14:textId="77777777" w:rsidR="00A848F3" w:rsidRDefault="00A848F3" w:rsidP="00F95580">
            <w:pPr>
              <w:pStyle w:val="a9"/>
              <w:wordWrap w:val="0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文件名</w:t>
            </w:r>
          </w:p>
        </w:tc>
        <w:tc>
          <w:tcPr>
            <w:tcW w:w="2386" w:type="dxa"/>
          </w:tcPr>
          <w:p w14:paraId="7710358C" w14:textId="77777777" w:rsidR="00A848F3" w:rsidRDefault="00A848F3" w:rsidP="00F95580">
            <w:pPr>
              <w:pStyle w:val="a9"/>
              <w:wordWrap w:val="0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文件</w:t>
            </w:r>
            <w:r>
              <w:rPr>
                <w:b/>
                <w:bCs/>
                <w:sz w:val="22"/>
                <w:szCs w:val="22"/>
              </w:rPr>
              <w:t>大小</w:t>
            </w:r>
          </w:p>
        </w:tc>
        <w:tc>
          <w:tcPr>
            <w:tcW w:w="3912" w:type="dxa"/>
          </w:tcPr>
          <w:p w14:paraId="43E326DB" w14:textId="2FE93440" w:rsidR="00A848F3" w:rsidRDefault="00B37973" w:rsidP="00F95580">
            <w:pPr>
              <w:pStyle w:val="a9"/>
              <w:wordWrap w:val="0"/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源盘</w:t>
            </w:r>
            <w:r w:rsidR="00A848F3">
              <w:rPr>
                <w:b/>
                <w:bCs/>
                <w:sz w:val="22"/>
                <w:szCs w:val="22"/>
              </w:rPr>
              <w:t>SHA256</w:t>
            </w:r>
          </w:p>
        </w:tc>
      </w:tr>
      <w:tr w:rsidR="00A848F3" w14:paraId="4D372D13" w14:textId="77777777" w:rsidTr="00EB057B">
        <w:trPr>
          <w:jc w:val="center"/>
        </w:trPr>
        <w:tc>
          <w:tcPr>
            <w:tcW w:w="2206" w:type="dxa"/>
            <w:vAlign w:val="center"/>
          </w:tcPr>
          <w:p w14:paraId="1EAF7662" w14:textId="096B1E77" w:rsidR="00A848F3" w:rsidRDefault="007871C4" w:rsidP="00F95580">
            <w:pPr>
              <w:pStyle w:val="a9"/>
              <w:wordWrap w:val="0"/>
              <w:rPr>
                <w:sz w:val="22"/>
                <w:szCs w:val="22"/>
              </w:rPr>
            </w:pPr>
            <w:bookmarkStart w:id="0" w:name="_Hlk115286395"/>
            <w:r w:rsidRPr="007871C4">
              <w:rPr>
                <w:sz w:val="22"/>
                <w:szCs w:val="22"/>
              </w:rPr>
              <w:t>202209141430</w:t>
            </w:r>
            <w:r w:rsidR="00A848F3">
              <w:rPr>
                <w:rFonts w:hint="eastAsia"/>
                <w:sz w:val="22"/>
                <w:szCs w:val="22"/>
              </w:rPr>
              <w:t>.E01</w:t>
            </w:r>
            <w:bookmarkEnd w:id="0"/>
          </w:p>
        </w:tc>
        <w:tc>
          <w:tcPr>
            <w:tcW w:w="2386" w:type="dxa"/>
            <w:vAlign w:val="center"/>
          </w:tcPr>
          <w:p w14:paraId="4C5D3EAE" w14:textId="733ED253" w:rsidR="00A848F3" w:rsidRDefault="00F8561D" w:rsidP="00F95580">
            <w:pPr>
              <w:pStyle w:val="a9"/>
              <w:wordWrap w:val="0"/>
              <w:rPr>
                <w:sz w:val="22"/>
                <w:szCs w:val="22"/>
              </w:rPr>
            </w:pPr>
            <w:bookmarkStart w:id="1" w:name="_Hlk115284733"/>
            <w:r w:rsidRPr="00F8561D">
              <w:rPr>
                <w:sz w:val="22"/>
                <w:szCs w:val="22"/>
              </w:rPr>
              <w:t>256,154,425,223</w:t>
            </w:r>
            <w:r w:rsidR="00A848F3">
              <w:rPr>
                <w:sz w:val="22"/>
                <w:szCs w:val="22"/>
              </w:rPr>
              <w:t>字节</w:t>
            </w:r>
            <w:bookmarkEnd w:id="1"/>
          </w:p>
        </w:tc>
        <w:tc>
          <w:tcPr>
            <w:tcW w:w="3912" w:type="dxa"/>
            <w:vAlign w:val="center"/>
          </w:tcPr>
          <w:p w14:paraId="303A7214" w14:textId="564893B7" w:rsidR="00A848F3" w:rsidRDefault="009474BE" w:rsidP="00F95580">
            <w:pPr>
              <w:pStyle w:val="a9"/>
              <w:wordWrap w:val="0"/>
              <w:rPr>
                <w:sz w:val="22"/>
                <w:szCs w:val="22"/>
              </w:rPr>
            </w:pPr>
            <w:r w:rsidRPr="009474BE">
              <w:rPr>
                <w:sz w:val="22"/>
                <w:szCs w:val="22"/>
              </w:rPr>
              <w:t>3E0172B0464A7DA93558FF2793A3B7C4FA0D1FA923DF9E378583BFC05434BDB7</w:t>
            </w:r>
          </w:p>
        </w:tc>
      </w:tr>
    </w:tbl>
    <w:p w14:paraId="674998CE" w14:textId="76339201" w:rsidR="00A848F3" w:rsidRDefault="007871C4" w:rsidP="00F95580">
      <w:pPr>
        <w:pStyle w:val="4"/>
        <w:wordWrap w:val="0"/>
      </w:pPr>
      <w:r>
        <w:rPr>
          <w:rFonts w:hint="eastAsia"/>
        </w:rPr>
        <w:t>基本信息</w:t>
      </w:r>
    </w:p>
    <w:p w14:paraId="07AB983C" w14:textId="612D29FF" w:rsidR="00B37973" w:rsidRDefault="00B37973" w:rsidP="00F95580">
      <w:pPr>
        <w:pStyle w:val="a7"/>
        <w:wordWrap w:val="0"/>
      </w:pPr>
      <w:r>
        <w:rPr>
          <w:rFonts w:hint="eastAsia"/>
        </w:rPr>
        <w:t>使用盘古石计算机取证分析系统加载检材</w:t>
      </w:r>
      <w:r w:rsidRPr="00E34CC5">
        <w:rPr>
          <w:rFonts w:hint="eastAsia"/>
        </w:rPr>
        <w:t>硬盘</w:t>
      </w:r>
      <w:r>
        <w:rPr>
          <w:rFonts w:hint="eastAsia"/>
        </w:rPr>
        <w:t>镜像，分析其基本信息。检材</w:t>
      </w:r>
      <w:r w:rsidRPr="00E34CC5">
        <w:rPr>
          <w:rFonts w:hint="eastAsia"/>
        </w:rPr>
        <w:t>硬盘</w:t>
      </w:r>
      <w:r>
        <w:rPr>
          <w:rFonts w:hint="eastAsia"/>
        </w:rPr>
        <w:t>镜像“</w:t>
      </w:r>
      <w:r w:rsidRPr="00F850A8">
        <w:t>202209141430.E01</w:t>
      </w:r>
      <w:r>
        <w:t>”</w:t>
      </w:r>
      <w:r>
        <w:t>的</w:t>
      </w:r>
      <w:r w:rsidR="00104693">
        <w:rPr>
          <w:rFonts w:hint="eastAsia"/>
        </w:rPr>
        <w:t>大小</w:t>
      </w:r>
      <w:r>
        <w:t>为</w:t>
      </w:r>
      <w:r w:rsidR="00104693" w:rsidRPr="00104693">
        <w:t>256,154,425,223字节</w:t>
      </w:r>
      <w:r>
        <w:t>，共计4个分区。检材硬盘中安装的操作系统为</w:t>
      </w:r>
      <w:r>
        <w:t>“</w:t>
      </w:r>
      <w:r w:rsidRPr="001F6E58">
        <w:t xml:space="preserve">Windows 10 </w:t>
      </w:r>
      <w:r>
        <w:rPr>
          <w:rFonts w:hint="eastAsia"/>
        </w:rPr>
        <w:t>Enterprise</w:t>
      </w:r>
      <w:r>
        <w:t>”</w:t>
      </w:r>
      <w:r>
        <w:t>。系统安装时间为</w:t>
      </w:r>
      <w:r>
        <w:t>“</w:t>
      </w:r>
      <w:r w:rsidRPr="000C3177">
        <w:t>2020-09-24 12:40:19 +08</w:t>
      </w:r>
      <w:r>
        <w:t>”</w:t>
      </w:r>
      <w:r>
        <w:t>，最后一次正常关机时间为</w:t>
      </w:r>
      <w:r>
        <w:t>“</w:t>
      </w:r>
      <w:r w:rsidRPr="000C3177">
        <w:t>2022-07-20 11:02:34 +08</w:t>
      </w:r>
      <w:r>
        <w:t>”</w:t>
      </w:r>
      <w:r>
        <w:t>。系统信息如下图所示：</w:t>
      </w:r>
    </w:p>
    <w:p w14:paraId="1B6CC715" w14:textId="289F56FD" w:rsidR="00142012" w:rsidRDefault="00142012" w:rsidP="00F95580">
      <w:pPr>
        <w:pStyle w:val="a7"/>
        <w:wordWrap w:val="0"/>
        <w:ind w:firstLineChars="0" w:firstLine="0"/>
        <w:jc w:val="distribute"/>
      </w:pPr>
      <w:r>
        <w:rPr>
          <w:rFonts w:hint="eastAsia"/>
        </w:rPr>
        <w:t>=================此页以下为空白===============</w:t>
      </w:r>
    </w:p>
    <w:p w14:paraId="33751A3E" w14:textId="6ED1E9AC" w:rsidR="007871C4" w:rsidRDefault="002E3D43" w:rsidP="00F95580">
      <w:pPr>
        <w:pStyle w:val="a7"/>
        <w:wordWrap w:val="0"/>
        <w:ind w:firstLineChars="0" w:firstLine="0"/>
      </w:pPr>
      <w:r>
        <w:rPr>
          <w:noProof/>
        </w:rPr>
        <w:lastRenderedPageBreak/>
        <w:drawing>
          <wp:inline distT="0" distB="0" distL="0" distR="0" wp14:anchorId="2789FC72" wp14:editId="721A60E7">
            <wp:extent cx="5274310" cy="2388870"/>
            <wp:effectExtent l="19050" t="19050" r="2159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FE6DA4" w14:textId="1622E409" w:rsidR="002E3D43" w:rsidRDefault="00E34CC5" w:rsidP="00F95580">
      <w:pPr>
        <w:pStyle w:val="a7"/>
        <w:wordWrap w:val="0"/>
      </w:pPr>
      <w:r w:rsidRPr="00E34CC5"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="00631677" w:rsidRPr="00F850A8">
        <w:rPr>
          <w:rFonts w:hint="eastAsia"/>
        </w:rPr>
        <w:t>“</w:t>
      </w:r>
      <w:r w:rsidR="00631677" w:rsidRPr="00F850A8">
        <w:t>202209141430.E01</w:t>
      </w:r>
      <w:r w:rsidR="00631677" w:rsidRPr="00F850A8">
        <w:rPr>
          <w:rFonts w:hint="eastAsia"/>
        </w:rPr>
        <w:t>”</w:t>
      </w:r>
      <w:r w:rsidRPr="00E34CC5">
        <w:rPr>
          <w:rFonts w:hint="eastAsia"/>
        </w:rPr>
        <w:t>中安装的系统时区信息为“</w:t>
      </w:r>
      <w:r w:rsidRPr="00E34CC5">
        <w:t>(UTC+08:00) 北京，重庆，香港特别行政区，乌鲁木齐</w:t>
      </w:r>
      <w:r w:rsidRPr="00E34CC5">
        <w:t>”</w:t>
      </w:r>
      <w:r w:rsidRPr="00E34CC5">
        <w:t>。系统时区信息如下图所示：</w:t>
      </w:r>
    </w:p>
    <w:p w14:paraId="67FE946C" w14:textId="280A0D9B" w:rsidR="00E34CC5" w:rsidRDefault="00E34CC5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2EECFA09" wp14:editId="59B481AE">
            <wp:extent cx="5274310" cy="490855"/>
            <wp:effectExtent l="19050" t="19050" r="21590" b="234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B8B8D8" w14:textId="01380409" w:rsidR="00E34CC5" w:rsidRDefault="00E34CC5" w:rsidP="00F95580">
      <w:pPr>
        <w:pStyle w:val="a7"/>
        <w:wordWrap w:val="0"/>
      </w:pPr>
      <w:r w:rsidRPr="00E34CC5">
        <w:rPr>
          <w:rFonts w:hint="eastAsia"/>
        </w:rPr>
        <w:t>检材硬盘镜像</w:t>
      </w:r>
      <w:r w:rsidR="00631677" w:rsidRPr="00F850A8">
        <w:rPr>
          <w:rFonts w:hint="eastAsia"/>
        </w:rPr>
        <w:t>“</w:t>
      </w:r>
      <w:r w:rsidR="00631677" w:rsidRPr="00F850A8">
        <w:t>202209141430.E01</w:t>
      </w:r>
      <w:r w:rsidR="00631677" w:rsidRPr="00F850A8">
        <w:rPr>
          <w:rFonts w:hint="eastAsia"/>
        </w:rPr>
        <w:t>”</w:t>
      </w:r>
      <w:r w:rsidRPr="00E34CC5">
        <w:rPr>
          <w:rFonts w:hint="eastAsia"/>
        </w:rPr>
        <w:t>中安装的系统中共有</w:t>
      </w:r>
      <w:r w:rsidRPr="00E34CC5">
        <w:t>4个用户，其中登录次数最多的用户为</w:t>
      </w:r>
      <w:r w:rsidRPr="00E34CC5">
        <w:t>“</w:t>
      </w:r>
      <w:r w:rsidRPr="00E34CC5">
        <w:t>Administrator</w:t>
      </w:r>
      <w:r w:rsidRPr="00E34CC5">
        <w:t>”</w:t>
      </w:r>
      <w:r w:rsidRPr="00E34CC5">
        <w:t>，登录次数为</w:t>
      </w:r>
      <w:r w:rsidRPr="00E34CC5">
        <w:t>“</w:t>
      </w:r>
      <w:r>
        <w:t>32</w:t>
      </w:r>
      <w:r w:rsidRPr="00E34CC5">
        <w:t>”</w:t>
      </w:r>
      <w:r w:rsidRPr="00E34CC5">
        <w:t>，最后一次登录时间为</w:t>
      </w:r>
      <w:r w:rsidRPr="00E34CC5">
        <w:t>“</w:t>
      </w:r>
      <w:r w:rsidRPr="00E34CC5">
        <w:t>2018-05-25 15:54:06 +08</w:t>
      </w:r>
      <w:r w:rsidRPr="00E34CC5">
        <w:t>”</w:t>
      </w:r>
      <w:r w:rsidRPr="00E34CC5">
        <w:t>。系统用户信息如下图所示：</w:t>
      </w:r>
    </w:p>
    <w:p w14:paraId="39DEBDCB" w14:textId="76BD42F0" w:rsidR="00E34CC5" w:rsidRDefault="00E34CC5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29268203" wp14:editId="3D059515">
            <wp:extent cx="5274310" cy="716280"/>
            <wp:effectExtent l="19050" t="19050" r="21590" b="266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BDDD62" w14:textId="6CDEC436" w:rsidR="00E34CC5" w:rsidRDefault="00E34CC5" w:rsidP="00F95580">
      <w:pPr>
        <w:pStyle w:val="4"/>
        <w:wordWrap w:val="0"/>
      </w:pPr>
      <w:r>
        <w:rPr>
          <w:rFonts w:hint="eastAsia"/>
        </w:rPr>
        <w:t>微信</w:t>
      </w:r>
    </w:p>
    <w:p w14:paraId="391A30C5" w14:textId="1C2B5592" w:rsidR="00E34CC5" w:rsidRDefault="00F850A8" w:rsidP="00F95580">
      <w:pPr>
        <w:pStyle w:val="a7"/>
        <w:wordWrap w:val="0"/>
      </w:pPr>
      <w:r w:rsidRPr="00F850A8">
        <w:rPr>
          <w:rFonts w:hint="eastAsia"/>
        </w:rPr>
        <w:t>使用盘古石计算机取证分析系统加载</w:t>
      </w:r>
      <w:r w:rsidR="004521BC">
        <w:rPr>
          <w:rFonts w:hint="eastAsia"/>
        </w:rPr>
        <w:t>检材“2</w:t>
      </w:r>
      <w:r w:rsidR="004521BC">
        <w:t>022-150-001</w:t>
      </w:r>
      <w:r w:rsidR="004521BC">
        <w:rPr>
          <w:rFonts w:hint="eastAsia"/>
        </w:rPr>
        <w:t>”硬盘</w:t>
      </w:r>
      <w:r w:rsidRPr="00F850A8">
        <w:rPr>
          <w:rFonts w:hint="eastAsia"/>
        </w:rPr>
        <w:t>镜像“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，分析其中的微信记录。</w:t>
      </w:r>
      <w:r w:rsidR="009474BE">
        <w:rPr>
          <w:rFonts w:hint="eastAsia"/>
        </w:rPr>
        <w:t>检材镜像中成功提取到4个微信账号</w:t>
      </w:r>
      <w:r w:rsidR="00B20824">
        <w:rPr>
          <w:rFonts w:hint="eastAsia"/>
        </w:rPr>
        <w:t>。</w:t>
      </w:r>
      <w:r w:rsidR="00297423">
        <w:rPr>
          <w:rFonts w:hint="eastAsia"/>
        </w:rPr>
        <w:t>其账号信息及</w:t>
      </w:r>
      <w:r w:rsidR="00B4194E">
        <w:rPr>
          <w:rFonts w:hint="eastAsia"/>
        </w:rPr>
        <w:t>记录条数</w:t>
      </w:r>
      <w:r w:rsidR="00297423">
        <w:rPr>
          <w:rFonts w:hint="eastAsia"/>
        </w:rPr>
        <w:t>如下表所示：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2977"/>
        <w:gridCol w:w="2205"/>
      </w:tblGrid>
      <w:tr w:rsidR="00AE59E6" w:rsidRPr="00AE59E6" w14:paraId="6412E865" w14:textId="77777777" w:rsidTr="00173DA3">
        <w:trPr>
          <w:jc w:val="center"/>
        </w:trPr>
        <w:tc>
          <w:tcPr>
            <w:tcW w:w="3114" w:type="dxa"/>
          </w:tcPr>
          <w:p w14:paraId="1AC43311" w14:textId="0C954865" w:rsidR="00AE59E6" w:rsidRPr="00B37973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B37973">
              <w:rPr>
                <w:rFonts w:hint="eastAsia"/>
                <w:b/>
                <w:bCs/>
                <w:sz w:val="22"/>
                <w:szCs w:val="22"/>
              </w:rPr>
              <w:lastRenderedPageBreak/>
              <w:t>账号ID</w:t>
            </w:r>
          </w:p>
        </w:tc>
        <w:tc>
          <w:tcPr>
            <w:tcW w:w="2977" w:type="dxa"/>
          </w:tcPr>
          <w:p w14:paraId="73E7CCA5" w14:textId="4F835865" w:rsidR="00AE59E6" w:rsidRPr="00B37973" w:rsidRDefault="00AE59E6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B37973">
              <w:rPr>
                <w:rFonts w:hint="eastAsia"/>
                <w:b/>
                <w:bCs/>
                <w:sz w:val="22"/>
                <w:szCs w:val="22"/>
              </w:rPr>
              <w:t>昵称</w:t>
            </w:r>
          </w:p>
        </w:tc>
        <w:tc>
          <w:tcPr>
            <w:tcW w:w="2205" w:type="dxa"/>
          </w:tcPr>
          <w:p w14:paraId="1EA2BBFF" w14:textId="6AE3A654" w:rsidR="00AE59E6" w:rsidRPr="00B37973" w:rsidRDefault="00B4194E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B37973">
              <w:rPr>
                <w:rFonts w:hint="eastAsia"/>
                <w:b/>
                <w:bCs/>
                <w:sz w:val="22"/>
                <w:szCs w:val="22"/>
              </w:rPr>
              <w:t>记录</w:t>
            </w:r>
            <w:r w:rsidR="00AE59E6" w:rsidRPr="00B37973">
              <w:rPr>
                <w:rFonts w:hint="eastAsia"/>
                <w:b/>
                <w:bCs/>
                <w:sz w:val="22"/>
                <w:szCs w:val="22"/>
              </w:rPr>
              <w:t>条数</w:t>
            </w:r>
          </w:p>
        </w:tc>
      </w:tr>
      <w:tr w:rsidR="00AE59E6" w:rsidRPr="00AE59E6" w14:paraId="1B5DD9A7" w14:textId="77777777" w:rsidTr="00173DA3">
        <w:trPr>
          <w:jc w:val="center"/>
        </w:trPr>
        <w:tc>
          <w:tcPr>
            <w:tcW w:w="3114" w:type="dxa"/>
          </w:tcPr>
          <w:p w14:paraId="446A64D3" w14:textId="7CC8091B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2" w:name="_Hlk115289083"/>
            <w:r w:rsidRPr="00AE59E6">
              <w:rPr>
                <w:sz w:val="22"/>
                <w:szCs w:val="22"/>
              </w:rPr>
              <w:t>wxid_372wyrkep9jk22</w:t>
            </w:r>
            <w:bookmarkEnd w:id="2"/>
          </w:p>
        </w:tc>
        <w:tc>
          <w:tcPr>
            <w:tcW w:w="2977" w:type="dxa"/>
          </w:tcPr>
          <w:p w14:paraId="40AACF57" w14:textId="5E892B55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3" w:name="_Hlk115289093"/>
            <w:r w:rsidRPr="00AE59E6">
              <w:rPr>
                <w:rFonts w:hint="eastAsia"/>
                <w:sz w:val="22"/>
                <w:szCs w:val="22"/>
              </w:rPr>
              <w:t>大桥姐</w:t>
            </w:r>
            <w:bookmarkEnd w:id="3"/>
          </w:p>
        </w:tc>
        <w:tc>
          <w:tcPr>
            <w:tcW w:w="2205" w:type="dxa"/>
          </w:tcPr>
          <w:p w14:paraId="73E10A87" w14:textId="1B0F6B53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4</w:t>
            </w:r>
          </w:p>
        </w:tc>
      </w:tr>
      <w:tr w:rsidR="00AE59E6" w:rsidRPr="00AE59E6" w14:paraId="3083F65D" w14:textId="77777777" w:rsidTr="00173DA3">
        <w:trPr>
          <w:jc w:val="center"/>
        </w:trPr>
        <w:tc>
          <w:tcPr>
            <w:tcW w:w="3114" w:type="dxa"/>
          </w:tcPr>
          <w:p w14:paraId="7A7391D6" w14:textId="329DFADA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4" w:name="_Hlk115289099"/>
            <w:proofErr w:type="spellStart"/>
            <w:r w:rsidRPr="00AE59E6">
              <w:rPr>
                <w:sz w:val="22"/>
                <w:szCs w:val="22"/>
              </w:rPr>
              <w:t>cocoandkiko</w:t>
            </w:r>
            <w:bookmarkEnd w:id="4"/>
            <w:proofErr w:type="spellEnd"/>
          </w:p>
        </w:tc>
        <w:tc>
          <w:tcPr>
            <w:tcW w:w="2977" w:type="dxa"/>
          </w:tcPr>
          <w:p w14:paraId="3EAECB75" w14:textId="1133E56C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5" w:name="_Hlk115289110"/>
            <w:r w:rsidRPr="00AE59E6">
              <w:rPr>
                <w:rFonts w:hint="eastAsia"/>
                <w:sz w:val="22"/>
                <w:szCs w:val="22"/>
              </w:rPr>
              <w:t>吴寒寒</w:t>
            </w:r>
            <w:proofErr w:type="spellStart"/>
            <w:r w:rsidRPr="00AE59E6">
              <w:rPr>
                <w:sz w:val="22"/>
                <w:szCs w:val="22"/>
              </w:rPr>
              <w:t>kiko</w:t>
            </w:r>
            <w:bookmarkEnd w:id="5"/>
            <w:proofErr w:type="spellEnd"/>
          </w:p>
        </w:tc>
        <w:tc>
          <w:tcPr>
            <w:tcW w:w="2205" w:type="dxa"/>
          </w:tcPr>
          <w:p w14:paraId="52C02623" w14:textId="08E65972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3</w:t>
            </w:r>
          </w:p>
        </w:tc>
      </w:tr>
      <w:tr w:rsidR="00AE59E6" w:rsidRPr="00AE59E6" w14:paraId="2D182D90" w14:textId="77777777" w:rsidTr="00173DA3">
        <w:trPr>
          <w:jc w:val="center"/>
        </w:trPr>
        <w:tc>
          <w:tcPr>
            <w:tcW w:w="3114" w:type="dxa"/>
          </w:tcPr>
          <w:p w14:paraId="518F2BF8" w14:textId="6CAA895F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6" w:name="_Hlk115289118"/>
            <w:r w:rsidRPr="00AE59E6">
              <w:rPr>
                <w:sz w:val="22"/>
                <w:szCs w:val="22"/>
              </w:rPr>
              <w:t>wxid_wfmm8ltjfd0q22</w:t>
            </w:r>
            <w:bookmarkEnd w:id="6"/>
          </w:p>
        </w:tc>
        <w:tc>
          <w:tcPr>
            <w:tcW w:w="2977" w:type="dxa"/>
          </w:tcPr>
          <w:p w14:paraId="7C96AF4B" w14:textId="253C4445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7" w:name="_Hlk115289126"/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-小齐</w:t>
            </w:r>
            <w:bookmarkEnd w:id="7"/>
          </w:p>
        </w:tc>
        <w:tc>
          <w:tcPr>
            <w:tcW w:w="2205" w:type="dxa"/>
          </w:tcPr>
          <w:p w14:paraId="3BCFC728" w14:textId="13B9BCC6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2</w:t>
            </w:r>
            <w:r w:rsidRPr="00AE59E6">
              <w:rPr>
                <w:sz w:val="22"/>
                <w:szCs w:val="22"/>
              </w:rPr>
              <w:t>08</w:t>
            </w:r>
          </w:p>
        </w:tc>
      </w:tr>
      <w:tr w:rsidR="00AE59E6" w:rsidRPr="00AE59E6" w14:paraId="3016D271" w14:textId="77777777" w:rsidTr="00173DA3">
        <w:trPr>
          <w:jc w:val="center"/>
        </w:trPr>
        <w:tc>
          <w:tcPr>
            <w:tcW w:w="3114" w:type="dxa"/>
          </w:tcPr>
          <w:p w14:paraId="1398B399" w14:textId="5BA9E2A6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8" w:name="_Hlk115288932"/>
            <w:r w:rsidRPr="00AE59E6">
              <w:rPr>
                <w:sz w:val="22"/>
                <w:szCs w:val="22"/>
              </w:rPr>
              <w:t>qym455344962</w:t>
            </w:r>
            <w:bookmarkEnd w:id="8"/>
          </w:p>
        </w:tc>
        <w:tc>
          <w:tcPr>
            <w:tcW w:w="2977" w:type="dxa"/>
          </w:tcPr>
          <w:p w14:paraId="642EB698" w14:textId="50503335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bookmarkStart w:id="9" w:name="_Hlk115288941"/>
            <w:r w:rsidRPr="00AE59E6">
              <w:rPr>
                <w:rFonts w:hint="eastAsia"/>
                <w:sz w:val="22"/>
                <w:szCs w:val="22"/>
              </w:rPr>
              <w:t>蚂蚁矿机</w:t>
            </w:r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-齐一鸣</w:t>
            </w:r>
            <w:bookmarkEnd w:id="9"/>
          </w:p>
        </w:tc>
        <w:tc>
          <w:tcPr>
            <w:tcW w:w="2205" w:type="dxa"/>
          </w:tcPr>
          <w:p w14:paraId="6F1FC007" w14:textId="2C2C8ED5" w:rsidR="00AE59E6" w:rsidRPr="00AE59E6" w:rsidRDefault="00AE59E6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1</w:t>
            </w:r>
            <w:r w:rsidRPr="00AE59E6">
              <w:rPr>
                <w:sz w:val="22"/>
                <w:szCs w:val="22"/>
              </w:rPr>
              <w:t>1</w:t>
            </w:r>
            <w:r w:rsidR="00632E72">
              <w:rPr>
                <w:sz w:val="22"/>
                <w:szCs w:val="22"/>
              </w:rPr>
              <w:t>,</w:t>
            </w:r>
            <w:r w:rsidRPr="00AE59E6">
              <w:rPr>
                <w:sz w:val="22"/>
                <w:szCs w:val="22"/>
              </w:rPr>
              <w:t>953</w:t>
            </w:r>
          </w:p>
        </w:tc>
      </w:tr>
    </w:tbl>
    <w:p w14:paraId="67328774" w14:textId="7D983BC7" w:rsidR="00297423" w:rsidRDefault="00B4194E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中成功提取到微信账号</w:t>
      </w:r>
      <w:r w:rsidR="004352C7" w:rsidRPr="004352C7">
        <w:rPr>
          <w:rFonts w:hint="eastAsia"/>
        </w:rPr>
        <w:t>“</w:t>
      </w:r>
      <w:r w:rsidR="004352C7" w:rsidRPr="004352C7">
        <w:t>（微信ID：</w:t>
      </w:r>
      <w:r w:rsidRPr="00B4194E">
        <w:t>wxid_372wyrkep9jk22</w:t>
      </w:r>
      <w:r w:rsidR="004352C7" w:rsidRPr="004352C7">
        <w:t>；昵称：</w:t>
      </w:r>
      <w:r w:rsidRPr="00B4194E">
        <w:rPr>
          <w:rFonts w:hint="eastAsia"/>
        </w:rPr>
        <w:t>大桥姐</w:t>
      </w:r>
      <w:r w:rsidR="004352C7" w:rsidRPr="004352C7">
        <w:t>）</w:t>
      </w:r>
      <w:r w:rsidR="004352C7" w:rsidRPr="004352C7">
        <w:t>”</w:t>
      </w:r>
      <w:r>
        <w:rPr>
          <w:rFonts w:hint="eastAsia"/>
        </w:rPr>
        <w:t>的记录共计4条，</w:t>
      </w:r>
      <w:r w:rsidR="00632E72">
        <w:rPr>
          <w:rFonts w:hint="eastAsia"/>
        </w:rPr>
        <w:t>其中账户信息记录1条，本地缓存信息3条。</w:t>
      </w:r>
      <w:r w:rsidR="005B11DF">
        <w:rPr>
          <w:rFonts w:hint="eastAsia"/>
        </w:rPr>
        <w:t>部分</w:t>
      </w:r>
      <w:r w:rsidR="00632E72">
        <w:rPr>
          <w:rFonts w:hint="eastAsia"/>
        </w:rPr>
        <w:t>记录</w:t>
      </w:r>
      <w:r w:rsidR="005B11DF">
        <w:rPr>
          <w:rFonts w:hint="eastAsia"/>
        </w:rPr>
        <w:t>如下图所示：</w:t>
      </w:r>
    </w:p>
    <w:p w14:paraId="0991DD0E" w14:textId="0F27DC92" w:rsidR="005B11DF" w:rsidRDefault="005B11DF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07458012" wp14:editId="712C6A09">
            <wp:extent cx="5274310" cy="511175"/>
            <wp:effectExtent l="19050" t="19050" r="21590" b="222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9C8E38" w14:textId="59349F5D" w:rsidR="00B4194E" w:rsidRDefault="00B4194E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中成功提取到微信账号</w:t>
      </w:r>
      <w:r w:rsidRPr="004352C7">
        <w:rPr>
          <w:rFonts w:hint="eastAsia"/>
        </w:rPr>
        <w:t>“</w:t>
      </w:r>
      <w:r w:rsidRPr="004352C7">
        <w:t>（微信ID：</w:t>
      </w:r>
      <w:proofErr w:type="spellStart"/>
      <w:r w:rsidRPr="00B4194E">
        <w:t>cocoandkiko</w:t>
      </w:r>
      <w:proofErr w:type="spellEnd"/>
      <w:r w:rsidRPr="004352C7">
        <w:t>；昵称：</w:t>
      </w:r>
      <w:r w:rsidRPr="00B4194E">
        <w:rPr>
          <w:rFonts w:hint="eastAsia"/>
        </w:rPr>
        <w:t>吴寒寒</w:t>
      </w:r>
      <w:proofErr w:type="spellStart"/>
      <w:r w:rsidRPr="00B4194E">
        <w:t>kiko</w:t>
      </w:r>
      <w:proofErr w:type="spellEnd"/>
      <w:r w:rsidRPr="004352C7">
        <w:t>）</w:t>
      </w:r>
      <w:r w:rsidRPr="004352C7">
        <w:t>”</w:t>
      </w:r>
      <w:r w:rsidR="005B11DF">
        <w:rPr>
          <w:rFonts w:hint="eastAsia"/>
        </w:rPr>
        <w:t>的</w:t>
      </w:r>
      <w:r w:rsidR="00F769F1">
        <w:rPr>
          <w:rFonts w:hint="eastAsia"/>
        </w:rPr>
        <w:t>记录</w:t>
      </w:r>
      <w:r w:rsidR="005B11DF">
        <w:rPr>
          <w:rFonts w:hint="eastAsia"/>
        </w:rPr>
        <w:t>共计3条，其中</w:t>
      </w:r>
      <w:r w:rsidR="00632E72">
        <w:rPr>
          <w:rFonts w:hint="eastAsia"/>
        </w:rPr>
        <w:t>账户信息记录1条，本地缓存信息</w:t>
      </w:r>
      <w:r w:rsidR="00632E72">
        <w:t>2</w:t>
      </w:r>
      <w:r w:rsidR="00632E72">
        <w:rPr>
          <w:rFonts w:hint="eastAsia"/>
        </w:rPr>
        <w:t>条。</w:t>
      </w:r>
      <w:r w:rsidR="005B11DF">
        <w:rPr>
          <w:rFonts w:hint="eastAsia"/>
        </w:rPr>
        <w:t>部分</w:t>
      </w:r>
      <w:r w:rsidR="00632E72">
        <w:rPr>
          <w:rFonts w:hint="eastAsia"/>
        </w:rPr>
        <w:t>记录</w:t>
      </w:r>
      <w:r w:rsidR="005B11DF">
        <w:rPr>
          <w:rFonts w:hint="eastAsia"/>
        </w:rPr>
        <w:t>如下图所示：</w:t>
      </w:r>
    </w:p>
    <w:p w14:paraId="1882CB3B" w14:textId="2C859C9B" w:rsidR="005B11DF" w:rsidRPr="004352C7" w:rsidRDefault="005B11DF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1CD5B3DD" wp14:editId="312683C2">
            <wp:extent cx="5274310" cy="493395"/>
            <wp:effectExtent l="19050" t="19050" r="21590" b="209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E9B6A6" w14:textId="745531AE" w:rsidR="00B4194E" w:rsidRDefault="00B4194E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中成功提取到微信账号</w:t>
      </w:r>
      <w:r w:rsidRPr="004352C7">
        <w:rPr>
          <w:rFonts w:hint="eastAsia"/>
        </w:rPr>
        <w:t>“</w:t>
      </w:r>
      <w:r w:rsidRPr="004352C7">
        <w:t>（微信ID：</w:t>
      </w:r>
      <w:r w:rsidRPr="00B4194E">
        <w:t>wxid_wfmm8ltjfd0q22</w:t>
      </w:r>
      <w:r w:rsidRPr="004352C7">
        <w:t>；昵称：</w:t>
      </w:r>
      <w:proofErr w:type="spellStart"/>
      <w:r w:rsidRPr="00B4194E">
        <w:t>Antminer</w:t>
      </w:r>
      <w:proofErr w:type="spellEnd"/>
      <w:r w:rsidRPr="00B4194E">
        <w:t>-小齐</w:t>
      </w:r>
      <w:r w:rsidRPr="004352C7">
        <w:t>）</w:t>
      </w:r>
      <w:r w:rsidRPr="004352C7">
        <w:t>”</w:t>
      </w:r>
      <w:r w:rsidR="005B11DF">
        <w:rPr>
          <w:rFonts w:hint="eastAsia"/>
        </w:rPr>
        <w:t>的</w:t>
      </w:r>
      <w:r w:rsidR="00F769F1">
        <w:rPr>
          <w:rFonts w:hint="eastAsia"/>
        </w:rPr>
        <w:t>记录</w:t>
      </w:r>
      <w:r w:rsidR="005B11DF">
        <w:rPr>
          <w:rFonts w:hint="eastAsia"/>
        </w:rPr>
        <w:t>共计2</w:t>
      </w:r>
      <w:r w:rsidR="005B11DF">
        <w:t>08</w:t>
      </w:r>
      <w:r w:rsidR="005B11DF">
        <w:rPr>
          <w:rFonts w:hint="eastAsia"/>
        </w:rPr>
        <w:t>条，</w:t>
      </w:r>
      <w:r w:rsidR="00632E72">
        <w:rPr>
          <w:rFonts w:hint="eastAsia"/>
        </w:rPr>
        <w:t>其中账户信息记录1条，本地缓存信息</w:t>
      </w:r>
      <w:r w:rsidR="00632E72">
        <w:t>207</w:t>
      </w:r>
      <w:r w:rsidR="00632E72">
        <w:rPr>
          <w:rFonts w:hint="eastAsia"/>
        </w:rPr>
        <w:t>条。</w:t>
      </w:r>
      <w:r w:rsidR="005B11DF">
        <w:rPr>
          <w:rFonts w:hint="eastAsia"/>
        </w:rPr>
        <w:t>部分</w:t>
      </w:r>
      <w:r w:rsidR="00632E72">
        <w:rPr>
          <w:rFonts w:hint="eastAsia"/>
        </w:rPr>
        <w:t>记录</w:t>
      </w:r>
      <w:r w:rsidR="005B11DF">
        <w:rPr>
          <w:rFonts w:hint="eastAsia"/>
        </w:rPr>
        <w:t>如下图所示：</w:t>
      </w:r>
    </w:p>
    <w:p w14:paraId="1F90B165" w14:textId="7EE0D88B" w:rsidR="005B11DF" w:rsidRPr="004352C7" w:rsidRDefault="005B11DF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12E04A87" wp14:editId="353F0D04">
            <wp:extent cx="5274310" cy="800100"/>
            <wp:effectExtent l="19050" t="19050" r="21590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3190"/>
                    <a:stretch/>
                  </pic:blipFill>
                  <pic:spPr bwMode="auto"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82D96" w14:textId="1CD544E1" w:rsidR="00B4194E" w:rsidRDefault="00B4194E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中成功提取到微信账号</w:t>
      </w:r>
      <w:r w:rsidRPr="004352C7">
        <w:rPr>
          <w:rFonts w:hint="eastAsia"/>
        </w:rPr>
        <w:t>“</w:t>
      </w:r>
      <w:r w:rsidRPr="004352C7">
        <w:t>（微信ID：</w:t>
      </w:r>
      <w:r w:rsidRPr="00B4194E">
        <w:t>qym455344962</w:t>
      </w:r>
      <w:r w:rsidRPr="004352C7">
        <w:t>；昵称：</w:t>
      </w:r>
      <w:r w:rsidRPr="00B4194E">
        <w:rPr>
          <w:rFonts w:hint="eastAsia"/>
        </w:rPr>
        <w:t>蚂蚁矿机</w:t>
      </w:r>
      <w:proofErr w:type="spellStart"/>
      <w:r w:rsidRPr="00B4194E">
        <w:t>Antminer</w:t>
      </w:r>
      <w:proofErr w:type="spellEnd"/>
      <w:r w:rsidRPr="00B4194E">
        <w:t>-齐一鸣</w:t>
      </w:r>
      <w:r w:rsidRPr="004352C7">
        <w:t>）</w:t>
      </w:r>
      <w:r w:rsidRPr="004352C7">
        <w:t>”</w:t>
      </w:r>
      <w:r w:rsidR="005B11DF">
        <w:rPr>
          <w:rFonts w:hint="eastAsia"/>
        </w:rPr>
        <w:t>的记录</w:t>
      </w:r>
      <w:r w:rsidR="005B11DF">
        <w:rPr>
          <w:rFonts w:hint="eastAsia"/>
        </w:rPr>
        <w:lastRenderedPageBreak/>
        <w:t>共计1</w:t>
      </w:r>
      <w:r w:rsidR="005B11DF">
        <w:t>1</w:t>
      </w:r>
      <w:r w:rsidR="00906923">
        <w:t>,</w:t>
      </w:r>
      <w:r w:rsidR="005B11DF">
        <w:t>953</w:t>
      </w:r>
      <w:r w:rsidR="005B11DF">
        <w:rPr>
          <w:rFonts w:hint="eastAsia"/>
        </w:rPr>
        <w:t>条，</w:t>
      </w:r>
      <w:r w:rsidR="00906923">
        <w:rPr>
          <w:rFonts w:hint="eastAsia"/>
        </w:rPr>
        <w:t>其中账户信息记录1条，本地缓存信息</w:t>
      </w:r>
      <w:r w:rsidR="00906923">
        <w:t>11,95</w:t>
      </w:r>
      <w:r w:rsidR="00BA0D3F">
        <w:t>2</w:t>
      </w:r>
      <w:r w:rsidR="00906923">
        <w:rPr>
          <w:rFonts w:hint="eastAsia"/>
        </w:rPr>
        <w:t>条，联系人记录0条，群组记录0条，公众号记录0条，个人聊天记录0条，群组聊天记录0条，收藏记录0条。</w:t>
      </w:r>
      <w:r w:rsidR="005B11DF">
        <w:rPr>
          <w:rFonts w:hint="eastAsia"/>
        </w:rPr>
        <w:t>部分</w:t>
      </w:r>
      <w:r w:rsidR="00906923">
        <w:rPr>
          <w:rFonts w:hint="eastAsia"/>
        </w:rPr>
        <w:t>记录</w:t>
      </w:r>
      <w:r w:rsidR="005B11DF">
        <w:rPr>
          <w:rFonts w:hint="eastAsia"/>
        </w:rPr>
        <w:t>如下图所示：</w:t>
      </w:r>
    </w:p>
    <w:p w14:paraId="1EFCA5D1" w14:textId="700717CD" w:rsidR="003C7084" w:rsidRPr="004352C7" w:rsidRDefault="003C7084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582994DF" wp14:editId="711142E8">
            <wp:extent cx="5274310" cy="2491740"/>
            <wp:effectExtent l="19050" t="19050" r="21590" b="228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BB6572" w14:textId="117B3015" w:rsidR="00B4194E" w:rsidRDefault="00906923" w:rsidP="00F95580">
      <w:pPr>
        <w:pStyle w:val="5"/>
        <w:wordWrap w:val="0"/>
      </w:pPr>
      <w:r>
        <w:rPr>
          <w:rFonts w:hint="eastAsia"/>
        </w:rPr>
        <w:t>本地缓存</w:t>
      </w:r>
      <w:r w:rsidR="003C7084">
        <w:rPr>
          <w:rFonts w:hint="eastAsia"/>
        </w:rPr>
        <w:t>提取</w:t>
      </w:r>
    </w:p>
    <w:p w14:paraId="58DE763D" w14:textId="0914C05F" w:rsidR="00514904" w:rsidRDefault="003C7084" w:rsidP="00F95580">
      <w:pPr>
        <w:pStyle w:val="a7"/>
        <w:wordWrap w:val="0"/>
      </w:pPr>
      <w:r>
        <w:rPr>
          <w:rFonts w:hint="eastAsia"/>
        </w:rPr>
        <w:t>根据委托方要求，提取微信ID为“</w:t>
      </w:r>
      <w:r w:rsidRPr="003C7084">
        <w:t>qym455344962</w:t>
      </w:r>
      <w:r>
        <w:rPr>
          <w:rFonts w:hint="eastAsia"/>
        </w:rPr>
        <w:t>”的</w:t>
      </w:r>
      <w:r w:rsidR="00906923">
        <w:rPr>
          <w:rFonts w:hint="eastAsia"/>
        </w:rPr>
        <w:t>本地缓存记录。</w:t>
      </w:r>
      <w:r w:rsidR="00906923" w:rsidRPr="00F850A8">
        <w:rPr>
          <w:rFonts w:hint="eastAsia"/>
        </w:rPr>
        <w:t>使用盘古石计算机取证分析系统</w:t>
      </w:r>
      <w:r w:rsidR="00E16650">
        <w:rPr>
          <w:rFonts w:hint="eastAsia"/>
        </w:rPr>
        <w:t>对微信ID为“</w:t>
      </w:r>
      <w:r w:rsidR="00E16650" w:rsidRPr="003C7084">
        <w:t>qym455344962</w:t>
      </w:r>
      <w:r w:rsidR="00E16650">
        <w:rPr>
          <w:rFonts w:hint="eastAsia"/>
        </w:rPr>
        <w:t>”的账号下的本地缓存记录进行提取，</w:t>
      </w:r>
      <w:r w:rsidR="00B37973">
        <w:rPr>
          <w:rFonts w:hint="eastAsia"/>
        </w:rPr>
        <w:t>成功提取到</w:t>
      </w:r>
      <w:r w:rsidR="00E16650">
        <w:rPr>
          <w:rFonts w:hint="eastAsia"/>
        </w:rPr>
        <w:t>微信ID为“</w:t>
      </w:r>
      <w:r w:rsidR="00E16650" w:rsidRPr="003C7084">
        <w:t>qym455344962</w:t>
      </w:r>
      <w:r w:rsidR="00E16650">
        <w:rPr>
          <w:rFonts w:hint="eastAsia"/>
        </w:rPr>
        <w:t>”的账号下的本地缓存记录共计1</w:t>
      </w:r>
      <w:r w:rsidR="00E16650">
        <w:t>1,952</w:t>
      </w:r>
      <w:r w:rsidR="00E16650">
        <w:rPr>
          <w:rFonts w:hint="eastAsia"/>
        </w:rPr>
        <w:t>条，其中</w:t>
      </w:r>
      <w:r w:rsidR="00BD45A7">
        <w:rPr>
          <w:rFonts w:hint="eastAsia"/>
        </w:rPr>
        <w:t>文件记录0条，图片记录8</w:t>
      </w:r>
      <w:r w:rsidR="00E23CFC">
        <w:t>,</w:t>
      </w:r>
      <w:r w:rsidR="00BD45A7">
        <w:t>927</w:t>
      </w:r>
      <w:r w:rsidR="00BD45A7">
        <w:rPr>
          <w:rFonts w:hint="eastAsia"/>
        </w:rPr>
        <w:t>条，视频记录2</w:t>
      </w:r>
      <w:r w:rsidR="00E23CFC">
        <w:t>,</w:t>
      </w:r>
      <w:r w:rsidR="00BD45A7">
        <w:t>297</w:t>
      </w:r>
      <w:r w:rsidR="00BD45A7">
        <w:rPr>
          <w:rFonts w:hint="eastAsia"/>
        </w:rPr>
        <w:t>条，缓存记录7</w:t>
      </w:r>
      <w:r w:rsidR="00BD45A7">
        <w:t>28</w:t>
      </w:r>
      <w:r w:rsidR="00BD45A7">
        <w:rPr>
          <w:rFonts w:hint="eastAsia"/>
        </w:rPr>
        <w:t>条。</w:t>
      </w:r>
      <w:r w:rsidR="00DF6B83">
        <w:rPr>
          <w:rFonts w:hint="eastAsia"/>
        </w:rPr>
        <w:t>本地缓存记录如下图所示：</w:t>
      </w:r>
    </w:p>
    <w:p w14:paraId="7C24AA97" w14:textId="60265DFB" w:rsidR="00DF6B83" w:rsidRDefault="00631677" w:rsidP="00F95580">
      <w:pPr>
        <w:pStyle w:val="a7"/>
        <w:wordWrap w:val="0"/>
        <w:ind w:firstLineChars="0" w:firstLine="0"/>
        <w:jc w:val="center"/>
      </w:pPr>
      <w:r>
        <w:rPr>
          <w:noProof/>
        </w:rPr>
        <w:drawing>
          <wp:inline distT="0" distB="0" distL="0" distR="0" wp14:anchorId="3AF04D36" wp14:editId="5806E938">
            <wp:extent cx="3749675" cy="1443355"/>
            <wp:effectExtent l="19050" t="19050" r="22225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3" t="14807" b="46692"/>
                    <a:stretch/>
                  </pic:blipFill>
                  <pic:spPr bwMode="auto">
                    <a:xfrm>
                      <a:off x="0" y="0"/>
                      <a:ext cx="3762869" cy="1448867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A8744" w14:textId="35330E41" w:rsidR="003C7084" w:rsidRPr="003C7084" w:rsidRDefault="00BD45A7" w:rsidP="00F95580">
      <w:pPr>
        <w:pStyle w:val="a7"/>
        <w:wordWrap w:val="0"/>
      </w:pPr>
      <w:r>
        <w:rPr>
          <w:rFonts w:hint="eastAsia"/>
        </w:rPr>
        <w:lastRenderedPageBreak/>
        <w:t>将上述</w:t>
      </w:r>
      <w:r w:rsidR="00514904">
        <w:rPr>
          <w:rFonts w:hint="eastAsia"/>
        </w:rPr>
        <w:t>所有</w:t>
      </w:r>
      <w:r>
        <w:rPr>
          <w:rFonts w:hint="eastAsia"/>
        </w:rPr>
        <w:t>记录导出并保存到证据U盘“</w:t>
      </w:r>
      <w:r w:rsidR="00CD4314">
        <w:rPr>
          <w:rFonts w:hint="eastAsia"/>
        </w:rPr>
        <w:t>\</w:t>
      </w:r>
      <w:r>
        <w:rPr>
          <w:rFonts w:hint="eastAsia"/>
        </w:rPr>
        <w:t>2</w:t>
      </w:r>
      <w:r>
        <w:t>022-150\</w:t>
      </w:r>
      <w:r>
        <w:rPr>
          <w:rFonts w:hint="eastAsia"/>
        </w:rPr>
        <w:t>电脑微信\本地缓存\”目录下。</w:t>
      </w:r>
    </w:p>
    <w:p w14:paraId="4477D34F" w14:textId="17169398" w:rsidR="00870682" w:rsidRDefault="00870682" w:rsidP="00F95580">
      <w:pPr>
        <w:pStyle w:val="3"/>
        <w:wordWrap w:val="0"/>
      </w:pPr>
      <w:r>
        <w:rPr>
          <w:rFonts w:hint="eastAsia"/>
        </w:rPr>
        <w:t>检材</w:t>
      </w:r>
      <w:r w:rsidR="00173DA3">
        <w:rPr>
          <w:rFonts w:hint="eastAsia"/>
        </w:rPr>
        <w:t>2</w:t>
      </w:r>
      <w:r w:rsidR="00173DA3">
        <w:t>022-150-002</w:t>
      </w:r>
    </w:p>
    <w:p w14:paraId="5B588952" w14:textId="1496DDA6" w:rsidR="00173DA3" w:rsidRDefault="00173DA3" w:rsidP="00F95580">
      <w:pPr>
        <w:pStyle w:val="a7"/>
        <w:wordWrap w:val="0"/>
      </w:pPr>
      <w:r>
        <w:t>在屏蔽环境下打开检材手机</w:t>
      </w:r>
      <w:r>
        <w:t>“</w:t>
      </w:r>
      <w:r>
        <w:t>2022-150-00</w:t>
      </w:r>
      <w:r w:rsidR="00B21F7D">
        <w:t>2</w:t>
      </w:r>
      <w:r>
        <w:t>”</w:t>
      </w:r>
      <w:r>
        <w:t>并开启飞行模式。</w:t>
      </w:r>
      <w:r>
        <w:rPr>
          <w:rFonts w:hint="eastAsia"/>
        </w:rPr>
        <w:t>对检材手机进行华为克隆提取并</w:t>
      </w:r>
      <w:r>
        <w:t>分析</w:t>
      </w:r>
      <w:r>
        <w:rPr>
          <w:rFonts w:hint="eastAsia"/>
        </w:rPr>
        <w:t>其中的</w:t>
      </w:r>
      <w:r w:rsidR="00514904">
        <w:rPr>
          <w:rFonts w:hint="eastAsia"/>
        </w:rPr>
        <w:t>基本信息和</w:t>
      </w:r>
      <w:r>
        <w:t>微信记录。所使用的配置信息如下图所示：</w:t>
      </w:r>
    </w:p>
    <w:p w14:paraId="5828E9B6" w14:textId="0B1F4778" w:rsidR="00173DA3" w:rsidRDefault="004352C7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2494876C" wp14:editId="4268C976">
            <wp:extent cx="5274310" cy="2839085"/>
            <wp:effectExtent l="19050" t="19050" r="2159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05702E" w14:textId="795299B8" w:rsidR="004352C7" w:rsidRDefault="004352C7" w:rsidP="00F95580">
      <w:pPr>
        <w:pStyle w:val="4"/>
        <w:wordWrap w:val="0"/>
      </w:pPr>
      <w:r>
        <w:rPr>
          <w:rFonts w:hint="eastAsia"/>
        </w:rPr>
        <w:t>基本信息</w:t>
      </w:r>
    </w:p>
    <w:p w14:paraId="70E01E74" w14:textId="41D7F7DE" w:rsidR="004352C7" w:rsidRDefault="00BD45A7" w:rsidP="00F95580">
      <w:pPr>
        <w:pStyle w:val="a7"/>
        <w:wordWrap w:val="0"/>
      </w:pPr>
      <w:r>
        <w:t>查看检材手机的设备信息，检材手机的设备品牌为</w:t>
      </w:r>
      <w:r>
        <w:t>“</w:t>
      </w:r>
      <w:r>
        <w:rPr>
          <w:rFonts w:hint="eastAsia"/>
        </w:rPr>
        <w:t>华为</w:t>
      </w:r>
      <w:r>
        <w:t>”</w:t>
      </w:r>
      <w:r>
        <w:t>，型号为</w:t>
      </w:r>
      <w:r>
        <w:t>“</w:t>
      </w:r>
      <w:r w:rsidRPr="00BD45A7">
        <w:t>NOP-AN00</w:t>
      </w:r>
      <w:r>
        <w:t>”</w:t>
      </w:r>
      <w:r>
        <w:t>，IMEI号为</w:t>
      </w:r>
      <w:r>
        <w:t>“</w:t>
      </w:r>
      <w:r w:rsidRPr="00C53123">
        <w:t>862393047196809</w:t>
      </w:r>
      <w:r>
        <w:t>”</w:t>
      </w:r>
      <w:r>
        <w:rPr>
          <w:rFonts w:hint="eastAsia"/>
        </w:rPr>
        <w:t>和“</w:t>
      </w:r>
      <w:r w:rsidRPr="00C53123">
        <w:t>862393047235953</w:t>
      </w:r>
      <w:r>
        <w:rPr>
          <w:rFonts w:hint="eastAsia"/>
        </w:rPr>
        <w:t>”</w:t>
      </w:r>
      <w:r>
        <w:t>，系统版本为</w:t>
      </w:r>
      <w:r>
        <w:t>“</w:t>
      </w:r>
      <w:proofErr w:type="spellStart"/>
      <w:r w:rsidR="00514904">
        <w:rPr>
          <w:rFonts w:hint="eastAsia"/>
        </w:rPr>
        <w:t>HarmonyOS</w:t>
      </w:r>
      <w:proofErr w:type="spellEnd"/>
      <w:r w:rsidR="00514904">
        <w:t xml:space="preserve"> 2.0</w:t>
      </w:r>
      <w:r>
        <w:t>”</w:t>
      </w:r>
      <w:r>
        <w:rPr>
          <w:rFonts w:hint="eastAsia"/>
        </w:rPr>
        <w:t>。</w:t>
      </w:r>
    </w:p>
    <w:p w14:paraId="154CC99B" w14:textId="186BAF9F" w:rsidR="00514904" w:rsidRDefault="00514904" w:rsidP="00F95580">
      <w:pPr>
        <w:pStyle w:val="4"/>
        <w:wordWrap w:val="0"/>
      </w:pPr>
      <w:r>
        <w:rPr>
          <w:rFonts w:hint="eastAsia"/>
        </w:rPr>
        <w:t>微信</w:t>
      </w:r>
    </w:p>
    <w:p w14:paraId="763D3090" w14:textId="2FE2B8D6" w:rsidR="00514904" w:rsidRDefault="00514904" w:rsidP="00F95580">
      <w:pPr>
        <w:pStyle w:val="a7"/>
        <w:wordWrap w:val="0"/>
      </w:pPr>
      <w:r w:rsidRPr="00514904">
        <w:rPr>
          <w:rFonts w:hint="eastAsia"/>
        </w:rPr>
        <w:t>使用盘古石手机取证分析系统对检材手机进行分析，分析其中的</w:t>
      </w:r>
      <w:r w:rsidRPr="00514904">
        <w:rPr>
          <w:rFonts w:hint="eastAsia"/>
        </w:rPr>
        <w:lastRenderedPageBreak/>
        <w:t>微信记录。</w:t>
      </w:r>
      <w:r w:rsidR="002B49BA">
        <w:rPr>
          <w:rFonts w:hint="eastAsia"/>
        </w:rPr>
        <w:t>检材手机中成功提取到1个微信账号“ （微信ID：</w:t>
      </w:r>
      <w:r w:rsidR="002B49BA" w:rsidRPr="002B49BA">
        <w:t>qym455344962</w:t>
      </w:r>
      <w:r w:rsidR="002B49BA">
        <w:rPr>
          <w:rFonts w:hint="eastAsia"/>
        </w:rPr>
        <w:t>；昵称：</w:t>
      </w:r>
      <w:r w:rsidR="002B49BA" w:rsidRPr="002B49BA">
        <w:rPr>
          <w:rFonts w:hint="eastAsia"/>
        </w:rPr>
        <w:t>齐一鸣</w:t>
      </w:r>
      <w:r w:rsidR="002B49BA" w:rsidRPr="002B49BA">
        <w:t>-Tony</w:t>
      </w:r>
      <w:r w:rsidR="002B49BA">
        <w:rPr>
          <w:rFonts w:hint="eastAsia"/>
        </w:rPr>
        <w:t xml:space="preserve">）”和1个微信 </w:t>
      </w:r>
      <w:r w:rsidR="002B49BA">
        <w:t>2</w:t>
      </w:r>
      <w:r w:rsidR="002B49BA">
        <w:rPr>
          <w:rFonts w:hint="eastAsia"/>
        </w:rPr>
        <w:t>账号“</w:t>
      </w:r>
      <w:r w:rsidR="002B49BA" w:rsidRPr="002B49BA">
        <w:t>qi19933021861</w:t>
      </w:r>
      <w:r w:rsidR="002B49BA">
        <w:rPr>
          <w:rFonts w:hint="eastAsia"/>
        </w:rPr>
        <w:t>（微信ID：</w:t>
      </w:r>
      <w:r w:rsidR="002B49BA" w:rsidRPr="002B49BA">
        <w:t>wxid_wfmm8ltjfd0q22</w:t>
      </w:r>
      <w:r w:rsidR="002B49BA">
        <w:rPr>
          <w:rFonts w:hint="eastAsia"/>
        </w:rPr>
        <w:t>；昵称：</w:t>
      </w:r>
      <w:proofErr w:type="spellStart"/>
      <w:r w:rsidR="002B49BA" w:rsidRPr="002B49BA">
        <w:t>Antminer</w:t>
      </w:r>
      <w:proofErr w:type="spellEnd"/>
      <w:r w:rsidR="002B49BA">
        <w:rPr>
          <w:rFonts w:hint="eastAsia"/>
        </w:rPr>
        <w:t>）”</w:t>
      </w:r>
      <w:r w:rsidR="00B21F7D">
        <w:rPr>
          <w:rFonts w:hint="eastAsia"/>
        </w:rPr>
        <w:t>的使用记录。</w:t>
      </w:r>
    </w:p>
    <w:p w14:paraId="27D9BC3D" w14:textId="713F8AF0" w:rsidR="00B21F7D" w:rsidRDefault="00B21F7D" w:rsidP="00F95580">
      <w:pPr>
        <w:pStyle w:val="a7"/>
        <w:wordWrap w:val="0"/>
      </w:pPr>
      <w:r w:rsidRPr="00B21F7D">
        <w:rPr>
          <w:rFonts w:hint="eastAsia"/>
        </w:rPr>
        <w:t>检材手机中成功提取到</w:t>
      </w: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）”的</w:t>
      </w:r>
      <w:r w:rsidR="00E23CFC">
        <w:rPr>
          <w:rFonts w:hint="eastAsia"/>
        </w:rPr>
        <w:t>记</w:t>
      </w:r>
      <w:r>
        <w:rPr>
          <w:rFonts w:hint="eastAsia"/>
        </w:rPr>
        <w:t>录共计4</w:t>
      </w:r>
      <w:r>
        <w:t>,358,608</w:t>
      </w:r>
      <w:r>
        <w:rPr>
          <w:rFonts w:hint="eastAsia"/>
        </w:rPr>
        <w:t>条，其中已删除2</w:t>
      </w:r>
      <w:r>
        <w:t>3,660</w:t>
      </w:r>
      <w:r>
        <w:rPr>
          <w:rFonts w:hint="eastAsia"/>
        </w:rPr>
        <w:t>条。部分微信记录如下图所示：</w:t>
      </w:r>
    </w:p>
    <w:p w14:paraId="0B032EE1" w14:textId="07918F4C" w:rsidR="00B21F7D" w:rsidRDefault="00DC2EBF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76331792" wp14:editId="112AD6CA">
            <wp:extent cx="5274310" cy="4139565"/>
            <wp:effectExtent l="19050" t="19050" r="2159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956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91E35F8" w14:textId="5516D0E8" w:rsidR="004B74A3" w:rsidRDefault="00B21F7D" w:rsidP="00F95580">
      <w:pPr>
        <w:pStyle w:val="a7"/>
        <w:wordWrap w:val="0"/>
      </w:pP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E23CFC">
        <w:rPr>
          <w:rFonts w:hint="eastAsia"/>
        </w:rPr>
        <w:t>与</w:t>
      </w:r>
      <w:r>
        <w:rPr>
          <w:rFonts w:hint="eastAsia"/>
        </w:rPr>
        <w:t>微信账号</w:t>
      </w:r>
      <w:r w:rsidR="004B74A3">
        <w:rPr>
          <w:rFonts w:hint="eastAsia"/>
        </w:rPr>
        <w:t>“</w:t>
      </w:r>
      <w:r w:rsidR="00E0294E" w:rsidRPr="00E0294E">
        <w:t>AT999F</w:t>
      </w:r>
      <w:r w:rsidR="004B74A3">
        <w:rPr>
          <w:rFonts w:hint="eastAsia"/>
        </w:rPr>
        <w:t>（微信ID：</w:t>
      </w:r>
      <w:r w:rsidR="00E0294E" w:rsidRPr="00E0294E">
        <w:t>wxid_b0aoklmcqlzw51</w:t>
      </w:r>
      <w:r w:rsidR="004B74A3">
        <w:rPr>
          <w:rFonts w:hint="eastAsia"/>
        </w:rPr>
        <w:t>；昵称：</w:t>
      </w:r>
      <w:r w:rsidR="00E0294E" w:rsidRPr="00E0294E">
        <w:t>DD</w:t>
      </w:r>
      <w:r w:rsidR="00E0294E" w:rsidRPr="00E0294E">
        <w:rPr>
          <w:rFonts w:ascii="Segoe UI Emoji" w:hAnsi="Segoe UI Emoji" w:cs="Segoe UI Emoji"/>
        </w:rPr>
        <w:t>😽</w:t>
      </w:r>
      <w:r w:rsidR="004B74A3">
        <w:rPr>
          <w:rFonts w:hint="eastAsia"/>
        </w:rPr>
        <w:t>）”的聊天共计2</w:t>
      </w:r>
      <w:r w:rsidR="004B74A3">
        <w:t>,</w:t>
      </w:r>
      <w:r w:rsidR="00E0294E">
        <w:t>932</w:t>
      </w:r>
      <w:r w:rsidR="004B74A3">
        <w:rPr>
          <w:rFonts w:hint="eastAsia"/>
        </w:rPr>
        <w:t>条，其中已删除</w:t>
      </w:r>
      <w:r w:rsidR="00E0294E">
        <w:rPr>
          <w:rFonts w:hint="eastAsia"/>
        </w:rPr>
        <w:t>1</w:t>
      </w:r>
      <w:r w:rsidR="00E0294E">
        <w:t>0</w:t>
      </w:r>
      <w:r w:rsidR="004B74A3">
        <w:rPr>
          <w:rFonts w:hint="eastAsia"/>
        </w:rPr>
        <w:t>条。部分聊天记录如下图所示：</w:t>
      </w:r>
    </w:p>
    <w:p w14:paraId="6BE1E3C9" w14:textId="35D1B0C0" w:rsidR="00142012" w:rsidRDefault="00DC2EBF" w:rsidP="00F95580">
      <w:pPr>
        <w:pStyle w:val="a7"/>
        <w:wordWrap w:val="0"/>
        <w:ind w:firstLineChars="0" w:firstLine="0"/>
      </w:pPr>
      <w:r>
        <w:rPr>
          <w:noProof/>
        </w:rPr>
        <w:lastRenderedPageBreak/>
        <w:drawing>
          <wp:inline distT="0" distB="0" distL="0" distR="0" wp14:anchorId="48769356" wp14:editId="1097F9E9">
            <wp:extent cx="5274310" cy="4237355"/>
            <wp:effectExtent l="19050" t="19050" r="21590" b="1079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735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9D3D5B6" w14:textId="622C3E09" w:rsidR="00CD4314" w:rsidRDefault="00967AE2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5654D73B" wp14:editId="71AB09B9">
            <wp:extent cx="5274310" cy="3422015"/>
            <wp:effectExtent l="19050" t="19050" r="21590" b="260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6E0379A" w14:textId="5D661ECB" w:rsidR="00142012" w:rsidRDefault="001C6068" w:rsidP="00F95580">
      <w:pPr>
        <w:pStyle w:val="a7"/>
        <w:wordWrap w:val="0"/>
      </w:pP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E23CFC">
        <w:rPr>
          <w:rFonts w:hint="eastAsia"/>
        </w:rPr>
        <w:t>与</w:t>
      </w:r>
      <w:r>
        <w:rPr>
          <w:rFonts w:hint="eastAsia"/>
        </w:rPr>
        <w:t>微信账号“</w:t>
      </w:r>
      <w:r w:rsidRPr="001C6068">
        <w:t>hxkj-16888</w:t>
      </w:r>
      <w:r>
        <w:rPr>
          <w:rFonts w:hint="eastAsia"/>
        </w:rPr>
        <w:t>（微信ID：</w:t>
      </w:r>
      <w:r w:rsidRPr="001C6068">
        <w:t>wxid_8944v9sz7gm812</w:t>
      </w:r>
      <w:r>
        <w:rPr>
          <w:rFonts w:hint="eastAsia"/>
        </w:rPr>
        <w:t>；昵称：</w:t>
      </w:r>
      <w:r w:rsidRPr="001C6068">
        <w:lastRenderedPageBreak/>
        <w:t>A.火星科技-叶家杰</w:t>
      </w:r>
      <w:r>
        <w:rPr>
          <w:rFonts w:hint="eastAsia"/>
        </w:rPr>
        <w:t>）”的聊天共计</w:t>
      </w:r>
      <w:r w:rsidR="00F01146">
        <w:rPr>
          <w:rFonts w:hint="eastAsia"/>
        </w:rPr>
        <w:t>4</w:t>
      </w:r>
      <w:r>
        <w:t>30</w:t>
      </w:r>
      <w:r>
        <w:rPr>
          <w:rFonts w:hint="eastAsia"/>
        </w:rPr>
        <w:t>条，其中已删除2</w:t>
      </w:r>
      <w:r w:rsidR="00F769F1">
        <w:rPr>
          <w:rFonts w:hint="eastAsia"/>
        </w:rPr>
        <w:t>条</w:t>
      </w:r>
      <w:r>
        <w:rPr>
          <w:rFonts w:hint="eastAsia"/>
        </w:rPr>
        <w:t>。部分聊天记录如下图所示：</w:t>
      </w:r>
    </w:p>
    <w:p w14:paraId="386A7E4F" w14:textId="32E1A840" w:rsidR="00CD4314" w:rsidRDefault="00967AE2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16006131" wp14:editId="78074764">
            <wp:extent cx="5274310" cy="3528060"/>
            <wp:effectExtent l="19050" t="19050" r="21590" b="152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E287CF0" w14:textId="6D07A030" w:rsidR="00DA361F" w:rsidRDefault="00DA361F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4139842D" wp14:editId="4690488C">
            <wp:extent cx="5273251" cy="1996017"/>
            <wp:effectExtent l="19050" t="19050" r="22860" b="234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561"/>
                    <a:stretch/>
                  </pic:blipFill>
                  <pic:spPr bwMode="auto">
                    <a:xfrm>
                      <a:off x="0" y="0"/>
                      <a:ext cx="5276728" cy="1997333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93551" w14:textId="587395A9" w:rsidR="00967AE2" w:rsidRDefault="00967AE2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6541592C" wp14:editId="004536E8">
            <wp:extent cx="5274310" cy="1892300"/>
            <wp:effectExtent l="19050" t="19050" r="21590" b="1270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59" cy="1893681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8E4AD10" w14:textId="06CCF9E6" w:rsidR="00967AE2" w:rsidRDefault="00967AE2" w:rsidP="00F95580">
      <w:pPr>
        <w:pStyle w:val="a7"/>
        <w:wordWrap w:val="0"/>
        <w:ind w:firstLineChars="0" w:firstLine="0"/>
      </w:pPr>
      <w:r>
        <w:rPr>
          <w:noProof/>
        </w:rPr>
        <w:lastRenderedPageBreak/>
        <w:drawing>
          <wp:inline distT="0" distB="0" distL="0" distR="0" wp14:anchorId="009B9D13" wp14:editId="035E279B">
            <wp:extent cx="5274310" cy="3543935"/>
            <wp:effectExtent l="19050" t="19050" r="21590" b="184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A5C4698" w14:textId="4722746B" w:rsidR="00D250E2" w:rsidRDefault="00861F41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0FD8FC00" wp14:editId="0F568514">
            <wp:extent cx="5274310" cy="3527425"/>
            <wp:effectExtent l="19050" t="19050" r="21590" b="158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8975E70" w14:textId="1396A68D" w:rsidR="00861F41" w:rsidRDefault="003A13D3" w:rsidP="00861F41">
      <w:pPr>
        <w:pStyle w:val="a7"/>
        <w:wordWrap w:val="0"/>
      </w:pP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E23CFC">
        <w:rPr>
          <w:rFonts w:hint="eastAsia"/>
        </w:rPr>
        <w:t>与</w:t>
      </w:r>
      <w:r>
        <w:rPr>
          <w:rFonts w:hint="eastAsia"/>
        </w:rPr>
        <w:t>微信账号“</w:t>
      </w:r>
      <w:r w:rsidR="00415866" w:rsidRPr="00415866">
        <w:t>YP18803303377</w:t>
      </w:r>
      <w:r>
        <w:rPr>
          <w:rFonts w:hint="eastAsia"/>
        </w:rPr>
        <w:t>（微信ID：</w:t>
      </w:r>
      <w:r w:rsidR="00415866" w:rsidRPr="00415866">
        <w:t>wxid_r627de1hx17c22</w:t>
      </w:r>
      <w:r>
        <w:rPr>
          <w:rFonts w:hint="eastAsia"/>
        </w:rPr>
        <w:t>；昵称：</w:t>
      </w:r>
      <w:r w:rsidR="00415866" w:rsidRPr="00415866">
        <w:rPr>
          <w:rFonts w:hint="eastAsia"/>
        </w:rPr>
        <w:t>岳鹏</w:t>
      </w:r>
      <w:r>
        <w:rPr>
          <w:rFonts w:hint="eastAsia"/>
        </w:rPr>
        <w:t>）”的聊天共计</w:t>
      </w:r>
      <w:r w:rsidR="00415866">
        <w:t>2,025</w:t>
      </w:r>
      <w:r w:rsidR="00415866">
        <w:rPr>
          <w:rFonts w:hint="eastAsia"/>
        </w:rPr>
        <w:t>条，其中</w:t>
      </w:r>
      <w:r>
        <w:rPr>
          <w:rFonts w:hint="eastAsia"/>
        </w:rPr>
        <w:t>已删除</w:t>
      </w:r>
      <w:r w:rsidR="00415866">
        <w:t>10</w:t>
      </w:r>
      <w:r w:rsidR="00415866">
        <w:rPr>
          <w:rFonts w:hint="eastAsia"/>
        </w:rPr>
        <w:t>条</w:t>
      </w:r>
      <w:r>
        <w:rPr>
          <w:rFonts w:hint="eastAsia"/>
        </w:rPr>
        <w:t>。部分聊天记</w:t>
      </w:r>
      <w:r>
        <w:rPr>
          <w:rFonts w:hint="eastAsia"/>
        </w:rPr>
        <w:lastRenderedPageBreak/>
        <w:t>录如下图所示：</w:t>
      </w:r>
    </w:p>
    <w:p w14:paraId="121835E1" w14:textId="327D35EE" w:rsidR="003A13D3" w:rsidRDefault="00415866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7C938A8B" wp14:editId="36B1CDF3">
            <wp:extent cx="5274310" cy="1995346"/>
            <wp:effectExtent l="19050" t="19050" r="21590" b="241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9117"/>
                    <a:stretch/>
                  </pic:blipFill>
                  <pic:spPr bwMode="auto">
                    <a:xfrm>
                      <a:off x="0" y="0"/>
                      <a:ext cx="5274310" cy="1995346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2E309" w14:textId="3759A8DA" w:rsidR="00931EF7" w:rsidRDefault="00931EF7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5AAC2878" wp14:editId="432582A4">
            <wp:extent cx="5274310" cy="2051685"/>
            <wp:effectExtent l="19050" t="19050" r="21590" b="247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3F3478" w14:textId="6ABBE0FC" w:rsidR="00931EF7" w:rsidRDefault="00931EF7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44B31BA8" wp14:editId="0A0B8A2B">
            <wp:extent cx="5274310" cy="3932555"/>
            <wp:effectExtent l="19050" t="19050" r="215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A637C6" w14:textId="55694384" w:rsidR="00415866" w:rsidRDefault="00415866" w:rsidP="00861F41">
      <w:pPr>
        <w:pStyle w:val="a7"/>
        <w:wordWrap w:val="0"/>
      </w:pPr>
      <w:r>
        <w:rPr>
          <w:rFonts w:hint="eastAsia"/>
        </w:rPr>
        <w:lastRenderedPageBreak/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E23CFC">
        <w:rPr>
          <w:rFonts w:hint="eastAsia"/>
        </w:rPr>
        <w:t>与</w:t>
      </w:r>
      <w:r>
        <w:rPr>
          <w:rFonts w:hint="eastAsia"/>
        </w:rPr>
        <w:t>微信账号“</w:t>
      </w:r>
      <w:r>
        <w:t xml:space="preserve"> </w:t>
      </w:r>
      <w:r>
        <w:rPr>
          <w:rFonts w:hint="eastAsia"/>
        </w:rPr>
        <w:t>（微信ID：</w:t>
      </w:r>
      <w:r w:rsidRPr="00415866">
        <w:t>wxid_6op4qt80gjih12</w:t>
      </w:r>
      <w:r>
        <w:rPr>
          <w:rFonts w:hint="eastAsia"/>
        </w:rPr>
        <w:t>；昵称：</w:t>
      </w:r>
      <w:r w:rsidRPr="00415866">
        <w:rPr>
          <w:rFonts w:hint="eastAsia"/>
        </w:rPr>
        <w:t>章敏</w:t>
      </w:r>
      <w:r>
        <w:rPr>
          <w:rFonts w:hint="eastAsia"/>
        </w:rPr>
        <w:t>）”的聊天共计</w:t>
      </w:r>
      <w:r>
        <w:t>4,351</w:t>
      </w:r>
      <w:r>
        <w:rPr>
          <w:rFonts w:hint="eastAsia"/>
        </w:rPr>
        <w:t>条，其中已删除</w:t>
      </w:r>
      <w:r>
        <w:t>4</w:t>
      </w:r>
      <w:r>
        <w:rPr>
          <w:rFonts w:hint="eastAsia"/>
        </w:rPr>
        <w:t>条。部分聊天记录如下图所示：</w:t>
      </w:r>
    </w:p>
    <w:p w14:paraId="62EE47EB" w14:textId="30E193A5" w:rsidR="0053021D" w:rsidRDefault="0053021D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594F1546" wp14:editId="61E1770D">
            <wp:extent cx="5143814" cy="2375592"/>
            <wp:effectExtent l="19050" t="19050" r="19050" b="247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4908" cy="238533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91CE70" w14:textId="56798733" w:rsidR="0053021D" w:rsidRDefault="0053021D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0241D4D3" wp14:editId="79DE9E21">
            <wp:extent cx="5178655" cy="2945959"/>
            <wp:effectExtent l="19050" t="19050" r="22225" b="260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9333" cy="295772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44955C" w14:textId="3F5B729E" w:rsidR="004521BC" w:rsidRDefault="004521BC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15139320" wp14:editId="42CC43F5">
            <wp:extent cx="5274310" cy="1884045"/>
            <wp:effectExtent l="19050" t="19050" r="2159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248E720" w14:textId="38FE4B42" w:rsidR="003F7973" w:rsidRDefault="003F7973" w:rsidP="00F95580">
      <w:pPr>
        <w:pStyle w:val="a7"/>
        <w:wordWrap w:val="0"/>
        <w:ind w:firstLineChars="0" w:firstLine="0"/>
      </w:pPr>
      <w:r>
        <w:rPr>
          <w:noProof/>
        </w:rPr>
        <w:lastRenderedPageBreak/>
        <w:drawing>
          <wp:inline distT="0" distB="0" distL="0" distR="0" wp14:anchorId="085F97E6" wp14:editId="2A0BEE19">
            <wp:extent cx="5274310" cy="3198284"/>
            <wp:effectExtent l="19050" t="19050" r="21590" b="215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9565" cy="3201470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A9074E" w14:textId="20332696" w:rsidR="00805C0C" w:rsidRDefault="00805C0C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7E998178" wp14:editId="624349AC">
            <wp:extent cx="5274310" cy="2969684"/>
            <wp:effectExtent l="19050" t="19050" r="21590" b="215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7227" cy="2971326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588B1FF" w14:textId="713F22BF" w:rsidR="00F40CA5" w:rsidRDefault="00F40CA5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1E24F5B2" wp14:editId="3756738F">
            <wp:extent cx="5274310" cy="2242185"/>
            <wp:effectExtent l="19050" t="19050" r="21590" b="247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CD2EF9C" w14:textId="72714DFE" w:rsidR="00CD4314" w:rsidRDefault="00CD4314" w:rsidP="00F95580">
      <w:pPr>
        <w:pStyle w:val="a7"/>
        <w:wordWrap w:val="0"/>
      </w:pPr>
      <w:r w:rsidRPr="00B21F7D">
        <w:rPr>
          <w:rFonts w:hint="eastAsia"/>
        </w:rPr>
        <w:lastRenderedPageBreak/>
        <w:t>检材手机中成功提取</w:t>
      </w:r>
      <w:r w:rsidR="00F159D7">
        <w:rPr>
          <w:rFonts w:hint="eastAsia"/>
        </w:rPr>
        <w:t>到</w:t>
      </w:r>
      <w:r w:rsidR="00F159D7" w:rsidRPr="00F159D7">
        <w:rPr>
          <w:rFonts w:hint="eastAsia"/>
        </w:rPr>
        <w:t>微信</w:t>
      </w:r>
      <w:r w:rsidR="00F159D7" w:rsidRPr="00F159D7">
        <w:t xml:space="preserve"> 2账号</w:t>
      </w:r>
      <w:r>
        <w:rPr>
          <w:rFonts w:hint="eastAsia"/>
        </w:rPr>
        <w:t>“</w:t>
      </w:r>
      <w:r w:rsidRPr="002B49BA">
        <w:t>qi19933021861</w:t>
      </w:r>
      <w:r>
        <w:rPr>
          <w:rFonts w:hint="eastAsia"/>
        </w:rPr>
        <w:t>（微信ID：</w:t>
      </w:r>
      <w:r w:rsidRPr="002B49BA">
        <w:t>wxid_wfmm8ltjfd0q22</w:t>
      </w:r>
      <w:r>
        <w:rPr>
          <w:rFonts w:hint="eastAsia"/>
        </w:rPr>
        <w:t>；昵称：</w:t>
      </w:r>
      <w:proofErr w:type="spellStart"/>
      <w:r w:rsidRPr="002B49BA">
        <w:t>Antminer</w:t>
      </w:r>
      <w:proofErr w:type="spellEnd"/>
      <w:r>
        <w:rPr>
          <w:rFonts w:hint="eastAsia"/>
        </w:rPr>
        <w:t>）”的</w:t>
      </w:r>
      <w:r w:rsidR="00F769F1">
        <w:rPr>
          <w:rFonts w:hint="eastAsia"/>
        </w:rPr>
        <w:t>记</w:t>
      </w:r>
      <w:r>
        <w:rPr>
          <w:rFonts w:hint="eastAsia"/>
        </w:rPr>
        <w:t>录共计4</w:t>
      </w:r>
      <w:r>
        <w:t>,358,608</w:t>
      </w:r>
      <w:r>
        <w:rPr>
          <w:rFonts w:hint="eastAsia"/>
        </w:rPr>
        <w:t>条，其中已删除2</w:t>
      </w:r>
      <w:r>
        <w:t>3,660</w:t>
      </w:r>
      <w:r>
        <w:rPr>
          <w:rFonts w:hint="eastAsia"/>
        </w:rPr>
        <w:t>条。部分微信记录如下图所示：</w:t>
      </w:r>
    </w:p>
    <w:p w14:paraId="0C3B7AC7" w14:textId="1FD7B83A" w:rsidR="00CD4314" w:rsidRDefault="00CD4314" w:rsidP="00F95580">
      <w:pPr>
        <w:pStyle w:val="a7"/>
        <w:wordWrap w:val="0"/>
        <w:ind w:firstLineChars="0" w:firstLine="0"/>
      </w:pPr>
      <w:r>
        <w:rPr>
          <w:noProof/>
        </w:rPr>
        <w:drawing>
          <wp:inline distT="0" distB="0" distL="0" distR="0" wp14:anchorId="7FC215B2" wp14:editId="369594EF">
            <wp:extent cx="5274310" cy="3366770"/>
            <wp:effectExtent l="19050" t="19050" r="21590" b="241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C33AE6" w14:textId="74FE5BEF" w:rsidR="00CD4314" w:rsidRPr="00CD4314" w:rsidRDefault="00CD4314" w:rsidP="00F95580">
      <w:pPr>
        <w:pStyle w:val="a7"/>
        <w:wordWrap w:val="0"/>
      </w:pPr>
      <w:r>
        <w:t>将上述所有记录保存在证据</w:t>
      </w:r>
      <w:r>
        <w:rPr>
          <w:rFonts w:hint="eastAsia"/>
        </w:rPr>
        <w:t>U盘</w:t>
      </w:r>
      <w:r>
        <w:t>“</w:t>
      </w:r>
      <w:r>
        <w:t>\2022-150\</w:t>
      </w:r>
      <w:r>
        <w:rPr>
          <w:rFonts w:hint="eastAsia"/>
        </w:rPr>
        <w:t>分析报告</w:t>
      </w:r>
      <w:r>
        <w:t>\</w:t>
      </w:r>
      <w:r>
        <w:t>”</w:t>
      </w:r>
      <w:r>
        <w:t>目录下。</w:t>
      </w:r>
    </w:p>
    <w:p w14:paraId="43F2560A" w14:textId="77777777" w:rsidR="00870682" w:rsidRDefault="00870682" w:rsidP="00F95580">
      <w:pPr>
        <w:pStyle w:val="3"/>
        <w:wordWrap w:val="0"/>
      </w:pPr>
      <w:r>
        <w:rPr>
          <w:rFonts w:hint="eastAsia"/>
        </w:rPr>
        <w:t>数据保存及数字签名</w:t>
      </w:r>
    </w:p>
    <w:p w14:paraId="77E59817" w14:textId="51F036AC" w:rsidR="00B20824" w:rsidRDefault="00B20824" w:rsidP="00F95580">
      <w:pPr>
        <w:pStyle w:val="a7"/>
        <w:wordWrap w:val="0"/>
      </w:pPr>
      <w:r>
        <w:rPr>
          <w:rFonts w:hint="eastAsia"/>
        </w:rPr>
        <w:t>将上述所有记录写入具有写保护措施的证据</w:t>
      </w:r>
      <w:r>
        <w:t>U</w:t>
      </w:r>
      <w:r>
        <w:rPr>
          <w:rFonts w:hint="eastAsia"/>
        </w:rPr>
        <w:t>盘中，U盘唯一性编号为：</w:t>
      </w:r>
      <w:r>
        <w:t>2022第150号E</w:t>
      </w:r>
      <w:r>
        <w:rPr>
          <w:rFonts w:hint="eastAsia"/>
        </w:rPr>
        <w:t>U</w:t>
      </w:r>
      <w:r>
        <w:t>D01。</w:t>
      </w:r>
    </w:p>
    <w:p w14:paraId="7E31E469" w14:textId="14E0474C" w:rsidR="00870682" w:rsidRDefault="00F159D7" w:rsidP="00F95580">
      <w:pPr>
        <w:pStyle w:val="a7"/>
        <w:wordWrap w:val="0"/>
      </w:pPr>
      <w:r>
        <w:rPr>
          <w:rFonts w:hint="eastAsia"/>
        </w:rPr>
        <w:t>U</w:t>
      </w:r>
      <w:r w:rsidR="00870682" w:rsidRPr="000C476B">
        <w:rPr>
          <w:rFonts w:hint="eastAsia"/>
        </w:rPr>
        <w:t>盘中所有文件的</w:t>
      </w:r>
      <w:r w:rsidR="00870682" w:rsidRPr="000C476B">
        <w:t>SHA256值保存于证据</w:t>
      </w:r>
      <w:r>
        <w:rPr>
          <w:rFonts w:hint="eastAsia"/>
        </w:rPr>
        <w:t>U</w:t>
      </w:r>
      <w:r w:rsidR="00870682" w:rsidRPr="000C476B">
        <w:t>盘</w:t>
      </w:r>
      <w:r w:rsidR="00D5748A">
        <w:t>2022</w:t>
      </w:r>
      <w:r w:rsidR="00870682" w:rsidRPr="000C476B">
        <w:t>第</w:t>
      </w:r>
      <w:r w:rsidR="00B20824">
        <w:rPr>
          <w:rFonts w:hint="eastAsia"/>
        </w:rPr>
        <w:t>1</w:t>
      </w:r>
      <w:r w:rsidR="00B20824">
        <w:t>50</w:t>
      </w:r>
      <w:r w:rsidR="00870682" w:rsidRPr="000C476B">
        <w:t>号E</w:t>
      </w:r>
      <w:r w:rsidR="00B20824">
        <w:rPr>
          <w:rFonts w:hint="eastAsia"/>
        </w:rPr>
        <w:t>U</w:t>
      </w:r>
      <w:r w:rsidR="00870682" w:rsidRPr="000C476B">
        <w:t>D01根目录下的</w:t>
      </w:r>
      <w:r w:rsidR="00870682" w:rsidRPr="000C476B">
        <w:t>“</w:t>
      </w:r>
      <w:r w:rsidR="00870682" w:rsidRPr="000C476B">
        <w:t>SHA256.txt</w:t>
      </w:r>
      <w:r w:rsidR="00870682" w:rsidRPr="000C476B">
        <w:t>”</w:t>
      </w:r>
      <w:r w:rsidR="00870682" w:rsidRPr="000C476B">
        <w:t>文件中，</w:t>
      </w:r>
      <w:r w:rsidR="008269BD" w:rsidRPr="000C476B">
        <w:rPr>
          <w:rFonts w:hint="eastAsia"/>
        </w:rPr>
        <w:t>该</w:t>
      </w:r>
      <w:r w:rsidR="00870682" w:rsidRPr="000C476B">
        <w:t>文件</w:t>
      </w:r>
      <w:r w:rsidR="008269BD" w:rsidRPr="000C476B">
        <w:rPr>
          <w:rFonts w:hint="eastAsia"/>
        </w:rPr>
        <w:t>的</w:t>
      </w:r>
      <w:r w:rsidR="00870682" w:rsidRPr="000C476B">
        <w:t>SHA256值为：</w:t>
      </w:r>
      <w:r w:rsidR="0043102A" w:rsidRPr="0043102A">
        <w:t>ED98FE0F35384B72C125D1DBA021CFF0EDDBE19FC4A6C84466261CD398636525</w:t>
      </w:r>
      <w:r w:rsidR="00B20824">
        <w:rPr>
          <w:rFonts w:hint="eastAsia"/>
        </w:rPr>
        <w:t>。</w:t>
      </w:r>
    </w:p>
    <w:p w14:paraId="3C1578FC" w14:textId="6D0836A4" w:rsidR="00870682" w:rsidRPr="00870682" w:rsidRDefault="00870682" w:rsidP="00F95580">
      <w:pPr>
        <w:pStyle w:val="1"/>
      </w:pPr>
      <w:r>
        <w:rPr>
          <w:rFonts w:hint="eastAsia"/>
        </w:rPr>
        <w:lastRenderedPageBreak/>
        <w:t>分析说明</w:t>
      </w:r>
    </w:p>
    <w:p w14:paraId="619AA39D" w14:textId="3C97317E" w:rsidR="00B20824" w:rsidRDefault="00870682" w:rsidP="00F95580">
      <w:pPr>
        <w:pStyle w:val="a7"/>
        <w:wordWrap w:val="0"/>
      </w:pPr>
      <w:r>
        <w:rPr>
          <w:rFonts w:hint="eastAsia"/>
        </w:rPr>
        <w:t>1</w:t>
      </w:r>
      <w:r>
        <w:t>.</w:t>
      </w:r>
      <w:r w:rsidR="00B20824">
        <w:rPr>
          <w:rFonts w:hint="eastAsia"/>
        </w:rPr>
        <w:t>将检材“202</w:t>
      </w:r>
      <w:r w:rsidR="00B20824">
        <w:t>2</w:t>
      </w:r>
      <w:r w:rsidR="00B20824">
        <w:rPr>
          <w:rFonts w:hint="eastAsia"/>
        </w:rPr>
        <w:t>-1</w:t>
      </w:r>
      <w:r w:rsidR="00B20824">
        <w:t>50</w:t>
      </w:r>
      <w:r w:rsidR="00B20824">
        <w:rPr>
          <w:rFonts w:hint="eastAsia"/>
        </w:rPr>
        <w:t>-001”接入盘石取证一体机的SATA只读接口，并使用</w:t>
      </w:r>
      <w:r w:rsidR="00B20824" w:rsidRPr="000A2DB1">
        <w:t>FTK Imager</w:t>
      </w:r>
      <w:r w:rsidR="00B20824">
        <w:rPr>
          <w:rFonts w:hint="eastAsia"/>
        </w:rPr>
        <w:t>软件制作检材全盘的E01镜像。</w:t>
      </w:r>
    </w:p>
    <w:p w14:paraId="11994061" w14:textId="77777777" w:rsidR="00412705" w:rsidRDefault="00412705" w:rsidP="00F95580">
      <w:pPr>
        <w:pStyle w:val="a7"/>
        <w:wordWrap w:val="0"/>
      </w:pPr>
      <w:r>
        <w:rPr>
          <w:rFonts w:hint="eastAsia"/>
        </w:rPr>
        <w:t>使用盘古石计算机取证分析系统加载检材</w:t>
      </w:r>
      <w:r w:rsidRPr="00E34CC5">
        <w:rPr>
          <w:rFonts w:hint="eastAsia"/>
        </w:rPr>
        <w:t>硬盘</w:t>
      </w:r>
      <w:r>
        <w:rPr>
          <w:rFonts w:hint="eastAsia"/>
        </w:rPr>
        <w:t>镜像，分析其基本信息。检材</w:t>
      </w:r>
      <w:r w:rsidRPr="00E34CC5">
        <w:rPr>
          <w:rFonts w:hint="eastAsia"/>
        </w:rPr>
        <w:t>硬盘</w:t>
      </w:r>
      <w:r>
        <w:rPr>
          <w:rFonts w:hint="eastAsia"/>
        </w:rPr>
        <w:t>镜像“</w:t>
      </w:r>
      <w:r w:rsidRPr="00F850A8">
        <w:t>202209141430.E01</w:t>
      </w:r>
      <w:r>
        <w:t>”</w:t>
      </w:r>
      <w:r>
        <w:t>的</w:t>
      </w:r>
      <w:r>
        <w:rPr>
          <w:rFonts w:hint="eastAsia"/>
        </w:rPr>
        <w:t>大小</w:t>
      </w:r>
      <w:r>
        <w:t>为</w:t>
      </w:r>
      <w:r w:rsidRPr="00104693">
        <w:t>256,154,425,223字节</w:t>
      </w:r>
      <w:r>
        <w:t>，共计4个分区。检材硬盘中安装的操作系统为</w:t>
      </w:r>
      <w:r>
        <w:t>“</w:t>
      </w:r>
      <w:r w:rsidRPr="001F6E58">
        <w:t xml:space="preserve">Windows 10 </w:t>
      </w:r>
      <w:r>
        <w:rPr>
          <w:rFonts w:hint="eastAsia"/>
        </w:rPr>
        <w:t>Enterprise</w:t>
      </w:r>
      <w:r>
        <w:t>”</w:t>
      </w:r>
      <w:r>
        <w:t>。系统安装时间为</w:t>
      </w:r>
      <w:r>
        <w:t>“</w:t>
      </w:r>
      <w:r w:rsidRPr="000C3177">
        <w:t>2020-09-24 12:40:19 +08</w:t>
      </w:r>
      <w:r>
        <w:t>”</w:t>
      </w:r>
      <w:r>
        <w:t>，最后一次正常关机时间为</w:t>
      </w:r>
      <w:r>
        <w:t>“</w:t>
      </w:r>
      <w:r w:rsidRPr="000C3177">
        <w:t>2022-07-20 11:02:34 +08</w:t>
      </w:r>
      <w:r>
        <w:t>”</w:t>
      </w:r>
      <w:r>
        <w:t>。</w:t>
      </w:r>
    </w:p>
    <w:p w14:paraId="4AD8B658" w14:textId="07699F85" w:rsidR="00B20824" w:rsidRDefault="00B20824" w:rsidP="00F95580">
      <w:pPr>
        <w:pStyle w:val="a7"/>
        <w:wordWrap w:val="0"/>
      </w:pPr>
      <w:r w:rsidRPr="00E34CC5"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="00412705" w:rsidRPr="00F850A8">
        <w:rPr>
          <w:rFonts w:hint="eastAsia"/>
        </w:rPr>
        <w:t>“</w:t>
      </w:r>
      <w:r w:rsidR="00412705" w:rsidRPr="00F850A8">
        <w:t>202209141430.E01</w:t>
      </w:r>
      <w:r w:rsidR="00412705" w:rsidRPr="00F850A8">
        <w:rPr>
          <w:rFonts w:hint="eastAsia"/>
        </w:rPr>
        <w:t>”</w:t>
      </w:r>
      <w:r w:rsidRPr="00E34CC5">
        <w:rPr>
          <w:rFonts w:hint="eastAsia"/>
        </w:rPr>
        <w:t>中安装的系统时区信息为“</w:t>
      </w:r>
      <w:r w:rsidRPr="00E34CC5">
        <w:t>(UTC+08:00) 北京，重庆，香港特别行政区，乌鲁木齐</w:t>
      </w:r>
      <w:r w:rsidRPr="00E34CC5">
        <w:t>”</w:t>
      </w:r>
      <w:r w:rsidRPr="00E34CC5">
        <w:t>。</w:t>
      </w:r>
    </w:p>
    <w:p w14:paraId="76D8282E" w14:textId="437A713A" w:rsidR="00B20824" w:rsidRDefault="00B20824" w:rsidP="00F95580">
      <w:pPr>
        <w:pStyle w:val="a7"/>
        <w:wordWrap w:val="0"/>
      </w:pPr>
      <w:r w:rsidRPr="00E34CC5">
        <w:rPr>
          <w:rFonts w:hint="eastAsia"/>
        </w:rPr>
        <w:t>检材硬盘镜像</w:t>
      </w:r>
      <w:r w:rsidR="00412705" w:rsidRPr="00F850A8">
        <w:rPr>
          <w:rFonts w:hint="eastAsia"/>
        </w:rPr>
        <w:t>“</w:t>
      </w:r>
      <w:r w:rsidR="00412705" w:rsidRPr="00F850A8">
        <w:t>202209141430.E01</w:t>
      </w:r>
      <w:r w:rsidR="00412705" w:rsidRPr="00F850A8">
        <w:rPr>
          <w:rFonts w:hint="eastAsia"/>
        </w:rPr>
        <w:t>”</w:t>
      </w:r>
      <w:r w:rsidRPr="00E34CC5">
        <w:rPr>
          <w:rFonts w:hint="eastAsia"/>
        </w:rPr>
        <w:t>中安装的系统中共有</w:t>
      </w:r>
      <w:r w:rsidRPr="00E34CC5">
        <w:t>4个用户，其中登录次数最多的用户为</w:t>
      </w:r>
      <w:r w:rsidRPr="00E34CC5">
        <w:t>“</w:t>
      </w:r>
      <w:r w:rsidRPr="00E34CC5">
        <w:t>Administrator</w:t>
      </w:r>
      <w:r w:rsidRPr="00E34CC5">
        <w:t>”</w:t>
      </w:r>
      <w:r w:rsidRPr="00E34CC5">
        <w:t>，登录次数为</w:t>
      </w:r>
      <w:r w:rsidRPr="00E34CC5">
        <w:t>“</w:t>
      </w:r>
      <w:r>
        <w:t>32</w:t>
      </w:r>
      <w:r w:rsidRPr="00E34CC5">
        <w:t>”</w:t>
      </w:r>
      <w:r w:rsidRPr="00E34CC5">
        <w:t>，最后一次登录时间为</w:t>
      </w:r>
      <w:r w:rsidRPr="00E34CC5">
        <w:t>“</w:t>
      </w:r>
      <w:r w:rsidRPr="00E34CC5">
        <w:t>2018-05-25 15:54:06 +08</w:t>
      </w:r>
      <w:r w:rsidRPr="00E34CC5">
        <w:t>”</w:t>
      </w:r>
      <w:r w:rsidRPr="00E34CC5">
        <w:t>。</w:t>
      </w:r>
    </w:p>
    <w:p w14:paraId="6A206DC1" w14:textId="77777777" w:rsidR="00B20824" w:rsidRDefault="00B20824" w:rsidP="00F95580">
      <w:pPr>
        <w:pStyle w:val="a7"/>
        <w:wordWrap w:val="0"/>
      </w:pPr>
      <w:r w:rsidRPr="00F850A8">
        <w:rPr>
          <w:rFonts w:hint="eastAsia"/>
        </w:rPr>
        <w:t>使用盘古石计算机取证分析系统加载镜像“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，分析其中的微信记录。检材镜像中成功提取到4个微信账号。其账号信息及记录条数如下表所示：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2977"/>
        <w:gridCol w:w="2205"/>
      </w:tblGrid>
      <w:tr w:rsidR="00B20824" w:rsidRPr="00AE59E6" w14:paraId="6D06FE37" w14:textId="77777777" w:rsidTr="00173DA3">
        <w:trPr>
          <w:jc w:val="center"/>
        </w:trPr>
        <w:tc>
          <w:tcPr>
            <w:tcW w:w="3114" w:type="dxa"/>
          </w:tcPr>
          <w:p w14:paraId="791F61F2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账号ID</w:t>
            </w:r>
          </w:p>
        </w:tc>
        <w:tc>
          <w:tcPr>
            <w:tcW w:w="2977" w:type="dxa"/>
          </w:tcPr>
          <w:p w14:paraId="43FD8324" w14:textId="77777777" w:rsidR="00B20824" w:rsidRPr="00AE59E6" w:rsidRDefault="00B20824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昵称</w:t>
            </w:r>
          </w:p>
        </w:tc>
        <w:tc>
          <w:tcPr>
            <w:tcW w:w="2205" w:type="dxa"/>
          </w:tcPr>
          <w:p w14:paraId="6F9CCA3A" w14:textId="77777777" w:rsidR="00B20824" w:rsidRPr="00AE59E6" w:rsidRDefault="00B20824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记录</w:t>
            </w:r>
            <w:r w:rsidRPr="00AE59E6">
              <w:rPr>
                <w:rFonts w:hint="eastAsia"/>
                <w:sz w:val="22"/>
                <w:szCs w:val="22"/>
              </w:rPr>
              <w:t>条数</w:t>
            </w:r>
          </w:p>
        </w:tc>
      </w:tr>
      <w:tr w:rsidR="00B20824" w:rsidRPr="00AE59E6" w14:paraId="45EED874" w14:textId="77777777" w:rsidTr="00173DA3">
        <w:trPr>
          <w:jc w:val="center"/>
        </w:trPr>
        <w:tc>
          <w:tcPr>
            <w:tcW w:w="3114" w:type="dxa"/>
          </w:tcPr>
          <w:p w14:paraId="40537A98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wxid_372wyrkep9jk22</w:t>
            </w:r>
          </w:p>
        </w:tc>
        <w:tc>
          <w:tcPr>
            <w:tcW w:w="2977" w:type="dxa"/>
          </w:tcPr>
          <w:p w14:paraId="5D92E160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大桥姐</w:t>
            </w:r>
          </w:p>
        </w:tc>
        <w:tc>
          <w:tcPr>
            <w:tcW w:w="2205" w:type="dxa"/>
          </w:tcPr>
          <w:p w14:paraId="66DCF6A4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4</w:t>
            </w:r>
          </w:p>
        </w:tc>
      </w:tr>
      <w:tr w:rsidR="00B20824" w:rsidRPr="00AE59E6" w14:paraId="7855B020" w14:textId="77777777" w:rsidTr="00173DA3">
        <w:trPr>
          <w:jc w:val="center"/>
        </w:trPr>
        <w:tc>
          <w:tcPr>
            <w:tcW w:w="3114" w:type="dxa"/>
          </w:tcPr>
          <w:p w14:paraId="76F2C30A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proofErr w:type="spellStart"/>
            <w:r w:rsidRPr="00AE59E6">
              <w:rPr>
                <w:sz w:val="22"/>
                <w:szCs w:val="22"/>
              </w:rPr>
              <w:t>cocoandkiko</w:t>
            </w:r>
            <w:proofErr w:type="spellEnd"/>
          </w:p>
        </w:tc>
        <w:tc>
          <w:tcPr>
            <w:tcW w:w="2977" w:type="dxa"/>
          </w:tcPr>
          <w:p w14:paraId="5A313BDC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吴寒寒</w:t>
            </w:r>
            <w:proofErr w:type="spellStart"/>
            <w:r w:rsidRPr="00AE59E6">
              <w:rPr>
                <w:sz w:val="22"/>
                <w:szCs w:val="22"/>
              </w:rPr>
              <w:t>kiko</w:t>
            </w:r>
            <w:proofErr w:type="spellEnd"/>
          </w:p>
        </w:tc>
        <w:tc>
          <w:tcPr>
            <w:tcW w:w="2205" w:type="dxa"/>
          </w:tcPr>
          <w:p w14:paraId="2DD2500C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3</w:t>
            </w:r>
          </w:p>
        </w:tc>
      </w:tr>
      <w:tr w:rsidR="00B20824" w:rsidRPr="00AE59E6" w14:paraId="57DED856" w14:textId="77777777" w:rsidTr="00173DA3">
        <w:trPr>
          <w:jc w:val="center"/>
        </w:trPr>
        <w:tc>
          <w:tcPr>
            <w:tcW w:w="3114" w:type="dxa"/>
          </w:tcPr>
          <w:p w14:paraId="0A52BEAE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wxid_wfmm8ltjfd0q22</w:t>
            </w:r>
          </w:p>
        </w:tc>
        <w:tc>
          <w:tcPr>
            <w:tcW w:w="2977" w:type="dxa"/>
          </w:tcPr>
          <w:p w14:paraId="2369C0DA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-小齐</w:t>
            </w:r>
          </w:p>
        </w:tc>
        <w:tc>
          <w:tcPr>
            <w:tcW w:w="2205" w:type="dxa"/>
          </w:tcPr>
          <w:p w14:paraId="2B18220B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2</w:t>
            </w:r>
            <w:r w:rsidRPr="00AE59E6">
              <w:rPr>
                <w:sz w:val="22"/>
                <w:szCs w:val="22"/>
              </w:rPr>
              <w:t>08</w:t>
            </w:r>
          </w:p>
        </w:tc>
      </w:tr>
      <w:tr w:rsidR="00B20824" w:rsidRPr="00AE59E6" w14:paraId="38186D08" w14:textId="77777777" w:rsidTr="00173DA3">
        <w:trPr>
          <w:jc w:val="center"/>
        </w:trPr>
        <w:tc>
          <w:tcPr>
            <w:tcW w:w="3114" w:type="dxa"/>
          </w:tcPr>
          <w:p w14:paraId="1B1E3B01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qym455344962</w:t>
            </w:r>
          </w:p>
        </w:tc>
        <w:tc>
          <w:tcPr>
            <w:tcW w:w="2977" w:type="dxa"/>
          </w:tcPr>
          <w:p w14:paraId="71CA4E15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蚂蚁矿机</w:t>
            </w:r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-齐一鸣</w:t>
            </w:r>
          </w:p>
        </w:tc>
        <w:tc>
          <w:tcPr>
            <w:tcW w:w="2205" w:type="dxa"/>
          </w:tcPr>
          <w:p w14:paraId="792268B9" w14:textId="77777777" w:rsidR="00B20824" w:rsidRPr="00AE59E6" w:rsidRDefault="00B20824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1</w:t>
            </w:r>
            <w:r w:rsidRPr="00AE59E6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,</w:t>
            </w:r>
            <w:r w:rsidRPr="00AE59E6">
              <w:rPr>
                <w:sz w:val="22"/>
                <w:szCs w:val="22"/>
              </w:rPr>
              <w:t>953</w:t>
            </w:r>
          </w:p>
        </w:tc>
      </w:tr>
    </w:tbl>
    <w:p w14:paraId="1C1B8E12" w14:textId="7ECF17BA" w:rsidR="00B20824" w:rsidRDefault="00B20824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中成功提取到微信账号</w:t>
      </w:r>
      <w:r w:rsidRPr="004352C7">
        <w:rPr>
          <w:rFonts w:hint="eastAsia"/>
        </w:rPr>
        <w:t>“</w:t>
      </w:r>
      <w:r w:rsidRPr="004352C7">
        <w:t>（微</w:t>
      </w:r>
      <w:r w:rsidRPr="004352C7">
        <w:lastRenderedPageBreak/>
        <w:t>信ID：</w:t>
      </w:r>
      <w:r w:rsidRPr="00B4194E">
        <w:t>wxid_372wyrkep9jk22</w:t>
      </w:r>
      <w:r w:rsidRPr="004352C7">
        <w:t>；昵称：</w:t>
      </w:r>
      <w:r w:rsidRPr="00B4194E">
        <w:rPr>
          <w:rFonts w:hint="eastAsia"/>
        </w:rPr>
        <w:t>大桥姐</w:t>
      </w:r>
      <w:r w:rsidRPr="004352C7">
        <w:t>）</w:t>
      </w:r>
      <w:r w:rsidRPr="004352C7">
        <w:t>”</w:t>
      </w:r>
      <w:r>
        <w:rPr>
          <w:rFonts w:hint="eastAsia"/>
        </w:rPr>
        <w:t>的记录共计4条，其中账户信息记录1条，本地缓存信息3条。</w:t>
      </w:r>
    </w:p>
    <w:p w14:paraId="68260AEC" w14:textId="24E5CFF5" w:rsidR="00B20824" w:rsidRDefault="00B20824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中成功提取到微信账号</w:t>
      </w:r>
      <w:r w:rsidRPr="004352C7">
        <w:rPr>
          <w:rFonts w:hint="eastAsia"/>
        </w:rPr>
        <w:t>“</w:t>
      </w:r>
      <w:r w:rsidRPr="004352C7">
        <w:t>（微信ID：</w:t>
      </w:r>
      <w:proofErr w:type="spellStart"/>
      <w:r w:rsidRPr="00B4194E">
        <w:t>cocoandkiko</w:t>
      </w:r>
      <w:proofErr w:type="spellEnd"/>
      <w:r w:rsidRPr="004352C7">
        <w:t>；昵称：</w:t>
      </w:r>
      <w:r w:rsidRPr="00B4194E">
        <w:rPr>
          <w:rFonts w:hint="eastAsia"/>
        </w:rPr>
        <w:t>吴寒寒</w:t>
      </w:r>
      <w:proofErr w:type="spellStart"/>
      <w:r w:rsidRPr="00B4194E">
        <w:t>kiko</w:t>
      </w:r>
      <w:proofErr w:type="spellEnd"/>
      <w:r w:rsidRPr="004352C7">
        <w:t>）</w:t>
      </w:r>
      <w:r w:rsidRPr="004352C7">
        <w:t>”</w:t>
      </w:r>
      <w:r>
        <w:rPr>
          <w:rFonts w:hint="eastAsia"/>
        </w:rPr>
        <w:t>的</w:t>
      </w:r>
      <w:r w:rsidR="00F769F1">
        <w:rPr>
          <w:rFonts w:hint="eastAsia"/>
        </w:rPr>
        <w:t>记录</w:t>
      </w:r>
      <w:r>
        <w:rPr>
          <w:rFonts w:hint="eastAsia"/>
        </w:rPr>
        <w:t>共计3条，其中账户信息记录1条，本地缓存信息</w:t>
      </w:r>
      <w:r>
        <w:t>2</w:t>
      </w:r>
      <w:r>
        <w:rPr>
          <w:rFonts w:hint="eastAsia"/>
        </w:rPr>
        <w:t>条。</w:t>
      </w:r>
    </w:p>
    <w:p w14:paraId="167DFD64" w14:textId="65A3E2C2" w:rsidR="00B20824" w:rsidRDefault="00B20824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中成功提取到微信账号</w:t>
      </w:r>
      <w:r w:rsidRPr="004352C7">
        <w:rPr>
          <w:rFonts w:hint="eastAsia"/>
        </w:rPr>
        <w:t>“</w:t>
      </w:r>
      <w:r w:rsidRPr="004352C7">
        <w:t>（微信ID：</w:t>
      </w:r>
      <w:r w:rsidRPr="00B4194E">
        <w:t>wxid_wfmm8ltjfd0q22</w:t>
      </w:r>
      <w:r w:rsidRPr="004352C7">
        <w:t>；昵称：</w:t>
      </w:r>
      <w:proofErr w:type="spellStart"/>
      <w:r w:rsidRPr="00B4194E">
        <w:t>Antminer</w:t>
      </w:r>
      <w:proofErr w:type="spellEnd"/>
      <w:r w:rsidRPr="00B4194E">
        <w:t>-小齐</w:t>
      </w:r>
      <w:r w:rsidRPr="004352C7">
        <w:t>）</w:t>
      </w:r>
      <w:r w:rsidRPr="004352C7">
        <w:t>”</w:t>
      </w:r>
      <w:r>
        <w:rPr>
          <w:rFonts w:hint="eastAsia"/>
        </w:rPr>
        <w:t>的</w:t>
      </w:r>
      <w:r w:rsidR="00F769F1">
        <w:rPr>
          <w:rFonts w:hint="eastAsia"/>
        </w:rPr>
        <w:t>记录</w:t>
      </w:r>
      <w:r>
        <w:rPr>
          <w:rFonts w:hint="eastAsia"/>
        </w:rPr>
        <w:t>共计2</w:t>
      </w:r>
      <w:r>
        <w:t>08</w:t>
      </w:r>
      <w:r>
        <w:rPr>
          <w:rFonts w:hint="eastAsia"/>
        </w:rPr>
        <w:t>条，其中账户信息记录1条，本地缓存信息</w:t>
      </w:r>
      <w:r>
        <w:t>207</w:t>
      </w:r>
      <w:r>
        <w:rPr>
          <w:rFonts w:hint="eastAsia"/>
        </w:rPr>
        <w:t>条。</w:t>
      </w:r>
    </w:p>
    <w:p w14:paraId="7A6EB041" w14:textId="422C17C3" w:rsidR="00B20824" w:rsidRDefault="00B20824" w:rsidP="00F95580">
      <w:pPr>
        <w:pStyle w:val="a7"/>
        <w:wordWrap w:val="0"/>
      </w:pPr>
      <w:r>
        <w:rPr>
          <w:rFonts w:hint="eastAsia"/>
        </w:rPr>
        <w:t>检材</w:t>
      </w:r>
      <w:r w:rsidR="00B37973">
        <w:rPr>
          <w:rFonts w:hint="eastAsia"/>
        </w:rPr>
        <w:t>硬盘镜像</w:t>
      </w:r>
      <w:r w:rsidRPr="00F850A8">
        <w:rPr>
          <w:rFonts w:hint="eastAsia"/>
        </w:rPr>
        <w:t>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中成功提取到微信账号</w:t>
      </w:r>
      <w:r w:rsidRPr="004352C7">
        <w:rPr>
          <w:rFonts w:hint="eastAsia"/>
        </w:rPr>
        <w:t>“</w:t>
      </w:r>
      <w:r w:rsidRPr="004352C7">
        <w:t>（微信ID：</w:t>
      </w:r>
      <w:r w:rsidRPr="00B4194E">
        <w:t>qym455344962</w:t>
      </w:r>
      <w:r w:rsidRPr="004352C7">
        <w:t>；昵称：</w:t>
      </w:r>
      <w:r w:rsidRPr="00B4194E">
        <w:rPr>
          <w:rFonts w:hint="eastAsia"/>
        </w:rPr>
        <w:t>蚂蚁矿机</w:t>
      </w:r>
      <w:proofErr w:type="spellStart"/>
      <w:r w:rsidRPr="00B4194E">
        <w:t>Antminer</w:t>
      </w:r>
      <w:proofErr w:type="spellEnd"/>
      <w:r w:rsidRPr="00B4194E">
        <w:t>-齐一鸣</w:t>
      </w:r>
      <w:r w:rsidRPr="004352C7">
        <w:t>）</w:t>
      </w:r>
      <w:r w:rsidRPr="004352C7">
        <w:t>”</w:t>
      </w:r>
      <w:r>
        <w:rPr>
          <w:rFonts w:hint="eastAsia"/>
        </w:rPr>
        <w:t>的记录共计1</w:t>
      </w:r>
      <w:r>
        <w:t>1,953</w:t>
      </w:r>
      <w:r>
        <w:rPr>
          <w:rFonts w:hint="eastAsia"/>
        </w:rPr>
        <w:t>条，其中账户信息记录1条，本地缓存信息</w:t>
      </w:r>
      <w:r>
        <w:t>11,95</w:t>
      </w:r>
      <w:r w:rsidR="00F01146">
        <w:t>2</w:t>
      </w:r>
      <w:r>
        <w:rPr>
          <w:rFonts w:hint="eastAsia"/>
        </w:rPr>
        <w:t>条，联系人记录0条，群组记录0条，公众号记录0条，个人聊天记录0条，群组聊天记录0条，收藏记录0条。</w:t>
      </w:r>
    </w:p>
    <w:p w14:paraId="036CA008" w14:textId="33694C38" w:rsidR="00B20824" w:rsidRDefault="00B20824" w:rsidP="00F95580">
      <w:pPr>
        <w:pStyle w:val="a7"/>
        <w:wordWrap w:val="0"/>
      </w:pPr>
      <w:r>
        <w:rPr>
          <w:rFonts w:hint="eastAsia"/>
        </w:rPr>
        <w:t>根据委托方要求，提取微信ID为“</w:t>
      </w:r>
      <w:r w:rsidRPr="003C7084">
        <w:t>qym455344962</w:t>
      </w:r>
      <w:r>
        <w:rPr>
          <w:rFonts w:hint="eastAsia"/>
        </w:rPr>
        <w:t>”的本地缓存记录。</w:t>
      </w:r>
      <w:r w:rsidRPr="00F850A8">
        <w:rPr>
          <w:rFonts w:hint="eastAsia"/>
        </w:rPr>
        <w:t>使用盘古石计算机取证分析系统加载镜像“</w:t>
      </w:r>
      <w:r w:rsidRPr="00F850A8">
        <w:t>202209141430.E01</w:t>
      </w:r>
      <w:r w:rsidRPr="00F850A8">
        <w:rPr>
          <w:rFonts w:hint="eastAsia"/>
        </w:rPr>
        <w:t>”</w:t>
      </w:r>
      <w:r>
        <w:rPr>
          <w:rFonts w:hint="eastAsia"/>
        </w:rPr>
        <w:t>，对微信ID为“</w:t>
      </w:r>
      <w:r w:rsidRPr="003C7084">
        <w:t>qym455344962</w:t>
      </w:r>
      <w:r>
        <w:rPr>
          <w:rFonts w:hint="eastAsia"/>
        </w:rPr>
        <w:t>”的账号下的本地缓存记录进行提取，微信ID为“</w:t>
      </w:r>
      <w:r w:rsidRPr="003C7084">
        <w:t>qym455344962</w:t>
      </w:r>
      <w:r>
        <w:rPr>
          <w:rFonts w:hint="eastAsia"/>
        </w:rPr>
        <w:t>”的账号下的本地缓存记录共计1</w:t>
      </w:r>
      <w:r>
        <w:t>1,952</w:t>
      </w:r>
      <w:r>
        <w:rPr>
          <w:rFonts w:hint="eastAsia"/>
        </w:rPr>
        <w:t>条，其中文件记录0条，图片记录8</w:t>
      </w:r>
      <w:r w:rsidR="00F01146">
        <w:t>,</w:t>
      </w:r>
      <w:r>
        <w:t>927</w:t>
      </w:r>
      <w:r>
        <w:rPr>
          <w:rFonts w:hint="eastAsia"/>
        </w:rPr>
        <w:t>条，视频记录2</w:t>
      </w:r>
      <w:r w:rsidR="00F01146">
        <w:t>,</w:t>
      </w:r>
      <w:r>
        <w:t>297</w:t>
      </w:r>
      <w:r>
        <w:rPr>
          <w:rFonts w:hint="eastAsia"/>
        </w:rPr>
        <w:t>条，缓存记录7</w:t>
      </w:r>
      <w:r>
        <w:t>28</w:t>
      </w:r>
      <w:r>
        <w:rPr>
          <w:rFonts w:hint="eastAsia"/>
        </w:rPr>
        <w:t>条。</w:t>
      </w:r>
    </w:p>
    <w:p w14:paraId="1A0C60D8" w14:textId="0AA5FA0F" w:rsidR="00B20824" w:rsidRDefault="00B20824" w:rsidP="00F95580">
      <w:pPr>
        <w:pStyle w:val="a7"/>
        <w:wordWrap w:val="0"/>
      </w:pPr>
      <w:r>
        <w:rPr>
          <w:rFonts w:hint="eastAsia"/>
        </w:rPr>
        <w:t>2</w:t>
      </w:r>
      <w:r>
        <w:t>.</w:t>
      </w:r>
      <w:r w:rsidRPr="00B20824">
        <w:t xml:space="preserve"> </w:t>
      </w:r>
      <w:r>
        <w:t>在屏蔽环境下打开检材手机</w:t>
      </w:r>
      <w:r>
        <w:t>“</w:t>
      </w:r>
      <w:r>
        <w:t>2022-150-002</w:t>
      </w:r>
      <w:r>
        <w:t>”</w:t>
      </w:r>
      <w:r>
        <w:t>并开启飞行模式。</w:t>
      </w:r>
      <w:r>
        <w:rPr>
          <w:rFonts w:hint="eastAsia"/>
        </w:rPr>
        <w:t>对检材手机进行华为克隆提取并</w:t>
      </w:r>
      <w:r>
        <w:t>分析</w:t>
      </w:r>
      <w:r>
        <w:rPr>
          <w:rFonts w:hint="eastAsia"/>
        </w:rPr>
        <w:t>其中的基本信息和</w:t>
      </w:r>
      <w:r>
        <w:t>微信相关</w:t>
      </w:r>
      <w:r>
        <w:lastRenderedPageBreak/>
        <w:t>记录。</w:t>
      </w:r>
    </w:p>
    <w:p w14:paraId="67EBFF81" w14:textId="7D629580" w:rsidR="00B20824" w:rsidRDefault="00B20824" w:rsidP="00F95580">
      <w:pPr>
        <w:pStyle w:val="a7"/>
        <w:wordWrap w:val="0"/>
      </w:pPr>
      <w:r>
        <w:t>查看检材手机的设备信息，检材手机的设备品牌为</w:t>
      </w:r>
      <w:r>
        <w:t>“</w:t>
      </w:r>
      <w:r>
        <w:rPr>
          <w:rFonts w:hint="eastAsia"/>
        </w:rPr>
        <w:t>华为</w:t>
      </w:r>
      <w:r>
        <w:t>”</w:t>
      </w:r>
      <w:r>
        <w:t>，型号为</w:t>
      </w:r>
      <w:r>
        <w:t>“</w:t>
      </w:r>
      <w:r w:rsidRPr="00BD45A7">
        <w:t>NOP-AN00</w:t>
      </w:r>
      <w:r>
        <w:t>”</w:t>
      </w:r>
      <w:r>
        <w:t>，IMEI号为</w:t>
      </w:r>
      <w:r>
        <w:t>“</w:t>
      </w:r>
      <w:r w:rsidRPr="00C53123">
        <w:t>862393047196809</w:t>
      </w:r>
      <w:r>
        <w:t>”</w:t>
      </w:r>
      <w:r>
        <w:rPr>
          <w:rFonts w:hint="eastAsia"/>
        </w:rPr>
        <w:t>和“</w:t>
      </w:r>
      <w:r w:rsidRPr="00C53123">
        <w:t>862393047235953</w:t>
      </w:r>
      <w:r>
        <w:rPr>
          <w:rFonts w:hint="eastAsia"/>
        </w:rPr>
        <w:t>”</w:t>
      </w:r>
      <w:r>
        <w:t>，系统版本为</w:t>
      </w:r>
      <w:r>
        <w:t>“</w:t>
      </w:r>
      <w:proofErr w:type="spellStart"/>
      <w:r>
        <w:rPr>
          <w:rFonts w:hint="eastAsia"/>
        </w:rPr>
        <w:t>HarmonyOS</w:t>
      </w:r>
      <w:proofErr w:type="spellEnd"/>
      <w:r>
        <w:t xml:space="preserve"> 2.0</w:t>
      </w:r>
      <w:r>
        <w:t>”</w:t>
      </w:r>
      <w:r>
        <w:rPr>
          <w:rFonts w:hint="eastAsia"/>
        </w:rPr>
        <w:t>。</w:t>
      </w:r>
    </w:p>
    <w:p w14:paraId="550C0C17" w14:textId="58239E64" w:rsidR="00B20824" w:rsidRDefault="00B20824" w:rsidP="00F95580">
      <w:pPr>
        <w:pStyle w:val="a7"/>
        <w:wordWrap w:val="0"/>
      </w:pPr>
      <w:r w:rsidRPr="00B21F7D">
        <w:rPr>
          <w:rFonts w:hint="eastAsia"/>
        </w:rPr>
        <w:t>检材手机中成功提取到</w:t>
      </w: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）”的</w:t>
      </w:r>
      <w:r w:rsidR="00F769F1">
        <w:rPr>
          <w:rFonts w:hint="eastAsia"/>
        </w:rPr>
        <w:t>记录</w:t>
      </w:r>
      <w:r>
        <w:rPr>
          <w:rFonts w:hint="eastAsia"/>
        </w:rPr>
        <w:t>共计4</w:t>
      </w:r>
      <w:r>
        <w:t>,358,608</w:t>
      </w:r>
      <w:r>
        <w:rPr>
          <w:rFonts w:hint="eastAsia"/>
        </w:rPr>
        <w:t>条，其中已删除2</w:t>
      </w:r>
      <w:r>
        <w:t>3,660</w:t>
      </w:r>
      <w:r>
        <w:rPr>
          <w:rFonts w:hint="eastAsia"/>
        </w:rPr>
        <w:t>条。</w:t>
      </w:r>
    </w:p>
    <w:p w14:paraId="4A38BA07" w14:textId="16747D68" w:rsidR="00B20824" w:rsidRDefault="00B20824" w:rsidP="00F95580">
      <w:pPr>
        <w:pStyle w:val="a7"/>
        <w:wordWrap w:val="0"/>
      </w:pP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与微信账号</w:t>
      </w:r>
      <w:r>
        <w:rPr>
          <w:rFonts w:hint="eastAsia"/>
        </w:rPr>
        <w:t>“</w:t>
      </w:r>
      <w:r w:rsidRPr="00E0294E">
        <w:t>AT999F</w:t>
      </w:r>
      <w:r>
        <w:rPr>
          <w:rFonts w:hint="eastAsia"/>
        </w:rPr>
        <w:t>（微信ID：</w:t>
      </w:r>
      <w:r w:rsidRPr="00E0294E">
        <w:t>wxid_b0aoklmcqlzw51</w:t>
      </w:r>
      <w:r>
        <w:rPr>
          <w:rFonts w:hint="eastAsia"/>
        </w:rPr>
        <w:t>；昵称：</w:t>
      </w:r>
      <w:r w:rsidRPr="00E0294E">
        <w:t>DD</w:t>
      </w:r>
      <w:r w:rsidRPr="00E0294E">
        <w:rPr>
          <w:rFonts w:ascii="Segoe UI Emoji" w:hAnsi="Segoe UI Emoji" w:cs="Segoe UI Emoji"/>
        </w:rPr>
        <w:t>😽</w:t>
      </w:r>
      <w:r>
        <w:rPr>
          <w:rFonts w:hint="eastAsia"/>
        </w:rPr>
        <w:t>）”的聊天共计2</w:t>
      </w:r>
      <w:r>
        <w:t>,932</w:t>
      </w:r>
      <w:r>
        <w:rPr>
          <w:rFonts w:hint="eastAsia"/>
        </w:rPr>
        <w:t>条，其中已删除1</w:t>
      </w:r>
      <w:r>
        <w:t>0</w:t>
      </w:r>
      <w:r>
        <w:rPr>
          <w:rFonts w:hint="eastAsia"/>
        </w:rPr>
        <w:t>条。</w:t>
      </w:r>
    </w:p>
    <w:p w14:paraId="7D45790E" w14:textId="417D5850" w:rsidR="00B20824" w:rsidRDefault="00B20824" w:rsidP="00F95580">
      <w:pPr>
        <w:pStyle w:val="a7"/>
        <w:wordWrap w:val="0"/>
      </w:pP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与微信账号</w:t>
      </w:r>
      <w:r>
        <w:rPr>
          <w:rFonts w:hint="eastAsia"/>
        </w:rPr>
        <w:t>“</w:t>
      </w:r>
      <w:r w:rsidRPr="001C6068">
        <w:t>hxkj-16888</w:t>
      </w:r>
      <w:r>
        <w:rPr>
          <w:rFonts w:hint="eastAsia"/>
        </w:rPr>
        <w:t>（微信ID：</w:t>
      </w:r>
      <w:r w:rsidRPr="001C6068">
        <w:t>wxid_8944v9sz7gm812</w:t>
      </w:r>
      <w:r>
        <w:rPr>
          <w:rFonts w:hint="eastAsia"/>
        </w:rPr>
        <w:t>；昵称：</w:t>
      </w:r>
      <w:r w:rsidRPr="001C6068">
        <w:t>A.火星科技-叶家杰</w:t>
      </w:r>
      <w:r>
        <w:rPr>
          <w:rFonts w:hint="eastAsia"/>
        </w:rPr>
        <w:t>）”的聊天共计</w:t>
      </w:r>
      <w:r>
        <w:t>430</w:t>
      </w:r>
      <w:r>
        <w:rPr>
          <w:rFonts w:hint="eastAsia"/>
        </w:rPr>
        <w:t>条，其中已删除2</w:t>
      </w:r>
      <w:r w:rsidR="00F01146">
        <w:rPr>
          <w:rFonts w:hint="eastAsia"/>
        </w:rPr>
        <w:t>条</w:t>
      </w:r>
      <w:r>
        <w:rPr>
          <w:rFonts w:hint="eastAsia"/>
        </w:rPr>
        <w:t>。</w:t>
      </w:r>
    </w:p>
    <w:p w14:paraId="6D41F81B" w14:textId="6004703C" w:rsidR="00B20824" w:rsidRDefault="00B20824" w:rsidP="00F95580">
      <w:pPr>
        <w:pStyle w:val="a7"/>
        <w:wordWrap w:val="0"/>
      </w:pP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与微信账号</w:t>
      </w:r>
      <w:r>
        <w:rPr>
          <w:rFonts w:hint="eastAsia"/>
        </w:rPr>
        <w:t>“</w:t>
      </w:r>
      <w:r w:rsidRPr="00415866">
        <w:t>YP18803303377</w:t>
      </w:r>
      <w:r>
        <w:rPr>
          <w:rFonts w:hint="eastAsia"/>
        </w:rPr>
        <w:t>（微信ID：</w:t>
      </w:r>
      <w:r w:rsidRPr="00415866">
        <w:t>wxid_r627de1hx17c22</w:t>
      </w:r>
      <w:r>
        <w:rPr>
          <w:rFonts w:hint="eastAsia"/>
        </w:rPr>
        <w:t>；昵称：</w:t>
      </w:r>
      <w:r w:rsidRPr="00415866">
        <w:rPr>
          <w:rFonts w:hint="eastAsia"/>
        </w:rPr>
        <w:t>岳鹏</w:t>
      </w:r>
      <w:r>
        <w:rPr>
          <w:rFonts w:hint="eastAsia"/>
        </w:rPr>
        <w:t>）”的聊天共计</w:t>
      </w:r>
      <w:r>
        <w:t>2,025</w:t>
      </w:r>
      <w:r>
        <w:rPr>
          <w:rFonts w:hint="eastAsia"/>
        </w:rPr>
        <w:t>条，其中已删除</w:t>
      </w:r>
      <w:r>
        <w:t>10</w:t>
      </w:r>
      <w:r>
        <w:rPr>
          <w:rFonts w:hint="eastAsia"/>
        </w:rPr>
        <w:t>条。</w:t>
      </w:r>
    </w:p>
    <w:p w14:paraId="16D824EA" w14:textId="6B131F69" w:rsidR="00B20824" w:rsidRDefault="00B20824" w:rsidP="00F95580">
      <w:pPr>
        <w:pStyle w:val="a7"/>
        <w:wordWrap w:val="0"/>
      </w:pP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与微信账号</w:t>
      </w:r>
      <w:r>
        <w:rPr>
          <w:rFonts w:hint="eastAsia"/>
        </w:rPr>
        <w:t>“</w:t>
      </w:r>
      <w:r>
        <w:t xml:space="preserve"> </w:t>
      </w:r>
      <w:r>
        <w:rPr>
          <w:rFonts w:hint="eastAsia"/>
        </w:rPr>
        <w:t>（微信ID：</w:t>
      </w:r>
      <w:r w:rsidRPr="00415866">
        <w:t>wxid_6op4qt80gjih12</w:t>
      </w:r>
      <w:r>
        <w:rPr>
          <w:rFonts w:hint="eastAsia"/>
        </w:rPr>
        <w:t>；昵称：</w:t>
      </w:r>
      <w:r w:rsidRPr="00415866">
        <w:rPr>
          <w:rFonts w:hint="eastAsia"/>
        </w:rPr>
        <w:t>章敏</w:t>
      </w:r>
      <w:r>
        <w:rPr>
          <w:rFonts w:hint="eastAsia"/>
        </w:rPr>
        <w:t>）”的聊天共计</w:t>
      </w:r>
      <w:r>
        <w:t>4,351</w:t>
      </w:r>
      <w:r>
        <w:rPr>
          <w:rFonts w:hint="eastAsia"/>
        </w:rPr>
        <w:t>条，其中已删除</w:t>
      </w:r>
      <w:r>
        <w:t>4</w:t>
      </w:r>
      <w:r>
        <w:rPr>
          <w:rFonts w:hint="eastAsia"/>
        </w:rPr>
        <w:t>条。</w:t>
      </w:r>
    </w:p>
    <w:p w14:paraId="1ECF1DA3" w14:textId="1E5B6EA7" w:rsidR="00870682" w:rsidRPr="00B20824" w:rsidRDefault="00B20824" w:rsidP="00F95580">
      <w:pPr>
        <w:pStyle w:val="a7"/>
        <w:wordWrap w:val="0"/>
      </w:pPr>
      <w:r w:rsidRPr="00B21F7D">
        <w:rPr>
          <w:rFonts w:hint="eastAsia"/>
        </w:rPr>
        <w:t>检材手机中成功提取到</w:t>
      </w:r>
      <w:r>
        <w:rPr>
          <w:rFonts w:hint="eastAsia"/>
        </w:rPr>
        <w:t xml:space="preserve">微信 </w:t>
      </w:r>
      <w:r>
        <w:t>2</w:t>
      </w:r>
      <w:r>
        <w:rPr>
          <w:rFonts w:hint="eastAsia"/>
        </w:rPr>
        <w:t>账号“</w:t>
      </w:r>
      <w:r w:rsidRPr="002B49BA">
        <w:t>qi19933021861</w:t>
      </w:r>
      <w:r>
        <w:rPr>
          <w:rFonts w:hint="eastAsia"/>
        </w:rPr>
        <w:t>（微信ID：</w:t>
      </w:r>
      <w:r w:rsidRPr="002B49BA">
        <w:t>wxid_wfmm8ltjfd0q22</w:t>
      </w:r>
      <w:r>
        <w:rPr>
          <w:rFonts w:hint="eastAsia"/>
        </w:rPr>
        <w:t>；昵称：</w:t>
      </w:r>
      <w:proofErr w:type="spellStart"/>
      <w:r w:rsidRPr="002B49BA">
        <w:t>Antminer</w:t>
      </w:r>
      <w:proofErr w:type="spellEnd"/>
      <w:r>
        <w:rPr>
          <w:rFonts w:hint="eastAsia"/>
        </w:rPr>
        <w:t>）”的</w:t>
      </w:r>
      <w:r w:rsidR="00F769F1">
        <w:rPr>
          <w:rFonts w:hint="eastAsia"/>
        </w:rPr>
        <w:t>记录</w:t>
      </w:r>
      <w:r>
        <w:rPr>
          <w:rFonts w:hint="eastAsia"/>
        </w:rPr>
        <w:t>共计4</w:t>
      </w:r>
      <w:r>
        <w:t>,358,608</w:t>
      </w:r>
      <w:r>
        <w:rPr>
          <w:rFonts w:hint="eastAsia"/>
        </w:rPr>
        <w:lastRenderedPageBreak/>
        <w:t>条，其中已删除2</w:t>
      </w:r>
      <w:r>
        <w:t>3,660</w:t>
      </w:r>
      <w:r>
        <w:rPr>
          <w:rFonts w:hint="eastAsia"/>
        </w:rPr>
        <w:t>条。</w:t>
      </w:r>
    </w:p>
    <w:p w14:paraId="379B6F44" w14:textId="77777777" w:rsidR="00870682" w:rsidRDefault="00870682" w:rsidP="00F95580">
      <w:pPr>
        <w:pStyle w:val="1"/>
      </w:pPr>
      <w:r>
        <w:rPr>
          <w:rFonts w:hint="eastAsia"/>
        </w:rPr>
        <w:t>鉴定意见</w:t>
      </w:r>
    </w:p>
    <w:p w14:paraId="5D84AEC2" w14:textId="23078942" w:rsidR="005722ED" w:rsidRDefault="005722ED" w:rsidP="00F95580">
      <w:pPr>
        <w:pStyle w:val="a7"/>
        <w:wordWrap w:val="0"/>
      </w:pPr>
      <w:r>
        <w:rPr>
          <w:rFonts w:hint="eastAsia"/>
        </w:rPr>
        <w:t>1</w:t>
      </w:r>
      <w:r>
        <w:t>.</w:t>
      </w:r>
      <w:r w:rsidR="00870682">
        <w:rPr>
          <w:rFonts w:hint="eastAsia"/>
        </w:rPr>
        <w:t>经检验</w:t>
      </w:r>
      <w:r>
        <w:rPr>
          <w:rFonts w:hint="eastAsia"/>
        </w:rPr>
        <w:t>，检材</w:t>
      </w:r>
      <w:r w:rsidR="00F159D7">
        <w:rPr>
          <w:rFonts w:hint="eastAsia"/>
        </w:rPr>
        <w:t>笔记本“2</w:t>
      </w:r>
      <w:r w:rsidR="00F159D7">
        <w:t>022-150-001</w:t>
      </w:r>
      <w:r w:rsidR="00F159D7">
        <w:rPr>
          <w:rFonts w:hint="eastAsia"/>
        </w:rPr>
        <w:t>”中</w:t>
      </w:r>
      <w:r>
        <w:rPr>
          <w:rFonts w:hint="eastAsia"/>
        </w:rPr>
        <w:t>成功提取到4个微信账号。其账号信息及记录条数如下表所示：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2977"/>
        <w:gridCol w:w="2205"/>
      </w:tblGrid>
      <w:tr w:rsidR="005722ED" w:rsidRPr="00AE59E6" w14:paraId="2FD646B9" w14:textId="77777777" w:rsidTr="00173DA3">
        <w:trPr>
          <w:jc w:val="center"/>
        </w:trPr>
        <w:tc>
          <w:tcPr>
            <w:tcW w:w="3114" w:type="dxa"/>
          </w:tcPr>
          <w:p w14:paraId="463130ED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账号ID</w:t>
            </w:r>
          </w:p>
        </w:tc>
        <w:tc>
          <w:tcPr>
            <w:tcW w:w="2977" w:type="dxa"/>
          </w:tcPr>
          <w:p w14:paraId="682ED5E0" w14:textId="77777777" w:rsidR="005722ED" w:rsidRPr="00AE59E6" w:rsidRDefault="005722ED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昵称</w:t>
            </w:r>
          </w:p>
        </w:tc>
        <w:tc>
          <w:tcPr>
            <w:tcW w:w="2205" w:type="dxa"/>
          </w:tcPr>
          <w:p w14:paraId="67CFF426" w14:textId="77777777" w:rsidR="005722ED" w:rsidRPr="00AE59E6" w:rsidRDefault="005722ED" w:rsidP="00F95580">
            <w:pPr>
              <w:pStyle w:val="a7"/>
              <w:tabs>
                <w:tab w:val="left" w:pos="790"/>
              </w:tabs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记录</w:t>
            </w:r>
            <w:r w:rsidRPr="00AE59E6">
              <w:rPr>
                <w:rFonts w:hint="eastAsia"/>
                <w:sz w:val="22"/>
                <w:szCs w:val="22"/>
              </w:rPr>
              <w:t>条数</w:t>
            </w:r>
          </w:p>
        </w:tc>
      </w:tr>
      <w:tr w:rsidR="005722ED" w:rsidRPr="00AE59E6" w14:paraId="13FFB50F" w14:textId="77777777" w:rsidTr="00173DA3">
        <w:trPr>
          <w:jc w:val="center"/>
        </w:trPr>
        <w:tc>
          <w:tcPr>
            <w:tcW w:w="3114" w:type="dxa"/>
          </w:tcPr>
          <w:p w14:paraId="4A63F6C8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wxid_372wyrkep9jk22</w:t>
            </w:r>
          </w:p>
        </w:tc>
        <w:tc>
          <w:tcPr>
            <w:tcW w:w="2977" w:type="dxa"/>
          </w:tcPr>
          <w:p w14:paraId="77FF2CBF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大桥姐</w:t>
            </w:r>
          </w:p>
        </w:tc>
        <w:tc>
          <w:tcPr>
            <w:tcW w:w="2205" w:type="dxa"/>
          </w:tcPr>
          <w:p w14:paraId="13649047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4</w:t>
            </w:r>
          </w:p>
        </w:tc>
      </w:tr>
      <w:tr w:rsidR="005722ED" w:rsidRPr="00AE59E6" w14:paraId="17136CEE" w14:textId="77777777" w:rsidTr="00173DA3">
        <w:trPr>
          <w:jc w:val="center"/>
        </w:trPr>
        <w:tc>
          <w:tcPr>
            <w:tcW w:w="3114" w:type="dxa"/>
          </w:tcPr>
          <w:p w14:paraId="53D1BBF1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proofErr w:type="spellStart"/>
            <w:r w:rsidRPr="00AE59E6">
              <w:rPr>
                <w:sz w:val="22"/>
                <w:szCs w:val="22"/>
              </w:rPr>
              <w:t>cocoandkiko</w:t>
            </w:r>
            <w:proofErr w:type="spellEnd"/>
          </w:p>
        </w:tc>
        <w:tc>
          <w:tcPr>
            <w:tcW w:w="2977" w:type="dxa"/>
          </w:tcPr>
          <w:p w14:paraId="3023EEEF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吴寒寒</w:t>
            </w:r>
            <w:proofErr w:type="spellStart"/>
            <w:r w:rsidRPr="00AE59E6">
              <w:rPr>
                <w:sz w:val="22"/>
                <w:szCs w:val="22"/>
              </w:rPr>
              <w:t>kiko</w:t>
            </w:r>
            <w:proofErr w:type="spellEnd"/>
          </w:p>
        </w:tc>
        <w:tc>
          <w:tcPr>
            <w:tcW w:w="2205" w:type="dxa"/>
          </w:tcPr>
          <w:p w14:paraId="6D920D41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3</w:t>
            </w:r>
          </w:p>
        </w:tc>
      </w:tr>
      <w:tr w:rsidR="005722ED" w:rsidRPr="00AE59E6" w14:paraId="3F03A9D3" w14:textId="77777777" w:rsidTr="00173DA3">
        <w:trPr>
          <w:jc w:val="center"/>
        </w:trPr>
        <w:tc>
          <w:tcPr>
            <w:tcW w:w="3114" w:type="dxa"/>
          </w:tcPr>
          <w:p w14:paraId="5F4692BE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wxid_wfmm8ltjfd0q22</w:t>
            </w:r>
          </w:p>
        </w:tc>
        <w:tc>
          <w:tcPr>
            <w:tcW w:w="2977" w:type="dxa"/>
          </w:tcPr>
          <w:p w14:paraId="31786A47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-小齐</w:t>
            </w:r>
          </w:p>
        </w:tc>
        <w:tc>
          <w:tcPr>
            <w:tcW w:w="2205" w:type="dxa"/>
          </w:tcPr>
          <w:p w14:paraId="7391E4CE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2</w:t>
            </w:r>
            <w:r w:rsidRPr="00AE59E6">
              <w:rPr>
                <w:sz w:val="22"/>
                <w:szCs w:val="22"/>
              </w:rPr>
              <w:t>08</w:t>
            </w:r>
          </w:p>
        </w:tc>
      </w:tr>
      <w:tr w:rsidR="005722ED" w:rsidRPr="00AE59E6" w14:paraId="365B057A" w14:textId="77777777" w:rsidTr="00173DA3">
        <w:trPr>
          <w:jc w:val="center"/>
        </w:trPr>
        <w:tc>
          <w:tcPr>
            <w:tcW w:w="3114" w:type="dxa"/>
          </w:tcPr>
          <w:p w14:paraId="0A96C837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sz w:val="22"/>
                <w:szCs w:val="22"/>
              </w:rPr>
              <w:t>qym455344962</w:t>
            </w:r>
          </w:p>
        </w:tc>
        <w:tc>
          <w:tcPr>
            <w:tcW w:w="2977" w:type="dxa"/>
          </w:tcPr>
          <w:p w14:paraId="558BA12C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蚂蚁矿机</w:t>
            </w:r>
            <w:proofErr w:type="spellStart"/>
            <w:r w:rsidRPr="00AE59E6">
              <w:rPr>
                <w:sz w:val="22"/>
                <w:szCs w:val="22"/>
              </w:rPr>
              <w:t>Antminer</w:t>
            </w:r>
            <w:proofErr w:type="spellEnd"/>
            <w:r w:rsidRPr="00AE59E6">
              <w:rPr>
                <w:sz w:val="22"/>
                <w:szCs w:val="22"/>
              </w:rPr>
              <w:t>-齐一鸣</w:t>
            </w:r>
          </w:p>
        </w:tc>
        <w:tc>
          <w:tcPr>
            <w:tcW w:w="2205" w:type="dxa"/>
          </w:tcPr>
          <w:p w14:paraId="68B301DA" w14:textId="77777777" w:rsidR="005722ED" w:rsidRPr="00AE59E6" w:rsidRDefault="005722ED" w:rsidP="00F95580">
            <w:pPr>
              <w:pStyle w:val="a7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AE59E6">
              <w:rPr>
                <w:rFonts w:hint="eastAsia"/>
                <w:sz w:val="22"/>
                <w:szCs w:val="22"/>
              </w:rPr>
              <w:t>1</w:t>
            </w:r>
            <w:r w:rsidRPr="00AE59E6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,</w:t>
            </w:r>
            <w:r w:rsidRPr="00AE59E6">
              <w:rPr>
                <w:sz w:val="22"/>
                <w:szCs w:val="22"/>
              </w:rPr>
              <w:t>953</w:t>
            </w:r>
          </w:p>
        </w:tc>
      </w:tr>
    </w:tbl>
    <w:p w14:paraId="5CEDE7C5" w14:textId="59C81F04" w:rsidR="005722ED" w:rsidRDefault="005722ED" w:rsidP="00F95580">
      <w:pPr>
        <w:pStyle w:val="a7"/>
        <w:wordWrap w:val="0"/>
      </w:pPr>
      <w:r>
        <w:rPr>
          <w:rFonts w:hint="eastAsia"/>
        </w:rPr>
        <w:t>检材</w:t>
      </w:r>
      <w:r w:rsidR="00F159D7">
        <w:rPr>
          <w:rFonts w:hint="eastAsia"/>
        </w:rPr>
        <w:t>笔记本</w:t>
      </w:r>
      <w:r>
        <w:rPr>
          <w:rFonts w:hint="eastAsia"/>
        </w:rPr>
        <w:t>中成功提取到微信账号</w:t>
      </w:r>
      <w:r w:rsidRPr="004352C7">
        <w:rPr>
          <w:rFonts w:hint="eastAsia"/>
        </w:rPr>
        <w:t>“</w:t>
      </w:r>
      <w:r w:rsidRPr="004352C7">
        <w:t>（微信ID：</w:t>
      </w:r>
      <w:r w:rsidRPr="00B4194E">
        <w:t>wxid_372wyrkep9jk22</w:t>
      </w:r>
      <w:r w:rsidRPr="004352C7">
        <w:t>；昵称：</w:t>
      </w:r>
      <w:r w:rsidRPr="00B4194E">
        <w:rPr>
          <w:rFonts w:hint="eastAsia"/>
        </w:rPr>
        <w:t>大桥姐</w:t>
      </w:r>
      <w:r w:rsidRPr="004352C7">
        <w:t>）</w:t>
      </w:r>
      <w:r w:rsidRPr="004352C7">
        <w:t>”</w:t>
      </w:r>
      <w:r>
        <w:rPr>
          <w:rFonts w:hint="eastAsia"/>
        </w:rPr>
        <w:t>的记录共计4条，其中账户信息记录1条，本地缓存信息3条。</w:t>
      </w:r>
    </w:p>
    <w:p w14:paraId="2DE1513A" w14:textId="61754497" w:rsidR="005722ED" w:rsidRDefault="00F159D7" w:rsidP="00F95580">
      <w:pPr>
        <w:pStyle w:val="a7"/>
        <w:wordWrap w:val="0"/>
      </w:pPr>
      <w:r>
        <w:rPr>
          <w:rFonts w:hint="eastAsia"/>
        </w:rPr>
        <w:t>检材笔记本中成功提取到微信账号</w:t>
      </w:r>
      <w:r w:rsidR="005722ED" w:rsidRPr="004352C7">
        <w:rPr>
          <w:rFonts w:hint="eastAsia"/>
        </w:rPr>
        <w:t>“</w:t>
      </w:r>
      <w:r w:rsidR="005722ED" w:rsidRPr="004352C7">
        <w:t>（微信ID：</w:t>
      </w:r>
      <w:proofErr w:type="spellStart"/>
      <w:r w:rsidR="005722ED" w:rsidRPr="00B4194E">
        <w:t>cocoandkiko</w:t>
      </w:r>
      <w:proofErr w:type="spellEnd"/>
      <w:r w:rsidR="005722ED" w:rsidRPr="004352C7">
        <w:t>；昵称：</w:t>
      </w:r>
      <w:r w:rsidR="005722ED" w:rsidRPr="00B4194E">
        <w:rPr>
          <w:rFonts w:hint="eastAsia"/>
        </w:rPr>
        <w:t>吴寒寒</w:t>
      </w:r>
      <w:proofErr w:type="spellStart"/>
      <w:r w:rsidR="005722ED" w:rsidRPr="00B4194E">
        <w:t>kiko</w:t>
      </w:r>
      <w:proofErr w:type="spellEnd"/>
      <w:r w:rsidR="005722ED" w:rsidRPr="004352C7">
        <w:t>）</w:t>
      </w:r>
      <w:r w:rsidR="005722ED" w:rsidRPr="004352C7">
        <w:t>”</w:t>
      </w:r>
      <w:r w:rsidR="005722ED">
        <w:rPr>
          <w:rFonts w:hint="eastAsia"/>
        </w:rPr>
        <w:t>的</w:t>
      </w:r>
      <w:r w:rsidR="00F769F1">
        <w:rPr>
          <w:rFonts w:hint="eastAsia"/>
        </w:rPr>
        <w:t>记录</w:t>
      </w:r>
      <w:r w:rsidR="005722ED">
        <w:rPr>
          <w:rFonts w:hint="eastAsia"/>
        </w:rPr>
        <w:t>共计3条，其中账户信息记录1条，本地缓存信息</w:t>
      </w:r>
      <w:r w:rsidR="005722ED">
        <w:t>2</w:t>
      </w:r>
      <w:r w:rsidR="005722ED">
        <w:rPr>
          <w:rFonts w:hint="eastAsia"/>
        </w:rPr>
        <w:t>条。</w:t>
      </w:r>
    </w:p>
    <w:p w14:paraId="37F5DDAF" w14:textId="4A6F839F" w:rsidR="005722ED" w:rsidRDefault="00F159D7" w:rsidP="00F95580">
      <w:pPr>
        <w:pStyle w:val="a7"/>
        <w:wordWrap w:val="0"/>
      </w:pPr>
      <w:r>
        <w:rPr>
          <w:rFonts w:hint="eastAsia"/>
        </w:rPr>
        <w:t>检材笔记本中成功提取到微信账号</w:t>
      </w:r>
      <w:r w:rsidR="005722ED" w:rsidRPr="004352C7">
        <w:rPr>
          <w:rFonts w:hint="eastAsia"/>
        </w:rPr>
        <w:t>“</w:t>
      </w:r>
      <w:r w:rsidR="005722ED" w:rsidRPr="004352C7">
        <w:t>（微信ID：</w:t>
      </w:r>
      <w:r w:rsidR="005722ED" w:rsidRPr="00B4194E">
        <w:t>wxid_wfmm8ltjfd0q22</w:t>
      </w:r>
      <w:r w:rsidR="005722ED" w:rsidRPr="004352C7">
        <w:t>；昵称：</w:t>
      </w:r>
      <w:proofErr w:type="spellStart"/>
      <w:r w:rsidR="005722ED" w:rsidRPr="00B4194E">
        <w:t>Antminer</w:t>
      </w:r>
      <w:proofErr w:type="spellEnd"/>
      <w:r w:rsidR="005722ED" w:rsidRPr="00B4194E">
        <w:t>-小齐</w:t>
      </w:r>
      <w:r w:rsidR="005722ED" w:rsidRPr="004352C7">
        <w:t>）</w:t>
      </w:r>
      <w:r w:rsidR="005722ED" w:rsidRPr="004352C7">
        <w:t>”</w:t>
      </w:r>
      <w:r w:rsidR="005722ED">
        <w:rPr>
          <w:rFonts w:hint="eastAsia"/>
        </w:rPr>
        <w:t>的</w:t>
      </w:r>
      <w:r w:rsidR="00F769F1">
        <w:rPr>
          <w:rFonts w:hint="eastAsia"/>
        </w:rPr>
        <w:t>记录</w:t>
      </w:r>
      <w:r w:rsidR="005722ED">
        <w:rPr>
          <w:rFonts w:hint="eastAsia"/>
        </w:rPr>
        <w:t>共计2</w:t>
      </w:r>
      <w:r w:rsidR="005722ED">
        <w:t>08</w:t>
      </w:r>
      <w:r w:rsidR="005722ED">
        <w:rPr>
          <w:rFonts w:hint="eastAsia"/>
        </w:rPr>
        <w:t>条，其中账户信息记录1条，本地缓存信息</w:t>
      </w:r>
      <w:r w:rsidR="005722ED">
        <w:t>207</w:t>
      </w:r>
      <w:r w:rsidR="005722ED">
        <w:rPr>
          <w:rFonts w:hint="eastAsia"/>
        </w:rPr>
        <w:t>条。</w:t>
      </w:r>
    </w:p>
    <w:p w14:paraId="6E466494" w14:textId="6616DCC6" w:rsidR="005722ED" w:rsidRDefault="00F159D7" w:rsidP="00F95580">
      <w:pPr>
        <w:pStyle w:val="a7"/>
        <w:wordWrap w:val="0"/>
      </w:pPr>
      <w:r>
        <w:rPr>
          <w:rFonts w:hint="eastAsia"/>
        </w:rPr>
        <w:t>检材笔记本中成功提取到微信账号</w:t>
      </w:r>
      <w:r w:rsidR="005722ED" w:rsidRPr="004352C7">
        <w:rPr>
          <w:rFonts w:hint="eastAsia"/>
        </w:rPr>
        <w:t>“</w:t>
      </w:r>
      <w:r w:rsidR="005722ED" w:rsidRPr="004352C7">
        <w:t>（微信ID：</w:t>
      </w:r>
      <w:r w:rsidR="005722ED" w:rsidRPr="00B4194E">
        <w:t>qym455344962</w:t>
      </w:r>
      <w:r w:rsidR="005722ED" w:rsidRPr="004352C7">
        <w:t>；昵称：</w:t>
      </w:r>
      <w:r w:rsidR="005722ED" w:rsidRPr="00B4194E">
        <w:rPr>
          <w:rFonts w:hint="eastAsia"/>
        </w:rPr>
        <w:t>蚂蚁矿机</w:t>
      </w:r>
      <w:proofErr w:type="spellStart"/>
      <w:r w:rsidR="005722ED" w:rsidRPr="00B4194E">
        <w:t>Antminer</w:t>
      </w:r>
      <w:proofErr w:type="spellEnd"/>
      <w:r w:rsidR="005722ED" w:rsidRPr="00B4194E">
        <w:t>-齐一鸣</w:t>
      </w:r>
      <w:r w:rsidR="005722ED" w:rsidRPr="004352C7">
        <w:t>）</w:t>
      </w:r>
      <w:r w:rsidR="005722ED" w:rsidRPr="004352C7">
        <w:t>”</w:t>
      </w:r>
      <w:r w:rsidR="005722ED">
        <w:rPr>
          <w:rFonts w:hint="eastAsia"/>
        </w:rPr>
        <w:t>的记录共计1</w:t>
      </w:r>
      <w:r w:rsidR="005722ED">
        <w:t>1,953</w:t>
      </w:r>
      <w:r w:rsidR="005722ED">
        <w:rPr>
          <w:rFonts w:hint="eastAsia"/>
        </w:rPr>
        <w:t>条，其中账户信息记录1条，本地缓存信息</w:t>
      </w:r>
      <w:r w:rsidR="005722ED">
        <w:t>11,95</w:t>
      </w:r>
      <w:r w:rsidR="00F01146">
        <w:t>2</w:t>
      </w:r>
      <w:r w:rsidR="005722ED">
        <w:rPr>
          <w:rFonts w:hint="eastAsia"/>
        </w:rPr>
        <w:t>条，联系人记录0条，群组</w:t>
      </w:r>
      <w:r w:rsidR="005722ED">
        <w:rPr>
          <w:rFonts w:hint="eastAsia"/>
        </w:rPr>
        <w:lastRenderedPageBreak/>
        <w:t>记录0条，公众号记录0条，个人聊天记录0条，群组聊天记录0条，收藏记录0条。</w:t>
      </w:r>
    </w:p>
    <w:p w14:paraId="1D8D7216" w14:textId="2E7DB275" w:rsidR="005722ED" w:rsidRDefault="005722ED" w:rsidP="00F95580">
      <w:pPr>
        <w:pStyle w:val="a7"/>
        <w:wordWrap w:val="0"/>
      </w:pPr>
      <w:r>
        <w:rPr>
          <w:rFonts w:hint="eastAsia"/>
        </w:rPr>
        <w:t>微信ID为“</w:t>
      </w:r>
      <w:r w:rsidRPr="003C7084">
        <w:t>qym455344962</w:t>
      </w:r>
      <w:r>
        <w:rPr>
          <w:rFonts w:hint="eastAsia"/>
        </w:rPr>
        <w:t>”的账号下的本地缓存记录共计1</w:t>
      </w:r>
      <w:r>
        <w:t>1,952</w:t>
      </w:r>
      <w:r>
        <w:rPr>
          <w:rFonts w:hint="eastAsia"/>
        </w:rPr>
        <w:t>条，其中文件记录0条，图片记录8</w:t>
      </w:r>
      <w:r w:rsidR="00F01146">
        <w:rPr>
          <w:rFonts w:hint="eastAsia"/>
        </w:rPr>
        <w:t>,</w:t>
      </w:r>
      <w:r>
        <w:t>927</w:t>
      </w:r>
      <w:r>
        <w:rPr>
          <w:rFonts w:hint="eastAsia"/>
        </w:rPr>
        <w:t>条，视频记录2</w:t>
      </w:r>
      <w:r w:rsidR="00F01146">
        <w:rPr>
          <w:rFonts w:hint="eastAsia"/>
        </w:rPr>
        <w:t>,</w:t>
      </w:r>
      <w:r>
        <w:t>297</w:t>
      </w:r>
      <w:r>
        <w:rPr>
          <w:rFonts w:hint="eastAsia"/>
        </w:rPr>
        <w:t>条，缓存记录7</w:t>
      </w:r>
      <w:r>
        <w:t>28</w:t>
      </w:r>
      <w:r>
        <w:rPr>
          <w:rFonts w:hint="eastAsia"/>
        </w:rPr>
        <w:t>条。</w:t>
      </w:r>
    </w:p>
    <w:p w14:paraId="1EDEC54B" w14:textId="249F9319" w:rsidR="005722ED" w:rsidRDefault="005722ED" w:rsidP="00F95580">
      <w:pPr>
        <w:pStyle w:val="a7"/>
        <w:wordWrap w:val="0"/>
      </w:pPr>
      <w:r>
        <w:t>2.</w:t>
      </w:r>
      <w:r>
        <w:rPr>
          <w:rFonts w:hint="eastAsia"/>
        </w:rPr>
        <w:t>经检验，</w:t>
      </w:r>
      <w:r>
        <w:t>检材手机的设备品牌为</w:t>
      </w:r>
      <w:r>
        <w:t>“</w:t>
      </w:r>
      <w:r>
        <w:rPr>
          <w:rFonts w:hint="eastAsia"/>
        </w:rPr>
        <w:t>华为</w:t>
      </w:r>
      <w:r>
        <w:t>”</w:t>
      </w:r>
      <w:r>
        <w:t>，型号为</w:t>
      </w:r>
      <w:r>
        <w:t>“</w:t>
      </w:r>
      <w:r w:rsidRPr="00BD45A7">
        <w:t>NOP-AN00</w:t>
      </w:r>
      <w:r>
        <w:t>”</w:t>
      </w:r>
      <w:r>
        <w:t>，IMEI号为</w:t>
      </w:r>
      <w:r>
        <w:t>“</w:t>
      </w:r>
      <w:r w:rsidRPr="00C53123">
        <w:t>862393047196809</w:t>
      </w:r>
      <w:r>
        <w:t>”</w:t>
      </w:r>
      <w:r>
        <w:rPr>
          <w:rFonts w:hint="eastAsia"/>
        </w:rPr>
        <w:t>和“</w:t>
      </w:r>
      <w:r w:rsidRPr="00C53123">
        <w:t>862393047235953</w:t>
      </w:r>
      <w:r>
        <w:rPr>
          <w:rFonts w:hint="eastAsia"/>
        </w:rPr>
        <w:t>”</w:t>
      </w:r>
      <w:r>
        <w:t>，系统版本为</w:t>
      </w:r>
      <w:r>
        <w:t>“</w:t>
      </w:r>
      <w:proofErr w:type="spellStart"/>
      <w:r>
        <w:rPr>
          <w:rFonts w:hint="eastAsia"/>
        </w:rPr>
        <w:t>HarmonyOS</w:t>
      </w:r>
      <w:proofErr w:type="spellEnd"/>
      <w:r>
        <w:t xml:space="preserve"> 2.0</w:t>
      </w:r>
      <w:r>
        <w:t>”</w:t>
      </w:r>
      <w:r>
        <w:rPr>
          <w:rFonts w:hint="eastAsia"/>
        </w:rPr>
        <w:t>。</w:t>
      </w:r>
    </w:p>
    <w:p w14:paraId="303063BE" w14:textId="23780B7B" w:rsidR="005722ED" w:rsidRDefault="005722ED" w:rsidP="00F95580">
      <w:pPr>
        <w:pStyle w:val="a7"/>
        <w:wordWrap w:val="0"/>
      </w:pPr>
      <w:r w:rsidRPr="00B21F7D">
        <w:rPr>
          <w:rFonts w:hint="eastAsia"/>
        </w:rPr>
        <w:t>检材手机中成功提取到</w:t>
      </w: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）”的</w:t>
      </w:r>
      <w:r w:rsidR="00F769F1">
        <w:rPr>
          <w:rFonts w:hint="eastAsia"/>
        </w:rPr>
        <w:t>记录</w:t>
      </w:r>
      <w:r>
        <w:rPr>
          <w:rFonts w:hint="eastAsia"/>
        </w:rPr>
        <w:t>共计4</w:t>
      </w:r>
      <w:r>
        <w:t>,358,608</w:t>
      </w:r>
      <w:r>
        <w:rPr>
          <w:rFonts w:hint="eastAsia"/>
        </w:rPr>
        <w:t>条，其中已删除2</w:t>
      </w:r>
      <w:r>
        <w:t>3,660</w:t>
      </w:r>
      <w:r>
        <w:rPr>
          <w:rFonts w:hint="eastAsia"/>
        </w:rPr>
        <w:t>条。</w:t>
      </w:r>
    </w:p>
    <w:p w14:paraId="4B6F38A1" w14:textId="1D4A904F" w:rsidR="005722ED" w:rsidRDefault="005722ED" w:rsidP="00F95580">
      <w:pPr>
        <w:pStyle w:val="a7"/>
        <w:wordWrap w:val="0"/>
      </w:pP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与微信账号</w:t>
      </w:r>
      <w:r>
        <w:rPr>
          <w:rFonts w:hint="eastAsia"/>
        </w:rPr>
        <w:t>“</w:t>
      </w:r>
      <w:r w:rsidRPr="00E0294E">
        <w:t>AT999F</w:t>
      </w:r>
      <w:r>
        <w:rPr>
          <w:rFonts w:hint="eastAsia"/>
        </w:rPr>
        <w:t>（微信ID：</w:t>
      </w:r>
      <w:r w:rsidRPr="00E0294E">
        <w:t>wxid_b0aoklmcqlzw51</w:t>
      </w:r>
      <w:r>
        <w:rPr>
          <w:rFonts w:hint="eastAsia"/>
        </w:rPr>
        <w:t>；昵称：</w:t>
      </w:r>
      <w:r w:rsidRPr="00E0294E">
        <w:t>DD</w:t>
      </w:r>
      <w:r w:rsidRPr="00E0294E">
        <w:rPr>
          <w:rFonts w:ascii="Segoe UI Emoji" w:hAnsi="Segoe UI Emoji" w:cs="Segoe UI Emoji"/>
        </w:rPr>
        <w:t>😽</w:t>
      </w:r>
      <w:r>
        <w:rPr>
          <w:rFonts w:hint="eastAsia"/>
        </w:rPr>
        <w:t>）”的聊天共计2</w:t>
      </w:r>
      <w:r>
        <w:t>,932</w:t>
      </w:r>
      <w:r>
        <w:rPr>
          <w:rFonts w:hint="eastAsia"/>
        </w:rPr>
        <w:t>条，其中已删除1</w:t>
      </w:r>
      <w:r>
        <w:t>0</w:t>
      </w:r>
      <w:r>
        <w:rPr>
          <w:rFonts w:hint="eastAsia"/>
        </w:rPr>
        <w:t>条。</w:t>
      </w:r>
    </w:p>
    <w:p w14:paraId="04DC52B5" w14:textId="4EF301CC" w:rsidR="005722ED" w:rsidRDefault="005722ED" w:rsidP="00F95580">
      <w:pPr>
        <w:pStyle w:val="a7"/>
        <w:wordWrap w:val="0"/>
      </w:pP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与微信账号</w:t>
      </w:r>
      <w:r>
        <w:rPr>
          <w:rFonts w:hint="eastAsia"/>
        </w:rPr>
        <w:t>“</w:t>
      </w:r>
      <w:r w:rsidRPr="001C6068">
        <w:t>hxkj-16888</w:t>
      </w:r>
      <w:r>
        <w:rPr>
          <w:rFonts w:hint="eastAsia"/>
        </w:rPr>
        <w:t>（微信ID：</w:t>
      </w:r>
      <w:r w:rsidRPr="001C6068">
        <w:t>wxid_8944v9sz7gm812</w:t>
      </w:r>
      <w:r>
        <w:rPr>
          <w:rFonts w:hint="eastAsia"/>
        </w:rPr>
        <w:t>；昵称：</w:t>
      </w:r>
      <w:r w:rsidRPr="001C6068">
        <w:t>A.火星科技-叶家杰</w:t>
      </w:r>
      <w:r>
        <w:rPr>
          <w:rFonts w:hint="eastAsia"/>
        </w:rPr>
        <w:t>）”的聊天共计</w:t>
      </w:r>
      <w:r>
        <w:t>430</w:t>
      </w:r>
      <w:r>
        <w:rPr>
          <w:rFonts w:hint="eastAsia"/>
        </w:rPr>
        <w:t>条，其中已删除2</w:t>
      </w:r>
      <w:r w:rsidR="00F01146">
        <w:rPr>
          <w:rFonts w:hint="eastAsia"/>
        </w:rPr>
        <w:t>条</w:t>
      </w:r>
      <w:r>
        <w:rPr>
          <w:rFonts w:hint="eastAsia"/>
        </w:rPr>
        <w:t>。</w:t>
      </w:r>
    </w:p>
    <w:p w14:paraId="135D918B" w14:textId="1B4AE029" w:rsidR="005722ED" w:rsidRDefault="005722ED" w:rsidP="00F95580">
      <w:pPr>
        <w:pStyle w:val="a7"/>
        <w:wordWrap w:val="0"/>
      </w:pP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t>与微信账号</w:t>
      </w:r>
      <w:r>
        <w:rPr>
          <w:rFonts w:hint="eastAsia"/>
        </w:rPr>
        <w:t>“</w:t>
      </w:r>
      <w:r w:rsidRPr="00415866">
        <w:t>YP18803303377</w:t>
      </w:r>
      <w:r>
        <w:rPr>
          <w:rFonts w:hint="eastAsia"/>
        </w:rPr>
        <w:t>（微信ID：</w:t>
      </w:r>
      <w:r w:rsidRPr="00415866">
        <w:t>wxid_r627de1hx17c22</w:t>
      </w:r>
      <w:r>
        <w:rPr>
          <w:rFonts w:hint="eastAsia"/>
        </w:rPr>
        <w:t>；昵称：</w:t>
      </w:r>
      <w:r w:rsidRPr="00415866">
        <w:rPr>
          <w:rFonts w:hint="eastAsia"/>
        </w:rPr>
        <w:t>岳鹏</w:t>
      </w:r>
      <w:r>
        <w:rPr>
          <w:rFonts w:hint="eastAsia"/>
        </w:rPr>
        <w:t>）”的聊天共计</w:t>
      </w:r>
      <w:r>
        <w:t>2,025</w:t>
      </w:r>
      <w:r>
        <w:rPr>
          <w:rFonts w:hint="eastAsia"/>
        </w:rPr>
        <w:t>条，其中已删除</w:t>
      </w:r>
      <w:r>
        <w:t>10</w:t>
      </w:r>
      <w:r>
        <w:rPr>
          <w:rFonts w:hint="eastAsia"/>
        </w:rPr>
        <w:t>条。</w:t>
      </w:r>
    </w:p>
    <w:p w14:paraId="07A54649" w14:textId="1335DA4A" w:rsidR="005722ED" w:rsidRDefault="005722ED" w:rsidP="00F95580">
      <w:pPr>
        <w:pStyle w:val="a7"/>
        <w:wordWrap w:val="0"/>
      </w:pPr>
      <w:r>
        <w:rPr>
          <w:rFonts w:hint="eastAsia"/>
        </w:rPr>
        <w:t>微信账号“ （微信ID：</w:t>
      </w:r>
      <w:r w:rsidRPr="002B49BA">
        <w:t>qym455344962</w:t>
      </w:r>
      <w:r>
        <w:rPr>
          <w:rFonts w:hint="eastAsia"/>
        </w:rPr>
        <w:t>；昵称：</w:t>
      </w:r>
      <w:r w:rsidRPr="002B49BA">
        <w:rPr>
          <w:rFonts w:hint="eastAsia"/>
        </w:rPr>
        <w:t>齐一鸣</w:t>
      </w:r>
      <w:r w:rsidRPr="002B49BA">
        <w:t>-Tony</w:t>
      </w:r>
      <w:r>
        <w:rPr>
          <w:rFonts w:hint="eastAsia"/>
        </w:rPr>
        <w:t>）”</w:t>
      </w:r>
      <w:r w:rsidR="00F769F1">
        <w:rPr>
          <w:rFonts w:hint="eastAsia"/>
        </w:rPr>
        <w:lastRenderedPageBreak/>
        <w:t>与微信账号</w:t>
      </w:r>
      <w:r>
        <w:rPr>
          <w:rFonts w:hint="eastAsia"/>
        </w:rPr>
        <w:t>“</w:t>
      </w:r>
      <w:r>
        <w:t xml:space="preserve"> </w:t>
      </w:r>
      <w:r>
        <w:rPr>
          <w:rFonts w:hint="eastAsia"/>
        </w:rPr>
        <w:t>（微信ID：</w:t>
      </w:r>
      <w:r w:rsidRPr="00415866">
        <w:t>wxid_6op4qt80gjih12</w:t>
      </w:r>
      <w:r>
        <w:rPr>
          <w:rFonts w:hint="eastAsia"/>
        </w:rPr>
        <w:t>；昵称：</w:t>
      </w:r>
      <w:r w:rsidRPr="00415866">
        <w:rPr>
          <w:rFonts w:hint="eastAsia"/>
        </w:rPr>
        <w:t>章敏</w:t>
      </w:r>
      <w:r>
        <w:rPr>
          <w:rFonts w:hint="eastAsia"/>
        </w:rPr>
        <w:t>）”的聊天共计</w:t>
      </w:r>
      <w:r>
        <w:t>4,351</w:t>
      </w:r>
      <w:r>
        <w:rPr>
          <w:rFonts w:hint="eastAsia"/>
        </w:rPr>
        <w:t>条，其中已删除</w:t>
      </w:r>
      <w:r>
        <w:t>4</w:t>
      </w:r>
      <w:r>
        <w:rPr>
          <w:rFonts w:hint="eastAsia"/>
        </w:rPr>
        <w:t>条。</w:t>
      </w:r>
    </w:p>
    <w:p w14:paraId="20C18BD0" w14:textId="43F04681" w:rsidR="005722ED" w:rsidRPr="005722ED" w:rsidRDefault="005722ED" w:rsidP="00F95580">
      <w:pPr>
        <w:pStyle w:val="a7"/>
        <w:wordWrap w:val="0"/>
      </w:pPr>
      <w:r w:rsidRPr="00B21F7D">
        <w:rPr>
          <w:rFonts w:hint="eastAsia"/>
        </w:rPr>
        <w:t>检材手机中成功提取到</w:t>
      </w:r>
      <w:r>
        <w:rPr>
          <w:rFonts w:hint="eastAsia"/>
        </w:rPr>
        <w:t xml:space="preserve">微信 </w:t>
      </w:r>
      <w:r>
        <w:t>2</w:t>
      </w:r>
      <w:r>
        <w:rPr>
          <w:rFonts w:hint="eastAsia"/>
        </w:rPr>
        <w:t>账号“</w:t>
      </w:r>
      <w:r w:rsidRPr="002B49BA">
        <w:t>qi19933021861</w:t>
      </w:r>
      <w:r>
        <w:rPr>
          <w:rFonts w:hint="eastAsia"/>
        </w:rPr>
        <w:t>（微信ID：</w:t>
      </w:r>
      <w:r w:rsidRPr="002B49BA">
        <w:t>wxid_wfmm8ltjfd0q22</w:t>
      </w:r>
      <w:r>
        <w:rPr>
          <w:rFonts w:hint="eastAsia"/>
        </w:rPr>
        <w:t>；昵称：</w:t>
      </w:r>
      <w:proofErr w:type="spellStart"/>
      <w:r w:rsidRPr="002B49BA">
        <w:t>Antminer</w:t>
      </w:r>
      <w:proofErr w:type="spellEnd"/>
      <w:r>
        <w:rPr>
          <w:rFonts w:hint="eastAsia"/>
        </w:rPr>
        <w:t>）”的</w:t>
      </w:r>
      <w:r w:rsidR="00F769F1">
        <w:rPr>
          <w:rFonts w:hint="eastAsia"/>
        </w:rPr>
        <w:t>记录</w:t>
      </w:r>
      <w:r>
        <w:rPr>
          <w:rFonts w:hint="eastAsia"/>
        </w:rPr>
        <w:t>共计4</w:t>
      </w:r>
      <w:r>
        <w:t>,358,608</w:t>
      </w:r>
      <w:r>
        <w:rPr>
          <w:rFonts w:hint="eastAsia"/>
        </w:rPr>
        <w:t>条，其中已删除2</w:t>
      </w:r>
      <w:r>
        <w:t>3,660</w:t>
      </w:r>
      <w:r>
        <w:rPr>
          <w:rFonts w:hint="eastAsia"/>
        </w:rPr>
        <w:t>条。</w:t>
      </w:r>
    </w:p>
    <w:p w14:paraId="540E3C50" w14:textId="77777777" w:rsidR="00870682" w:rsidRDefault="00870682" w:rsidP="00F95580">
      <w:pPr>
        <w:pStyle w:val="1"/>
      </w:pPr>
      <w:r>
        <w:rPr>
          <w:rFonts w:hint="eastAsia"/>
        </w:rPr>
        <w:t>附件</w:t>
      </w:r>
    </w:p>
    <w:p w14:paraId="412CBDF3" w14:textId="1691BA0E" w:rsidR="00870682" w:rsidRDefault="00870682" w:rsidP="00F95580">
      <w:pPr>
        <w:pStyle w:val="2"/>
        <w:wordWrap w:val="0"/>
        <w:ind w:left="1190" w:hangingChars="425" w:hanging="1190"/>
      </w:pPr>
      <w:r>
        <w:rPr>
          <w:rFonts w:hint="eastAsia"/>
        </w:rPr>
        <w:t>检材照片</w:t>
      </w:r>
    </w:p>
    <w:tbl>
      <w:tblPr>
        <w:tblW w:w="85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1"/>
        <w:gridCol w:w="1366"/>
        <w:gridCol w:w="1823"/>
        <w:gridCol w:w="1367"/>
        <w:gridCol w:w="2028"/>
      </w:tblGrid>
      <w:tr w:rsidR="005722ED" w14:paraId="2E508312" w14:textId="77777777" w:rsidTr="00EB057B">
        <w:trPr>
          <w:trHeight w:val="490"/>
          <w:jc w:val="center"/>
        </w:trPr>
        <w:tc>
          <w:tcPr>
            <w:tcW w:w="1921" w:type="dxa"/>
            <w:vAlign w:val="center"/>
          </w:tcPr>
          <w:p w14:paraId="1668D4FE" w14:textId="77777777" w:rsidR="005722ED" w:rsidRPr="002E00C0" w:rsidRDefault="005722ED" w:rsidP="00F95580">
            <w:pPr>
              <w:pStyle w:val="a9"/>
              <w:wordWrap w:val="0"/>
            </w:pPr>
            <w:r w:rsidRPr="002E00C0">
              <w:rPr>
                <w:rFonts w:hint="eastAsia"/>
              </w:rPr>
              <w:t>检材编号</w:t>
            </w:r>
          </w:p>
        </w:tc>
        <w:tc>
          <w:tcPr>
            <w:tcW w:w="6584" w:type="dxa"/>
            <w:gridSpan w:val="4"/>
            <w:vAlign w:val="center"/>
          </w:tcPr>
          <w:p w14:paraId="4EBFC760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检材信息</w:t>
            </w:r>
          </w:p>
        </w:tc>
      </w:tr>
      <w:tr w:rsidR="005722ED" w14:paraId="27016F8B" w14:textId="77777777" w:rsidTr="00EB057B">
        <w:trPr>
          <w:trHeight w:val="463"/>
          <w:jc w:val="center"/>
        </w:trPr>
        <w:tc>
          <w:tcPr>
            <w:tcW w:w="1921" w:type="dxa"/>
            <w:vMerge w:val="restart"/>
            <w:vAlign w:val="center"/>
          </w:tcPr>
          <w:p w14:paraId="61C1112B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2022-150-001</w:t>
            </w:r>
          </w:p>
        </w:tc>
        <w:tc>
          <w:tcPr>
            <w:tcW w:w="1366" w:type="dxa"/>
            <w:vAlign w:val="center"/>
          </w:tcPr>
          <w:p w14:paraId="46BC9156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名称</w:t>
            </w:r>
          </w:p>
        </w:tc>
        <w:tc>
          <w:tcPr>
            <w:tcW w:w="1823" w:type="dxa"/>
            <w:vAlign w:val="center"/>
          </w:tcPr>
          <w:p w14:paraId="4B206D9A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笔记本电脑</w:t>
            </w:r>
          </w:p>
        </w:tc>
        <w:tc>
          <w:tcPr>
            <w:tcW w:w="1367" w:type="dxa"/>
            <w:vAlign w:val="center"/>
          </w:tcPr>
          <w:p w14:paraId="36199339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数量</w:t>
            </w:r>
          </w:p>
        </w:tc>
        <w:tc>
          <w:tcPr>
            <w:tcW w:w="2028" w:type="dxa"/>
            <w:vAlign w:val="center"/>
          </w:tcPr>
          <w:p w14:paraId="0E31C93A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1</w:t>
            </w:r>
          </w:p>
        </w:tc>
      </w:tr>
      <w:tr w:rsidR="005722ED" w14:paraId="6E82DD5D" w14:textId="77777777" w:rsidTr="00EB057B">
        <w:trPr>
          <w:trHeight w:val="463"/>
          <w:jc w:val="center"/>
        </w:trPr>
        <w:tc>
          <w:tcPr>
            <w:tcW w:w="1921" w:type="dxa"/>
            <w:vMerge/>
            <w:vAlign w:val="center"/>
          </w:tcPr>
          <w:p w14:paraId="7D20E72F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  <w:tc>
          <w:tcPr>
            <w:tcW w:w="1366" w:type="dxa"/>
            <w:vAlign w:val="center"/>
          </w:tcPr>
          <w:p w14:paraId="7251DF0C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品牌</w:t>
            </w:r>
          </w:p>
        </w:tc>
        <w:tc>
          <w:tcPr>
            <w:tcW w:w="1823" w:type="dxa"/>
            <w:vAlign w:val="center"/>
          </w:tcPr>
          <w:p w14:paraId="49E6BBA1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联想</w:t>
            </w:r>
          </w:p>
        </w:tc>
        <w:tc>
          <w:tcPr>
            <w:tcW w:w="1367" w:type="dxa"/>
            <w:vAlign w:val="center"/>
          </w:tcPr>
          <w:p w14:paraId="33B8FB76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型号</w:t>
            </w:r>
          </w:p>
        </w:tc>
        <w:tc>
          <w:tcPr>
            <w:tcW w:w="2028" w:type="dxa"/>
            <w:vAlign w:val="center"/>
          </w:tcPr>
          <w:p w14:paraId="5A93ADE4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TP</w:t>
            </w:r>
            <w:r>
              <w:t>00077</w:t>
            </w:r>
            <w:r>
              <w:rPr>
                <w:rFonts w:hint="eastAsia"/>
              </w:rPr>
              <w:t>B</w:t>
            </w:r>
          </w:p>
        </w:tc>
      </w:tr>
      <w:tr w:rsidR="005722ED" w14:paraId="55448A9C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2D733B50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38B72FB9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SN</w:t>
            </w:r>
          </w:p>
        </w:tc>
        <w:tc>
          <w:tcPr>
            <w:tcW w:w="5218" w:type="dxa"/>
            <w:gridSpan w:val="3"/>
            <w:vAlign w:val="center"/>
          </w:tcPr>
          <w:p w14:paraId="66AEA6DE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PF-</w:t>
            </w:r>
            <w:r>
              <w:t>0</w:t>
            </w:r>
            <w:r>
              <w:rPr>
                <w:rFonts w:hint="eastAsia"/>
              </w:rPr>
              <w:t>YFB</w:t>
            </w:r>
            <w:r>
              <w:t>1</w:t>
            </w:r>
            <w:r>
              <w:rPr>
                <w:rFonts w:hint="eastAsia"/>
              </w:rPr>
              <w:t>Q</w:t>
            </w:r>
          </w:p>
        </w:tc>
      </w:tr>
      <w:tr w:rsidR="005722ED" w14:paraId="7F24DB5D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3AAB6CF7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5D801D17" w14:textId="6964A665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检材照片</w:t>
            </w:r>
          </w:p>
        </w:tc>
        <w:tc>
          <w:tcPr>
            <w:tcW w:w="5218" w:type="dxa"/>
            <w:gridSpan w:val="3"/>
            <w:vAlign w:val="center"/>
          </w:tcPr>
          <w:p w14:paraId="1FAAC225" w14:textId="71EA77D0" w:rsidR="005722ED" w:rsidRDefault="005722ED" w:rsidP="00F95580">
            <w:pPr>
              <w:pStyle w:val="a9"/>
              <w:wordWrap w:val="0"/>
            </w:pPr>
            <w:r>
              <w:rPr>
                <w:noProof/>
              </w:rPr>
              <w:drawing>
                <wp:inline distT="0" distB="0" distL="0" distR="0" wp14:anchorId="42E97FAC" wp14:editId="3C979A80">
                  <wp:extent cx="2765102" cy="1693545"/>
                  <wp:effectExtent l="0" t="0" r="0" b="190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4" t="5183" r="9443"/>
                          <a:stretch/>
                        </pic:blipFill>
                        <pic:spPr bwMode="auto">
                          <a:xfrm>
                            <a:off x="0" y="0"/>
                            <a:ext cx="2765102" cy="1693545"/>
                          </a:xfrm>
                          <a:prstGeom prst="rect">
                            <a:avLst/>
                          </a:prstGeom>
                          <a:noFill/>
                          <a:ln w="6348" cmpd="sng">
                            <a:noFill/>
                            <a:prstDash val="soli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E8E1A3" w14:textId="7574694B" w:rsidR="005722ED" w:rsidRDefault="005722ED" w:rsidP="00F95580">
            <w:pPr>
              <w:pStyle w:val="a9"/>
              <w:wordWrap w:val="0"/>
            </w:pPr>
            <w:r>
              <w:rPr>
                <w:noProof/>
              </w:rPr>
              <w:drawing>
                <wp:inline distT="0" distB="0" distL="0" distR="0" wp14:anchorId="5C9A129F" wp14:editId="2436AA94">
                  <wp:extent cx="2840725" cy="1608881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6" t="5831" r="5941" b="4066"/>
                          <a:stretch/>
                        </pic:blipFill>
                        <pic:spPr bwMode="auto">
                          <a:xfrm>
                            <a:off x="0" y="0"/>
                            <a:ext cx="2840725" cy="1608881"/>
                          </a:xfrm>
                          <a:prstGeom prst="rect">
                            <a:avLst/>
                          </a:prstGeom>
                          <a:noFill/>
                          <a:ln w="6348" cmpd="sng">
                            <a:noFill/>
                            <a:prstDash val="soli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2ED" w14:paraId="33895E16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41865518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597B4C10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保存状况</w:t>
            </w:r>
          </w:p>
        </w:tc>
        <w:tc>
          <w:tcPr>
            <w:tcW w:w="5218" w:type="dxa"/>
            <w:gridSpan w:val="3"/>
            <w:vAlign w:val="center"/>
          </w:tcPr>
          <w:p w14:paraId="6A21F38D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外表良好</w:t>
            </w:r>
          </w:p>
        </w:tc>
      </w:tr>
      <w:tr w:rsidR="005722ED" w14:paraId="65F251C3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37EB411E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572DEE8B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收到时间</w:t>
            </w:r>
          </w:p>
        </w:tc>
        <w:tc>
          <w:tcPr>
            <w:tcW w:w="5218" w:type="dxa"/>
            <w:gridSpan w:val="3"/>
            <w:vAlign w:val="center"/>
          </w:tcPr>
          <w:p w14:paraId="182531C0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2022年09月14日</w:t>
            </w:r>
          </w:p>
        </w:tc>
      </w:tr>
      <w:tr w:rsidR="005722ED" w14:paraId="266288E0" w14:textId="77777777" w:rsidTr="00EB057B">
        <w:trPr>
          <w:trHeight w:val="519"/>
          <w:jc w:val="center"/>
        </w:trPr>
        <w:tc>
          <w:tcPr>
            <w:tcW w:w="1921" w:type="dxa"/>
            <w:vMerge/>
            <w:vAlign w:val="center"/>
          </w:tcPr>
          <w:p w14:paraId="1C379CD4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1C883594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备注</w:t>
            </w:r>
          </w:p>
        </w:tc>
        <w:tc>
          <w:tcPr>
            <w:tcW w:w="5218" w:type="dxa"/>
            <w:gridSpan w:val="3"/>
            <w:vAlign w:val="center"/>
          </w:tcPr>
          <w:p w14:paraId="307C29F6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</w:tr>
      <w:tr w:rsidR="005722ED" w14:paraId="62FEB192" w14:textId="77777777" w:rsidTr="00EB057B">
        <w:trPr>
          <w:trHeight w:val="463"/>
          <w:jc w:val="center"/>
        </w:trPr>
        <w:tc>
          <w:tcPr>
            <w:tcW w:w="1921" w:type="dxa"/>
            <w:vMerge w:val="restart"/>
            <w:vAlign w:val="center"/>
          </w:tcPr>
          <w:p w14:paraId="2D29D04B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2022-150-002</w:t>
            </w:r>
          </w:p>
        </w:tc>
        <w:tc>
          <w:tcPr>
            <w:tcW w:w="1366" w:type="dxa"/>
            <w:vAlign w:val="center"/>
          </w:tcPr>
          <w:p w14:paraId="38289BB2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名称</w:t>
            </w:r>
          </w:p>
        </w:tc>
        <w:tc>
          <w:tcPr>
            <w:tcW w:w="1823" w:type="dxa"/>
            <w:vAlign w:val="center"/>
          </w:tcPr>
          <w:p w14:paraId="08E9DC53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手机</w:t>
            </w:r>
          </w:p>
        </w:tc>
        <w:tc>
          <w:tcPr>
            <w:tcW w:w="1367" w:type="dxa"/>
            <w:vAlign w:val="center"/>
          </w:tcPr>
          <w:p w14:paraId="0EB61BC5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数量</w:t>
            </w:r>
          </w:p>
        </w:tc>
        <w:tc>
          <w:tcPr>
            <w:tcW w:w="2028" w:type="dxa"/>
            <w:vAlign w:val="center"/>
          </w:tcPr>
          <w:p w14:paraId="7B541035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1</w:t>
            </w:r>
          </w:p>
        </w:tc>
      </w:tr>
      <w:tr w:rsidR="005722ED" w14:paraId="5B2C6898" w14:textId="77777777" w:rsidTr="00EB057B">
        <w:trPr>
          <w:trHeight w:val="463"/>
          <w:jc w:val="center"/>
        </w:trPr>
        <w:tc>
          <w:tcPr>
            <w:tcW w:w="1921" w:type="dxa"/>
            <w:vMerge/>
            <w:vAlign w:val="center"/>
          </w:tcPr>
          <w:p w14:paraId="5FEF12AB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华为</w:t>
            </w:r>
          </w:p>
        </w:tc>
        <w:tc>
          <w:tcPr>
            <w:tcW w:w="1366" w:type="dxa"/>
            <w:vAlign w:val="center"/>
          </w:tcPr>
          <w:p w14:paraId="71AC01C9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品牌</w:t>
            </w:r>
          </w:p>
        </w:tc>
        <w:tc>
          <w:tcPr>
            <w:tcW w:w="1823" w:type="dxa"/>
            <w:vAlign w:val="center"/>
          </w:tcPr>
          <w:p w14:paraId="6ECD69C9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华为</w:t>
            </w:r>
          </w:p>
        </w:tc>
        <w:tc>
          <w:tcPr>
            <w:tcW w:w="1367" w:type="dxa"/>
            <w:vAlign w:val="center"/>
          </w:tcPr>
          <w:p w14:paraId="59604844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型号</w:t>
            </w:r>
          </w:p>
        </w:tc>
        <w:tc>
          <w:tcPr>
            <w:tcW w:w="2028" w:type="dxa"/>
            <w:vAlign w:val="center"/>
          </w:tcPr>
          <w:p w14:paraId="5DC14978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NOP-AN00</w:t>
            </w:r>
          </w:p>
        </w:tc>
      </w:tr>
      <w:tr w:rsidR="005722ED" w14:paraId="71C69715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51B56D8D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3838AE5D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IMEI</w:t>
            </w:r>
          </w:p>
        </w:tc>
        <w:tc>
          <w:tcPr>
            <w:tcW w:w="5218" w:type="dxa"/>
            <w:gridSpan w:val="3"/>
            <w:vAlign w:val="center"/>
          </w:tcPr>
          <w:p w14:paraId="7185EE17" w14:textId="77777777" w:rsidR="005722ED" w:rsidRDefault="005722ED" w:rsidP="00F95580">
            <w:pPr>
              <w:pStyle w:val="a9"/>
              <w:wordWrap w:val="0"/>
            </w:pPr>
            <w:r w:rsidRPr="00C53123">
              <w:t>862393047196809</w:t>
            </w:r>
          </w:p>
          <w:p w14:paraId="3A0BCD0F" w14:textId="77777777" w:rsidR="005722ED" w:rsidRDefault="005722ED" w:rsidP="00F95580">
            <w:pPr>
              <w:pStyle w:val="a9"/>
              <w:wordWrap w:val="0"/>
            </w:pPr>
            <w:r w:rsidRPr="00C53123">
              <w:t>862393047235953</w:t>
            </w:r>
          </w:p>
        </w:tc>
      </w:tr>
      <w:tr w:rsidR="005722ED" w14:paraId="4B502EA9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6A9EEA47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6D8E8420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保存状况</w:t>
            </w:r>
          </w:p>
        </w:tc>
        <w:tc>
          <w:tcPr>
            <w:tcW w:w="5218" w:type="dxa"/>
            <w:gridSpan w:val="3"/>
            <w:vAlign w:val="center"/>
          </w:tcPr>
          <w:p w14:paraId="0F6FB3C4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屏幕有裂痕</w:t>
            </w:r>
          </w:p>
        </w:tc>
      </w:tr>
      <w:tr w:rsidR="005722ED" w14:paraId="73B9D712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5E1AD5AC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4683FDE0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收到时间</w:t>
            </w:r>
          </w:p>
        </w:tc>
        <w:tc>
          <w:tcPr>
            <w:tcW w:w="5218" w:type="dxa"/>
            <w:gridSpan w:val="3"/>
            <w:vAlign w:val="center"/>
          </w:tcPr>
          <w:p w14:paraId="50AF64C6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2022年09月14日</w:t>
            </w:r>
          </w:p>
        </w:tc>
      </w:tr>
      <w:tr w:rsidR="005722ED" w14:paraId="6CB6B92B" w14:textId="77777777" w:rsidTr="00EB057B">
        <w:trPr>
          <w:trHeight w:val="460"/>
          <w:jc w:val="center"/>
        </w:trPr>
        <w:tc>
          <w:tcPr>
            <w:tcW w:w="1921" w:type="dxa"/>
            <w:vMerge/>
            <w:vAlign w:val="center"/>
          </w:tcPr>
          <w:p w14:paraId="589A3CE6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301F1899" w14:textId="40DA11FC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检材照片</w:t>
            </w:r>
          </w:p>
        </w:tc>
        <w:tc>
          <w:tcPr>
            <w:tcW w:w="5218" w:type="dxa"/>
            <w:gridSpan w:val="3"/>
            <w:vAlign w:val="center"/>
          </w:tcPr>
          <w:p w14:paraId="33FF85A4" w14:textId="680845E3" w:rsidR="005722ED" w:rsidRDefault="005722ED" w:rsidP="00F95580">
            <w:pPr>
              <w:pStyle w:val="a9"/>
              <w:wordWrap w:val="0"/>
            </w:pPr>
            <w:r>
              <w:rPr>
                <w:noProof/>
              </w:rPr>
              <w:drawing>
                <wp:inline distT="0" distB="0" distL="0" distR="0" wp14:anchorId="3EF081AA" wp14:editId="6389ACC4">
                  <wp:extent cx="1485900" cy="2765879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84" t="12508" r="18190" b="15931"/>
                          <a:stretch/>
                        </pic:blipFill>
                        <pic:spPr bwMode="auto">
                          <a:xfrm>
                            <a:off x="0" y="0"/>
                            <a:ext cx="1491774" cy="2776813"/>
                          </a:xfrm>
                          <a:prstGeom prst="rect">
                            <a:avLst/>
                          </a:prstGeom>
                          <a:noFill/>
                          <a:ln w="6348" cmpd="sng">
                            <a:noFill/>
                            <a:prstDash val="soli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04693">
              <w:rPr>
                <w:noProof/>
              </w:rPr>
              <w:t xml:space="preserve"> </w:t>
            </w:r>
            <w:r w:rsidR="00104693">
              <w:rPr>
                <w:noProof/>
              </w:rPr>
              <w:drawing>
                <wp:inline distT="0" distB="0" distL="0" distR="0" wp14:anchorId="4BB211F4" wp14:editId="6D9E28A9">
                  <wp:extent cx="1458410" cy="2767542"/>
                  <wp:effectExtent l="0" t="0" r="889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76" cy="2781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2ED" w14:paraId="62BBE607" w14:textId="77777777" w:rsidTr="00EB057B">
        <w:trPr>
          <w:trHeight w:val="519"/>
          <w:jc w:val="center"/>
        </w:trPr>
        <w:tc>
          <w:tcPr>
            <w:tcW w:w="1921" w:type="dxa"/>
            <w:vMerge/>
            <w:vAlign w:val="center"/>
          </w:tcPr>
          <w:p w14:paraId="3B7CB0E5" w14:textId="77777777" w:rsidR="005722ED" w:rsidRDefault="005722ED" w:rsidP="00F95580">
            <w:pPr>
              <w:pStyle w:val="a9"/>
              <w:wordWrap w:val="0"/>
            </w:pPr>
          </w:p>
        </w:tc>
        <w:tc>
          <w:tcPr>
            <w:tcW w:w="1366" w:type="dxa"/>
            <w:vAlign w:val="center"/>
          </w:tcPr>
          <w:p w14:paraId="399B15A3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备注</w:t>
            </w:r>
          </w:p>
        </w:tc>
        <w:tc>
          <w:tcPr>
            <w:tcW w:w="5218" w:type="dxa"/>
            <w:gridSpan w:val="3"/>
            <w:vAlign w:val="center"/>
          </w:tcPr>
          <w:p w14:paraId="0D99DCE5" w14:textId="77777777" w:rsidR="005722ED" w:rsidRDefault="005722ED" w:rsidP="00F95580">
            <w:pPr>
              <w:pStyle w:val="a9"/>
              <w:wordWrap w:val="0"/>
            </w:pPr>
            <w:r>
              <w:rPr>
                <w:rFonts w:hint="eastAsia"/>
              </w:rPr>
              <w:t>/</w:t>
            </w:r>
          </w:p>
        </w:tc>
      </w:tr>
    </w:tbl>
    <w:p w14:paraId="0C0A9A94" w14:textId="7283D7D6" w:rsidR="00F01146" w:rsidRDefault="00F01146" w:rsidP="00F01146">
      <w:pPr>
        <w:pStyle w:val="a7"/>
        <w:wordWrap w:val="0"/>
        <w:ind w:firstLineChars="0" w:firstLine="0"/>
        <w:jc w:val="distribute"/>
      </w:pPr>
      <w:r>
        <w:rPr>
          <w:rFonts w:hint="eastAsia"/>
        </w:rPr>
        <w:t>=================此页以下为空白===============</w:t>
      </w:r>
    </w:p>
    <w:p w14:paraId="091D819D" w14:textId="4C65F4BE" w:rsidR="00870682" w:rsidRDefault="00870682" w:rsidP="00F95580">
      <w:pPr>
        <w:pStyle w:val="2"/>
        <w:wordWrap w:val="0"/>
        <w:ind w:left="1190" w:hangingChars="425" w:hanging="1190"/>
      </w:pPr>
      <w:r>
        <w:rPr>
          <w:rFonts w:hint="eastAsia"/>
        </w:rPr>
        <w:lastRenderedPageBreak/>
        <w:t>检出数据的</w:t>
      </w:r>
      <w:r w:rsidR="00CE3C41">
        <w:rPr>
          <w:rFonts w:hint="eastAsia"/>
        </w:rPr>
        <w:t>U</w:t>
      </w:r>
      <w:r w:rsidR="00CE3C41">
        <w:rPr>
          <w:rFonts w:hint="eastAsia"/>
        </w:rPr>
        <w:t>盘</w:t>
      </w:r>
    </w:p>
    <w:p w14:paraId="446181C2" w14:textId="2998F040" w:rsidR="00C75BE1" w:rsidRPr="00C75BE1" w:rsidRDefault="003959E3" w:rsidP="003959E3">
      <w:pPr>
        <w:pStyle w:val="a7"/>
        <w:ind w:firstLineChars="0" w:firstLine="0"/>
        <w:jc w:val="center"/>
      </w:pPr>
      <w:r>
        <w:rPr>
          <w:noProof/>
        </w:rPr>
        <w:drawing>
          <wp:inline distT="0" distB="0" distL="0" distR="0" wp14:anchorId="6B458C55" wp14:editId="1AE2E56B">
            <wp:extent cx="4337050" cy="1512694"/>
            <wp:effectExtent l="19050" t="19050" r="25400" b="114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9589" cy="1517067"/>
                    </a:xfrm>
                    <a:prstGeom prst="rect">
                      <a:avLst/>
                    </a:prstGeom>
                    <a:ln w="635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6044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48"/>
        <w:gridCol w:w="1896"/>
      </w:tblGrid>
      <w:tr w:rsidR="00C75BE1" w:rsidRPr="00C876AF" w14:paraId="17E36CB2" w14:textId="77777777" w:rsidTr="00EB057B">
        <w:trPr>
          <w:jc w:val="right"/>
        </w:trPr>
        <w:tc>
          <w:tcPr>
            <w:tcW w:w="4148" w:type="dxa"/>
          </w:tcPr>
          <w:p w14:paraId="38934532" w14:textId="77777777" w:rsidR="00C75BE1" w:rsidRPr="00C876AF" w:rsidRDefault="00C75BE1" w:rsidP="00F95580">
            <w:pPr>
              <w:pStyle w:val="a7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司法鉴定人：</w:t>
            </w:r>
          </w:p>
        </w:tc>
        <w:tc>
          <w:tcPr>
            <w:tcW w:w="1896" w:type="dxa"/>
          </w:tcPr>
          <w:p w14:paraId="04D26E70" w14:textId="04E36E82" w:rsidR="00C75BE1" w:rsidRPr="00C876AF" w:rsidRDefault="00C75BE1" w:rsidP="00F95580">
            <w:pPr>
              <w:pStyle w:val="a7"/>
              <w:wordWrap w:val="0"/>
              <w:ind w:firstLineChars="0" w:firstLine="0"/>
            </w:pPr>
            <w:r>
              <w:rPr>
                <w:rFonts w:hint="eastAsia"/>
              </w:rPr>
              <w:t>段继平</w:t>
            </w:r>
          </w:p>
        </w:tc>
      </w:tr>
      <w:tr w:rsidR="00C75BE1" w:rsidRPr="00C876AF" w14:paraId="1EAA679F" w14:textId="77777777" w:rsidTr="00EB057B">
        <w:trPr>
          <w:jc w:val="right"/>
        </w:trPr>
        <w:tc>
          <w:tcPr>
            <w:tcW w:w="4148" w:type="dxa"/>
          </w:tcPr>
          <w:p w14:paraId="0ACDB060" w14:textId="77777777" w:rsidR="00C75BE1" w:rsidRPr="00C876AF" w:rsidRDefault="00C75BE1" w:rsidP="00F95580">
            <w:pPr>
              <w:pStyle w:val="a7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《司法鉴定人执业证》证号：</w:t>
            </w:r>
          </w:p>
        </w:tc>
        <w:tc>
          <w:tcPr>
            <w:tcW w:w="1896" w:type="dxa"/>
          </w:tcPr>
          <w:p w14:paraId="0FF3FFD6" w14:textId="1B4F9634" w:rsidR="00C75BE1" w:rsidRPr="00C876AF" w:rsidRDefault="00C75BE1" w:rsidP="00F95580">
            <w:pPr>
              <w:pStyle w:val="a7"/>
              <w:wordWrap w:val="0"/>
              <w:ind w:firstLineChars="0" w:firstLine="0"/>
            </w:pPr>
            <w:r w:rsidRPr="00C876AF">
              <w:t>11002118700</w:t>
            </w:r>
            <w:r>
              <w:t>1</w:t>
            </w:r>
          </w:p>
        </w:tc>
      </w:tr>
      <w:tr w:rsidR="00C75BE1" w:rsidRPr="00C876AF" w14:paraId="7CB28312" w14:textId="77777777" w:rsidTr="00EB057B">
        <w:trPr>
          <w:jc w:val="right"/>
        </w:trPr>
        <w:tc>
          <w:tcPr>
            <w:tcW w:w="4148" w:type="dxa"/>
          </w:tcPr>
          <w:p w14:paraId="0A55FF0E" w14:textId="77777777" w:rsidR="00C75BE1" w:rsidRPr="00C876AF" w:rsidRDefault="00C75BE1" w:rsidP="00F95580">
            <w:pPr>
              <w:pStyle w:val="a7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司法鉴定人：</w:t>
            </w:r>
          </w:p>
        </w:tc>
        <w:tc>
          <w:tcPr>
            <w:tcW w:w="1896" w:type="dxa"/>
          </w:tcPr>
          <w:p w14:paraId="202669B8" w14:textId="6DEA98C9" w:rsidR="00C75BE1" w:rsidRPr="00C876AF" w:rsidRDefault="00C75BE1" w:rsidP="00F95580">
            <w:pPr>
              <w:pStyle w:val="a7"/>
              <w:wordWrap w:val="0"/>
              <w:ind w:firstLineChars="0" w:firstLine="0"/>
            </w:pPr>
            <w:r>
              <w:rPr>
                <w:rFonts w:hint="eastAsia"/>
              </w:rPr>
              <w:t>谢春磊</w:t>
            </w:r>
          </w:p>
        </w:tc>
      </w:tr>
      <w:tr w:rsidR="00C75BE1" w:rsidRPr="00C876AF" w14:paraId="0B99945A" w14:textId="77777777" w:rsidTr="00EB057B">
        <w:trPr>
          <w:jc w:val="right"/>
        </w:trPr>
        <w:tc>
          <w:tcPr>
            <w:tcW w:w="4148" w:type="dxa"/>
          </w:tcPr>
          <w:p w14:paraId="675B3176" w14:textId="77777777" w:rsidR="00C75BE1" w:rsidRPr="00C876AF" w:rsidRDefault="00C75BE1" w:rsidP="00F95580">
            <w:pPr>
              <w:pStyle w:val="a7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《司法鉴定人执业证》证号：</w:t>
            </w:r>
          </w:p>
        </w:tc>
        <w:tc>
          <w:tcPr>
            <w:tcW w:w="1896" w:type="dxa"/>
          </w:tcPr>
          <w:p w14:paraId="308579AC" w14:textId="61D78D5A" w:rsidR="00C75BE1" w:rsidRPr="00C876AF" w:rsidRDefault="00C75BE1" w:rsidP="00F95580">
            <w:pPr>
              <w:pStyle w:val="a7"/>
              <w:wordWrap w:val="0"/>
              <w:ind w:firstLineChars="0" w:firstLine="0"/>
            </w:pPr>
            <w:r w:rsidRPr="0009199A">
              <w:t>11002118700</w:t>
            </w:r>
            <w:r>
              <w:t>2</w:t>
            </w:r>
          </w:p>
        </w:tc>
      </w:tr>
    </w:tbl>
    <w:p w14:paraId="626E9A87" w14:textId="20F56F40" w:rsidR="00870682" w:rsidRDefault="00870682" w:rsidP="00F95580">
      <w:pPr>
        <w:pStyle w:val="a7"/>
        <w:wordWrap w:val="0"/>
        <w:jc w:val="right"/>
      </w:pPr>
      <w:r>
        <w:rPr>
          <w:rFonts w:hint="eastAsia"/>
        </w:rPr>
        <w:t>二〇二</w:t>
      </w:r>
      <w:r w:rsidR="00F769F1">
        <w:rPr>
          <w:rFonts w:hint="eastAsia"/>
        </w:rPr>
        <w:t>二</w:t>
      </w:r>
      <w:r>
        <w:rPr>
          <w:rFonts w:hint="eastAsia"/>
        </w:rPr>
        <w:t>年</w:t>
      </w:r>
      <w:r w:rsidR="005722ED">
        <w:rPr>
          <w:rFonts w:hint="eastAsia"/>
        </w:rPr>
        <w:t>九</w:t>
      </w:r>
      <w:r>
        <w:rPr>
          <w:rFonts w:hint="eastAsia"/>
        </w:rPr>
        <w:t>月</w:t>
      </w:r>
      <w:r w:rsidR="005722ED">
        <w:rPr>
          <w:rFonts w:hint="eastAsia"/>
        </w:rPr>
        <w:t>三十</w:t>
      </w:r>
      <w:r>
        <w:rPr>
          <w:rFonts w:hint="eastAsia"/>
        </w:rPr>
        <w:t>日</w:t>
      </w:r>
    </w:p>
    <w:sectPr w:rsidR="00870682" w:rsidSect="00E02EE3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440" w:right="1800" w:bottom="1440" w:left="1800" w:header="822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6539B" w14:textId="77777777" w:rsidR="00261701" w:rsidRDefault="00261701" w:rsidP="00606241">
      <w:r>
        <w:separator/>
      </w:r>
    </w:p>
  </w:endnote>
  <w:endnote w:type="continuationSeparator" w:id="0">
    <w:p w14:paraId="2AC2C932" w14:textId="77777777" w:rsidR="00261701" w:rsidRDefault="00261701" w:rsidP="00606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2FDA8" w14:textId="48869731" w:rsidR="00CC2E70" w:rsidRDefault="00E83AF7" w:rsidP="00384737">
    <w:pPr>
      <w:pStyle w:val="a5"/>
      <w:pBdr>
        <w:top w:val="single" w:sz="4" w:space="1" w:color="auto"/>
      </w:pBdr>
      <w:jc w:val="right"/>
    </w:pPr>
    <w:r>
      <w:rPr>
        <w:rFonts w:hint="eastAsia"/>
      </w:rPr>
      <w:t>共</w:t>
    </w:r>
    <w:r>
      <w:rPr>
        <w:noProof/>
      </w:rPr>
      <w:fldChar w:fldCharType="begin"/>
    </w:r>
    <w:r>
      <w:rPr>
        <w:noProof/>
      </w:rPr>
      <w:instrText xml:space="preserve"> SECTIONPAGES   \* MERGEFORMAT </w:instrText>
    </w:r>
    <w:r>
      <w:rPr>
        <w:noProof/>
      </w:rPr>
      <w:fldChar w:fldCharType="separate"/>
    </w:r>
    <w:r w:rsidR="002A14EA">
      <w:rPr>
        <w:noProof/>
      </w:rPr>
      <w:t>24</w:t>
    </w:r>
    <w:r>
      <w:rPr>
        <w:noProof/>
      </w:rPr>
      <w:fldChar w:fldCharType="end"/>
    </w:r>
    <w:r>
      <w:rPr>
        <w:rFonts w:hint="eastAsia"/>
      </w:rPr>
      <w:t>页 第</w:t>
    </w:r>
    <w:r>
      <w:fldChar w:fldCharType="begin"/>
    </w:r>
    <w:r>
      <w:instrText xml:space="preserve"> </w:instrText>
    </w:r>
    <w:r>
      <w:rPr>
        <w:rFonts w:hint="eastAsia"/>
      </w:rPr>
      <w:instrText>PAGE   \* MERGEFORMAT</w:instrText>
    </w:r>
    <w:r>
      <w:instrText xml:space="preserve"> </w:instrText>
    </w:r>
    <w:r>
      <w:fldChar w:fldCharType="separate"/>
    </w:r>
    <w:r w:rsidR="00D5748A">
      <w:rPr>
        <w:noProof/>
      </w:rPr>
      <w:t>6</w:t>
    </w:r>
    <w:r>
      <w:fldChar w:fldCharType="end"/>
    </w:r>
    <w:r>
      <w:rPr>
        <w:rFonts w:hint="eastAsia"/>
      </w:rPr>
      <w:t>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DF023D" w14:textId="305548C0" w:rsidR="00415231" w:rsidRDefault="00415231" w:rsidP="00A91583">
    <w:pPr>
      <w:pStyle w:val="a5"/>
      <w:widowControl w:val="0"/>
      <w:pBdr>
        <w:top w:val="single" w:sz="4" w:space="1" w:color="auto"/>
      </w:pBdr>
      <w:jc w:val="right"/>
    </w:pPr>
    <w:r>
      <w:rPr>
        <w:rFonts w:hint="eastAsia"/>
      </w:rPr>
      <w:t>共</w:t>
    </w:r>
    <w:r w:rsidR="00FF389E">
      <w:rPr>
        <w:noProof/>
      </w:rPr>
      <w:fldChar w:fldCharType="begin"/>
    </w:r>
    <w:r w:rsidR="00FF389E">
      <w:rPr>
        <w:noProof/>
      </w:rPr>
      <w:instrText xml:space="preserve"> SECTIONPAGES   \* MERGEFORMAT </w:instrText>
    </w:r>
    <w:r w:rsidR="00FF389E">
      <w:rPr>
        <w:noProof/>
      </w:rPr>
      <w:fldChar w:fldCharType="separate"/>
    </w:r>
    <w:r w:rsidR="002A14EA">
      <w:rPr>
        <w:noProof/>
      </w:rPr>
      <w:t>24</w:t>
    </w:r>
    <w:r w:rsidR="00FF389E">
      <w:rPr>
        <w:noProof/>
      </w:rPr>
      <w:fldChar w:fldCharType="end"/>
    </w:r>
    <w:r>
      <w:rPr>
        <w:rFonts w:hint="eastAsia"/>
      </w:rPr>
      <w:t>页 第</w:t>
    </w:r>
    <w:r>
      <w:fldChar w:fldCharType="begin"/>
    </w:r>
    <w:r>
      <w:instrText xml:space="preserve"> </w:instrText>
    </w:r>
    <w:r>
      <w:rPr>
        <w:rFonts w:hint="eastAsia"/>
      </w:rPr>
      <w:instrText>PAGE   \* MERGEFORMAT</w:instrText>
    </w:r>
    <w:r>
      <w:instrText xml:space="preserve"> </w:instrText>
    </w:r>
    <w:r>
      <w:fldChar w:fldCharType="separate"/>
    </w:r>
    <w:r w:rsidR="00D5748A">
      <w:rPr>
        <w:noProof/>
      </w:rPr>
      <w:t>5</w:t>
    </w:r>
    <w:r>
      <w:fldChar w:fldCharType="end"/>
    </w:r>
    <w:r>
      <w:rPr>
        <w:rFonts w:hint="eastAsia"/>
      </w:rPr>
      <w:t>页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67106" w14:textId="77777777" w:rsidR="00CC2E70" w:rsidRDefault="00CC2E7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179646" w14:textId="77777777" w:rsidR="00261701" w:rsidRDefault="00261701" w:rsidP="00606241">
      <w:r>
        <w:separator/>
      </w:r>
    </w:p>
  </w:footnote>
  <w:footnote w:type="continuationSeparator" w:id="0">
    <w:p w14:paraId="102BF056" w14:textId="77777777" w:rsidR="00261701" w:rsidRDefault="00261701" w:rsidP="006062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297B8" w14:textId="77777777" w:rsidR="00400755" w:rsidRPr="00400755" w:rsidRDefault="00400755">
    <w:pPr>
      <w:pStyle w:val="a3"/>
      <w:rPr>
        <w:color w:val="FFFFFF" w:themeColor="background1"/>
      </w:rPr>
    </w:pPr>
    <w:r>
      <w:rPr>
        <w:color w:val="FFFFFF" w:themeColor="background1"/>
      </w:rPr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C6139" w14:textId="77777777" w:rsidR="00036F07" w:rsidRDefault="00036F0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3CD27" w14:textId="77777777" w:rsidR="00036F07" w:rsidRDefault="00036F07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2B80C" w14:textId="77777777" w:rsidR="00036F07" w:rsidRDefault="00036F0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16250"/>
    <w:multiLevelType w:val="hybridMultilevel"/>
    <w:tmpl w:val="1AE0436C"/>
    <w:lvl w:ilvl="0" w:tplc="D0E20A8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3B86023"/>
    <w:multiLevelType w:val="multilevel"/>
    <w:tmpl w:val="BC42CF34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chineseCountingThousand"/>
      <w:pStyle w:val="2"/>
      <w:lvlText w:val="（%2）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pStyle w:val="3"/>
      <w:lvlText w:val="%3、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pStyle w:val="4"/>
      <w:lvlText w:val="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pStyle w:val="6"/>
      <w:lvlText w:val="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pStyle w:val="7"/>
      <w:lvlText w:val="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pStyle w:val="8"/>
      <w:lvlText w:val="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pStyle w:val="9"/>
      <w:lvlText w:val="%3.%4.%5.%6.%7.%8.%9"/>
      <w:lvlJc w:val="left"/>
      <w:pPr>
        <w:ind w:left="425" w:hanging="425"/>
      </w:pPr>
      <w:rPr>
        <w:rFonts w:hint="eastAsia"/>
      </w:rPr>
    </w:lvl>
  </w:abstractNum>
  <w:abstractNum w:abstractNumId="2" w15:restartNumberingAfterBreak="0">
    <w:nsid w:val="65A670E0"/>
    <w:multiLevelType w:val="hybridMultilevel"/>
    <w:tmpl w:val="A9862068"/>
    <w:lvl w:ilvl="0" w:tplc="5AE2F49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3" w15:restartNumberingAfterBreak="0">
    <w:nsid w:val="6DFF22EA"/>
    <w:multiLevelType w:val="hybridMultilevel"/>
    <w:tmpl w:val="923EF412"/>
    <w:lvl w:ilvl="0" w:tplc="BB08CD4C">
      <w:start w:val="1"/>
      <w:numFmt w:val="decimal"/>
      <w:lvlText w:val="%1、"/>
      <w:lvlJc w:val="left"/>
      <w:pPr>
        <w:ind w:left="420" w:hanging="420"/>
      </w:pPr>
      <w:rPr>
        <w:rFonts w:hint="eastAsia"/>
        <w:spacing w:val="-4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30273240">
    <w:abstractNumId w:val="0"/>
  </w:num>
  <w:num w:numId="2" w16cid:durableId="548763948">
    <w:abstractNumId w:val="1"/>
  </w:num>
  <w:num w:numId="3" w16cid:durableId="482310746">
    <w:abstractNumId w:val="2"/>
  </w:num>
  <w:num w:numId="4" w16cid:durableId="1750613538">
    <w:abstractNumId w:val="1"/>
  </w:num>
  <w:num w:numId="5" w16cid:durableId="762192800">
    <w:abstractNumId w:val="1"/>
  </w:num>
  <w:num w:numId="6" w16cid:durableId="1094786777">
    <w:abstractNumId w:val="1"/>
  </w:num>
  <w:num w:numId="7" w16cid:durableId="497964267">
    <w:abstractNumId w:val="1"/>
  </w:num>
  <w:num w:numId="8" w16cid:durableId="1654523317">
    <w:abstractNumId w:val="1"/>
  </w:num>
  <w:num w:numId="9" w16cid:durableId="1064840509">
    <w:abstractNumId w:val="1"/>
  </w:num>
  <w:num w:numId="10" w16cid:durableId="987903018">
    <w:abstractNumId w:val="1"/>
  </w:num>
  <w:num w:numId="11" w16cid:durableId="1667512817">
    <w:abstractNumId w:val="1"/>
  </w:num>
  <w:num w:numId="12" w16cid:durableId="1759058911">
    <w:abstractNumId w:val="1"/>
  </w:num>
  <w:num w:numId="13" w16cid:durableId="1853493259">
    <w:abstractNumId w:val="1"/>
  </w:num>
  <w:num w:numId="14" w16cid:durableId="48115380">
    <w:abstractNumId w:val="1"/>
  </w:num>
  <w:num w:numId="15" w16cid:durableId="15307518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bordersDoNotSurroundHeader/>
  <w:bordersDoNotSurroundFooter/>
  <w:proofState w:spelling="clean"/>
  <w:attachedTemplate r:id="rId1"/>
  <w:defaultTabStop w:val="420"/>
  <w:evenAndOddHeaders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5CA9"/>
    <w:rsid w:val="0000150F"/>
    <w:rsid w:val="00012B09"/>
    <w:rsid w:val="00021E4E"/>
    <w:rsid w:val="00036F07"/>
    <w:rsid w:val="00043821"/>
    <w:rsid w:val="00051B0E"/>
    <w:rsid w:val="00080282"/>
    <w:rsid w:val="000920C7"/>
    <w:rsid w:val="000A0A0D"/>
    <w:rsid w:val="000A2DB1"/>
    <w:rsid w:val="000A4CB0"/>
    <w:rsid w:val="000B6A9C"/>
    <w:rsid w:val="000C01CA"/>
    <w:rsid w:val="000C3177"/>
    <w:rsid w:val="000C476B"/>
    <w:rsid w:val="000C79CB"/>
    <w:rsid w:val="000D6EEC"/>
    <w:rsid w:val="00104693"/>
    <w:rsid w:val="00114618"/>
    <w:rsid w:val="00122590"/>
    <w:rsid w:val="00142012"/>
    <w:rsid w:val="00150760"/>
    <w:rsid w:val="00164B7F"/>
    <w:rsid w:val="00167A91"/>
    <w:rsid w:val="00173DA3"/>
    <w:rsid w:val="00183048"/>
    <w:rsid w:val="001850A7"/>
    <w:rsid w:val="001C6068"/>
    <w:rsid w:val="001D6454"/>
    <w:rsid w:val="001F5CA9"/>
    <w:rsid w:val="00225F2C"/>
    <w:rsid w:val="00241AA4"/>
    <w:rsid w:val="00261701"/>
    <w:rsid w:val="00262658"/>
    <w:rsid w:val="002713D0"/>
    <w:rsid w:val="002734E0"/>
    <w:rsid w:val="00274DEF"/>
    <w:rsid w:val="00295064"/>
    <w:rsid w:val="00297423"/>
    <w:rsid w:val="002A14EA"/>
    <w:rsid w:val="002B39B1"/>
    <w:rsid w:val="002B49BA"/>
    <w:rsid w:val="002B7BC5"/>
    <w:rsid w:val="002D3A9A"/>
    <w:rsid w:val="002E00C0"/>
    <w:rsid w:val="002E3D43"/>
    <w:rsid w:val="00302EBC"/>
    <w:rsid w:val="003104CE"/>
    <w:rsid w:val="00330331"/>
    <w:rsid w:val="00344AB0"/>
    <w:rsid w:val="00356E97"/>
    <w:rsid w:val="00384737"/>
    <w:rsid w:val="003959E3"/>
    <w:rsid w:val="003A13D3"/>
    <w:rsid w:val="003C7084"/>
    <w:rsid w:val="003E525A"/>
    <w:rsid w:val="003F7973"/>
    <w:rsid w:val="00400755"/>
    <w:rsid w:val="00412705"/>
    <w:rsid w:val="00414827"/>
    <w:rsid w:val="00415231"/>
    <w:rsid w:val="00415866"/>
    <w:rsid w:val="00424D2C"/>
    <w:rsid w:val="0043102A"/>
    <w:rsid w:val="004352C7"/>
    <w:rsid w:val="004521BC"/>
    <w:rsid w:val="00466D02"/>
    <w:rsid w:val="004760A1"/>
    <w:rsid w:val="004A0D2A"/>
    <w:rsid w:val="004B74A3"/>
    <w:rsid w:val="004B7F14"/>
    <w:rsid w:val="004C172B"/>
    <w:rsid w:val="00514904"/>
    <w:rsid w:val="0053021D"/>
    <w:rsid w:val="005501CF"/>
    <w:rsid w:val="005722ED"/>
    <w:rsid w:val="0057540B"/>
    <w:rsid w:val="00596B60"/>
    <w:rsid w:val="005B11DF"/>
    <w:rsid w:val="005B6F0A"/>
    <w:rsid w:val="005D0FA4"/>
    <w:rsid w:val="005D2938"/>
    <w:rsid w:val="00606241"/>
    <w:rsid w:val="00626430"/>
    <w:rsid w:val="00631677"/>
    <w:rsid w:val="00632E72"/>
    <w:rsid w:val="00653613"/>
    <w:rsid w:val="006B1E19"/>
    <w:rsid w:val="00727A76"/>
    <w:rsid w:val="00755F9C"/>
    <w:rsid w:val="00770C63"/>
    <w:rsid w:val="00783D6B"/>
    <w:rsid w:val="007871C4"/>
    <w:rsid w:val="007E4BE7"/>
    <w:rsid w:val="00805C0C"/>
    <w:rsid w:val="0081159C"/>
    <w:rsid w:val="008269BD"/>
    <w:rsid w:val="00834B05"/>
    <w:rsid w:val="0085014C"/>
    <w:rsid w:val="00861F41"/>
    <w:rsid w:val="00870682"/>
    <w:rsid w:val="00877F67"/>
    <w:rsid w:val="00884098"/>
    <w:rsid w:val="008A48E1"/>
    <w:rsid w:val="008B4868"/>
    <w:rsid w:val="008E3108"/>
    <w:rsid w:val="00906923"/>
    <w:rsid w:val="0091155A"/>
    <w:rsid w:val="00931EF7"/>
    <w:rsid w:val="00936886"/>
    <w:rsid w:val="009474BE"/>
    <w:rsid w:val="0096445D"/>
    <w:rsid w:val="00967AE2"/>
    <w:rsid w:val="009701B3"/>
    <w:rsid w:val="00981D55"/>
    <w:rsid w:val="0099707E"/>
    <w:rsid w:val="009F50EF"/>
    <w:rsid w:val="00A04664"/>
    <w:rsid w:val="00A47139"/>
    <w:rsid w:val="00A838B4"/>
    <w:rsid w:val="00A848F3"/>
    <w:rsid w:val="00A91583"/>
    <w:rsid w:val="00A956A4"/>
    <w:rsid w:val="00AC46FC"/>
    <w:rsid w:val="00AC6917"/>
    <w:rsid w:val="00AD49CC"/>
    <w:rsid w:val="00AE59E6"/>
    <w:rsid w:val="00AF2480"/>
    <w:rsid w:val="00B10595"/>
    <w:rsid w:val="00B16E78"/>
    <w:rsid w:val="00B20824"/>
    <w:rsid w:val="00B21F7D"/>
    <w:rsid w:val="00B221C3"/>
    <w:rsid w:val="00B37973"/>
    <w:rsid w:val="00B4194E"/>
    <w:rsid w:val="00B9363F"/>
    <w:rsid w:val="00BA0D3F"/>
    <w:rsid w:val="00BB41AA"/>
    <w:rsid w:val="00BD45A7"/>
    <w:rsid w:val="00C3045C"/>
    <w:rsid w:val="00C34723"/>
    <w:rsid w:val="00C75BE1"/>
    <w:rsid w:val="00CC2E70"/>
    <w:rsid w:val="00CD4314"/>
    <w:rsid w:val="00CD74DF"/>
    <w:rsid w:val="00CD7AEF"/>
    <w:rsid w:val="00CE3C41"/>
    <w:rsid w:val="00CE7978"/>
    <w:rsid w:val="00CF25D3"/>
    <w:rsid w:val="00CF7510"/>
    <w:rsid w:val="00D250E2"/>
    <w:rsid w:val="00D3310F"/>
    <w:rsid w:val="00D41801"/>
    <w:rsid w:val="00D5748A"/>
    <w:rsid w:val="00D67601"/>
    <w:rsid w:val="00DA361F"/>
    <w:rsid w:val="00DC2EBF"/>
    <w:rsid w:val="00DE247E"/>
    <w:rsid w:val="00DF6B83"/>
    <w:rsid w:val="00E0294E"/>
    <w:rsid w:val="00E02EE3"/>
    <w:rsid w:val="00E16650"/>
    <w:rsid w:val="00E23CFC"/>
    <w:rsid w:val="00E261B5"/>
    <w:rsid w:val="00E34CC5"/>
    <w:rsid w:val="00E406D8"/>
    <w:rsid w:val="00E57409"/>
    <w:rsid w:val="00E60F39"/>
    <w:rsid w:val="00E83AF7"/>
    <w:rsid w:val="00E957A8"/>
    <w:rsid w:val="00EA645D"/>
    <w:rsid w:val="00EC0BC4"/>
    <w:rsid w:val="00EE016A"/>
    <w:rsid w:val="00F01146"/>
    <w:rsid w:val="00F159D7"/>
    <w:rsid w:val="00F40CA5"/>
    <w:rsid w:val="00F40FFB"/>
    <w:rsid w:val="00F621E8"/>
    <w:rsid w:val="00F769F1"/>
    <w:rsid w:val="00F83B9B"/>
    <w:rsid w:val="00F850A8"/>
    <w:rsid w:val="00F8561D"/>
    <w:rsid w:val="00F95580"/>
    <w:rsid w:val="00F961D1"/>
    <w:rsid w:val="00FF3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972A49"/>
  <w15:chartTrackingRefBased/>
  <w15:docId w15:val="{C4187FAA-64C3-48F1-B324-0CE77E62F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22ED"/>
    <w:rPr>
      <w:rFonts w:ascii="宋体" w:eastAsia="宋体" w:hAnsi="宋体" w:cs="宋体"/>
      <w:kern w:val="0"/>
      <w:sz w:val="24"/>
      <w:szCs w:val="24"/>
    </w:rPr>
  </w:style>
  <w:style w:type="paragraph" w:styleId="10">
    <w:name w:val="heading 1"/>
    <w:basedOn w:val="a"/>
    <w:next w:val="a"/>
    <w:link w:val="11"/>
    <w:uiPriority w:val="9"/>
    <w:qFormat/>
    <w:rsid w:val="006062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41523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4152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41523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0">
    <w:name w:val="heading 5"/>
    <w:basedOn w:val="a"/>
    <w:next w:val="a"/>
    <w:link w:val="51"/>
    <w:uiPriority w:val="9"/>
    <w:semiHidden/>
    <w:unhideWhenUsed/>
    <w:qFormat/>
    <w:rsid w:val="0041523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0">
    <w:name w:val="heading 6"/>
    <w:basedOn w:val="a"/>
    <w:next w:val="a"/>
    <w:link w:val="61"/>
    <w:uiPriority w:val="9"/>
    <w:semiHidden/>
    <w:unhideWhenUsed/>
    <w:qFormat/>
    <w:rsid w:val="0041523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0">
    <w:name w:val="heading 7"/>
    <w:basedOn w:val="a"/>
    <w:next w:val="a"/>
    <w:link w:val="71"/>
    <w:uiPriority w:val="9"/>
    <w:semiHidden/>
    <w:unhideWhenUsed/>
    <w:qFormat/>
    <w:rsid w:val="00415231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0">
    <w:name w:val="heading 8"/>
    <w:basedOn w:val="a"/>
    <w:next w:val="a"/>
    <w:link w:val="81"/>
    <w:uiPriority w:val="9"/>
    <w:semiHidden/>
    <w:unhideWhenUsed/>
    <w:qFormat/>
    <w:rsid w:val="0041523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0">
    <w:name w:val="heading 9"/>
    <w:basedOn w:val="a"/>
    <w:next w:val="a"/>
    <w:link w:val="91"/>
    <w:uiPriority w:val="9"/>
    <w:semiHidden/>
    <w:unhideWhenUsed/>
    <w:qFormat/>
    <w:rsid w:val="00302EBC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0">
    <w:name w:val="p0"/>
    <w:basedOn w:val="a"/>
    <w:qFormat/>
    <w:rsid w:val="00606241"/>
    <w:pPr>
      <w:jc w:val="both"/>
    </w:pPr>
    <w:rPr>
      <w:rFonts w:ascii="Times New Roman" w:hAnsi="Times New Roman" w:cs="Times New Roman"/>
      <w:sz w:val="21"/>
      <w:szCs w:val="21"/>
    </w:rPr>
  </w:style>
  <w:style w:type="paragraph" w:styleId="a3">
    <w:name w:val="header"/>
    <w:basedOn w:val="a"/>
    <w:link w:val="a4"/>
    <w:uiPriority w:val="99"/>
    <w:unhideWhenUsed/>
    <w:rsid w:val="006062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6241"/>
    <w:rPr>
      <w:rFonts w:ascii="宋体" w:eastAsia="宋体" w:hAnsi="宋体" w:cs="宋体"/>
      <w:kern w:val="0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0624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6241"/>
    <w:rPr>
      <w:rFonts w:ascii="宋体" w:eastAsia="宋体" w:hAnsi="宋体" w:cs="宋体"/>
      <w:kern w:val="0"/>
      <w:sz w:val="18"/>
      <w:szCs w:val="18"/>
    </w:rPr>
  </w:style>
  <w:style w:type="paragraph" w:customStyle="1" w:styleId="1">
    <w:name w:val="鉴定标题1"/>
    <w:basedOn w:val="10"/>
    <w:next w:val="a7"/>
    <w:link w:val="12"/>
    <w:qFormat/>
    <w:rsid w:val="00302EBC"/>
    <w:pPr>
      <w:numPr>
        <w:numId w:val="2"/>
      </w:numPr>
      <w:wordWrap w:val="0"/>
      <w:spacing w:line="360" w:lineRule="auto"/>
    </w:pPr>
    <w:rPr>
      <w:rFonts w:ascii="黑体" w:eastAsia="黑体"/>
      <w:b w:val="0"/>
      <w:sz w:val="28"/>
      <w:szCs w:val="32"/>
    </w:rPr>
  </w:style>
  <w:style w:type="paragraph" w:customStyle="1" w:styleId="a7">
    <w:name w:val="鉴定正文"/>
    <w:basedOn w:val="a"/>
    <w:link w:val="a8"/>
    <w:qFormat/>
    <w:rsid w:val="000C476B"/>
    <w:pPr>
      <w:widowControl w:val="0"/>
      <w:spacing w:line="360" w:lineRule="auto"/>
      <w:ind w:firstLineChars="200" w:firstLine="560"/>
      <w:jc w:val="both"/>
    </w:pPr>
    <w:rPr>
      <w:rFonts w:ascii="仿宋" w:eastAsia="仿宋"/>
      <w:sz w:val="28"/>
    </w:rPr>
  </w:style>
  <w:style w:type="character" w:customStyle="1" w:styleId="11">
    <w:name w:val="标题 1 字符"/>
    <w:basedOn w:val="a0"/>
    <w:link w:val="10"/>
    <w:uiPriority w:val="9"/>
    <w:rsid w:val="00606241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12">
    <w:name w:val="鉴定标题1 字符"/>
    <w:basedOn w:val="11"/>
    <w:link w:val="1"/>
    <w:rsid w:val="00302EBC"/>
    <w:rPr>
      <w:rFonts w:ascii="黑体" w:eastAsia="黑体" w:hAnsi="宋体" w:cs="宋体"/>
      <w:b w:val="0"/>
      <w:bCs/>
      <w:kern w:val="44"/>
      <w:sz w:val="28"/>
      <w:szCs w:val="32"/>
    </w:rPr>
  </w:style>
  <w:style w:type="paragraph" w:customStyle="1" w:styleId="2">
    <w:name w:val="鉴定标题2"/>
    <w:basedOn w:val="20"/>
    <w:next w:val="a7"/>
    <w:link w:val="22"/>
    <w:qFormat/>
    <w:rsid w:val="00302EBC"/>
    <w:pPr>
      <w:numPr>
        <w:ilvl w:val="1"/>
        <w:numId w:val="2"/>
      </w:numPr>
      <w:spacing w:before="0" w:after="0" w:line="360" w:lineRule="auto"/>
    </w:pPr>
    <w:rPr>
      <w:rFonts w:eastAsia="仿宋"/>
      <w:b w:val="0"/>
      <w:sz w:val="28"/>
    </w:rPr>
  </w:style>
  <w:style w:type="character" w:customStyle="1" w:styleId="a8">
    <w:name w:val="鉴定正文 字符"/>
    <w:basedOn w:val="a0"/>
    <w:link w:val="a7"/>
    <w:qFormat/>
    <w:rsid w:val="000C476B"/>
    <w:rPr>
      <w:rFonts w:ascii="仿宋" w:eastAsia="仿宋" w:hAnsi="宋体" w:cs="宋体"/>
      <w:kern w:val="0"/>
      <w:sz w:val="28"/>
      <w:szCs w:val="24"/>
    </w:rPr>
  </w:style>
  <w:style w:type="paragraph" w:customStyle="1" w:styleId="3">
    <w:name w:val="鉴定标题3"/>
    <w:basedOn w:val="30"/>
    <w:next w:val="a7"/>
    <w:link w:val="32"/>
    <w:qFormat/>
    <w:rsid w:val="000A0A0D"/>
    <w:pPr>
      <w:numPr>
        <w:ilvl w:val="2"/>
        <w:numId w:val="2"/>
      </w:numPr>
    </w:pPr>
    <w:rPr>
      <w:rFonts w:ascii="仿宋" w:eastAsia="黑体"/>
      <w:b w:val="0"/>
      <w:sz w:val="28"/>
    </w:rPr>
  </w:style>
  <w:style w:type="character" w:customStyle="1" w:styleId="21">
    <w:name w:val="标题 2 字符"/>
    <w:basedOn w:val="a0"/>
    <w:link w:val="20"/>
    <w:uiPriority w:val="9"/>
    <w:semiHidden/>
    <w:rsid w:val="00415231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22">
    <w:name w:val="鉴定标题2 字符"/>
    <w:basedOn w:val="21"/>
    <w:link w:val="2"/>
    <w:rsid w:val="00302EBC"/>
    <w:rPr>
      <w:rFonts w:asciiTheme="majorHAnsi" w:eastAsia="仿宋" w:hAnsiTheme="majorHAnsi" w:cstheme="majorBidi"/>
      <w:b w:val="0"/>
      <w:bCs/>
      <w:kern w:val="0"/>
      <w:sz w:val="28"/>
      <w:szCs w:val="32"/>
    </w:rPr>
  </w:style>
  <w:style w:type="paragraph" w:customStyle="1" w:styleId="4">
    <w:name w:val="鉴定标题4"/>
    <w:basedOn w:val="40"/>
    <w:next w:val="a7"/>
    <w:link w:val="42"/>
    <w:qFormat/>
    <w:rsid w:val="003104CE"/>
    <w:pPr>
      <w:numPr>
        <w:ilvl w:val="3"/>
        <w:numId w:val="2"/>
      </w:numPr>
    </w:pPr>
    <w:rPr>
      <w:rFonts w:eastAsia="黑体"/>
      <w:b w:val="0"/>
    </w:rPr>
  </w:style>
  <w:style w:type="character" w:customStyle="1" w:styleId="31">
    <w:name w:val="标题 3 字符"/>
    <w:basedOn w:val="a0"/>
    <w:link w:val="30"/>
    <w:uiPriority w:val="9"/>
    <w:semiHidden/>
    <w:rsid w:val="00415231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32">
    <w:name w:val="鉴定标题3 字符"/>
    <w:basedOn w:val="31"/>
    <w:link w:val="3"/>
    <w:rsid w:val="003104CE"/>
    <w:rPr>
      <w:rFonts w:ascii="仿宋" w:eastAsia="黑体" w:hAnsi="宋体" w:cs="宋体"/>
      <w:b w:val="0"/>
      <w:bCs/>
      <w:kern w:val="0"/>
      <w:sz w:val="28"/>
      <w:szCs w:val="32"/>
    </w:rPr>
  </w:style>
  <w:style w:type="paragraph" w:customStyle="1" w:styleId="5">
    <w:name w:val="鉴定标题5"/>
    <w:basedOn w:val="50"/>
    <w:next w:val="a7"/>
    <w:link w:val="52"/>
    <w:qFormat/>
    <w:rsid w:val="00415231"/>
    <w:pPr>
      <w:numPr>
        <w:ilvl w:val="4"/>
        <w:numId w:val="2"/>
      </w:numPr>
    </w:pPr>
    <w:rPr>
      <w:rFonts w:eastAsia="仿宋"/>
      <w:b w:val="0"/>
    </w:rPr>
  </w:style>
  <w:style w:type="character" w:customStyle="1" w:styleId="41">
    <w:name w:val="标题 4 字符"/>
    <w:basedOn w:val="a0"/>
    <w:link w:val="40"/>
    <w:uiPriority w:val="9"/>
    <w:semiHidden/>
    <w:rsid w:val="00415231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42">
    <w:name w:val="鉴定标题4 字符"/>
    <w:basedOn w:val="41"/>
    <w:link w:val="4"/>
    <w:rsid w:val="003104CE"/>
    <w:rPr>
      <w:rFonts w:asciiTheme="majorHAnsi" w:eastAsia="黑体" w:hAnsiTheme="majorHAnsi" w:cstheme="majorBidi"/>
      <w:b w:val="0"/>
      <w:bCs/>
      <w:kern w:val="0"/>
      <w:sz w:val="28"/>
      <w:szCs w:val="28"/>
    </w:rPr>
  </w:style>
  <w:style w:type="paragraph" w:customStyle="1" w:styleId="6">
    <w:name w:val="鉴定标题6"/>
    <w:basedOn w:val="60"/>
    <w:next w:val="a7"/>
    <w:link w:val="62"/>
    <w:qFormat/>
    <w:rsid w:val="00415231"/>
    <w:pPr>
      <w:numPr>
        <w:ilvl w:val="5"/>
        <w:numId w:val="2"/>
      </w:numPr>
    </w:pPr>
    <w:rPr>
      <w:rFonts w:eastAsia="仿宋"/>
      <w:b w:val="0"/>
      <w:sz w:val="28"/>
    </w:rPr>
  </w:style>
  <w:style w:type="character" w:customStyle="1" w:styleId="51">
    <w:name w:val="标题 5 字符"/>
    <w:basedOn w:val="a0"/>
    <w:link w:val="50"/>
    <w:uiPriority w:val="9"/>
    <w:semiHidden/>
    <w:rsid w:val="00415231"/>
    <w:rPr>
      <w:rFonts w:ascii="宋体" w:eastAsia="宋体" w:hAnsi="宋体" w:cs="宋体"/>
      <w:b/>
      <w:bCs/>
      <w:kern w:val="0"/>
      <w:sz w:val="28"/>
      <w:szCs w:val="28"/>
    </w:rPr>
  </w:style>
  <w:style w:type="character" w:customStyle="1" w:styleId="52">
    <w:name w:val="鉴定标题5 字符"/>
    <w:basedOn w:val="51"/>
    <w:link w:val="5"/>
    <w:rsid w:val="00415231"/>
    <w:rPr>
      <w:rFonts w:ascii="宋体" w:eastAsia="仿宋" w:hAnsi="宋体" w:cs="宋体"/>
      <w:b w:val="0"/>
      <w:bCs/>
      <w:kern w:val="0"/>
      <w:sz w:val="28"/>
      <w:szCs w:val="28"/>
    </w:rPr>
  </w:style>
  <w:style w:type="paragraph" w:customStyle="1" w:styleId="7">
    <w:name w:val="鉴定标题7"/>
    <w:basedOn w:val="70"/>
    <w:next w:val="a7"/>
    <w:link w:val="72"/>
    <w:qFormat/>
    <w:rsid w:val="00415231"/>
    <w:pPr>
      <w:numPr>
        <w:ilvl w:val="6"/>
        <w:numId w:val="2"/>
      </w:numPr>
    </w:pPr>
    <w:rPr>
      <w:rFonts w:eastAsia="仿宋"/>
      <w:b w:val="0"/>
      <w:sz w:val="28"/>
    </w:rPr>
  </w:style>
  <w:style w:type="character" w:customStyle="1" w:styleId="61">
    <w:name w:val="标题 6 字符"/>
    <w:basedOn w:val="a0"/>
    <w:link w:val="60"/>
    <w:uiPriority w:val="9"/>
    <w:semiHidden/>
    <w:rsid w:val="00415231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62">
    <w:name w:val="鉴定标题6 字符"/>
    <w:basedOn w:val="61"/>
    <w:link w:val="6"/>
    <w:rsid w:val="00415231"/>
    <w:rPr>
      <w:rFonts w:asciiTheme="majorHAnsi" w:eastAsia="仿宋" w:hAnsiTheme="majorHAnsi" w:cstheme="majorBidi"/>
      <w:b w:val="0"/>
      <w:bCs/>
      <w:kern w:val="0"/>
      <w:sz w:val="28"/>
      <w:szCs w:val="24"/>
    </w:rPr>
  </w:style>
  <w:style w:type="paragraph" w:customStyle="1" w:styleId="8">
    <w:name w:val="鉴定标题8"/>
    <w:basedOn w:val="80"/>
    <w:next w:val="a7"/>
    <w:link w:val="82"/>
    <w:qFormat/>
    <w:rsid w:val="00302EBC"/>
    <w:pPr>
      <w:numPr>
        <w:ilvl w:val="7"/>
        <w:numId w:val="2"/>
      </w:numPr>
    </w:pPr>
    <w:rPr>
      <w:rFonts w:eastAsia="仿宋"/>
      <w:sz w:val="28"/>
    </w:rPr>
  </w:style>
  <w:style w:type="character" w:customStyle="1" w:styleId="71">
    <w:name w:val="标题 7 字符"/>
    <w:basedOn w:val="a0"/>
    <w:link w:val="70"/>
    <w:uiPriority w:val="9"/>
    <w:semiHidden/>
    <w:rsid w:val="00415231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72">
    <w:name w:val="鉴定标题7 字符"/>
    <w:basedOn w:val="71"/>
    <w:link w:val="7"/>
    <w:rsid w:val="00415231"/>
    <w:rPr>
      <w:rFonts w:ascii="宋体" w:eastAsia="仿宋" w:hAnsi="宋体" w:cs="宋体"/>
      <w:b w:val="0"/>
      <w:bCs/>
      <w:kern w:val="0"/>
      <w:sz w:val="28"/>
      <w:szCs w:val="24"/>
    </w:rPr>
  </w:style>
  <w:style w:type="paragraph" w:customStyle="1" w:styleId="9">
    <w:name w:val="鉴定标题9"/>
    <w:basedOn w:val="90"/>
    <w:next w:val="a7"/>
    <w:link w:val="92"/>
    <w:qFormat/>
    <w:rsid w:val="00302EBC"/>
    <w:pPr>
      <w:numPr>
        <w:ilvl w:val="8"/>
        <w:numId w:val="2"/>
      </w:numPr>
    </w:pPr>
    <w:rPr>
      <w:rFonts w:eastAsia="仿宋"/>
      <w:sz w:val="28"/>
    </w:rPr>
  </w:style>
  <w:style w:type="character" w:customStyle="1" w:styleId="81">
    <w:name w:val="标题 8 字符"/>
    <w:basedOn w:val="a0"/>
    <w:link w:val="80"/>
    <w:uiPriority w:val="9"/>
    <w:semiHidden/>
    <w:rsid w:val="00415231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82">
    <w:name w:val="鉴定标题8 字符"/>
    <w:basedOn w:val="81"/>
    <w:link w:val="8"/>
    <w:rsid w:val="00302EBC"/>
    <w:rPr>
      <w:rFonts w:asciiTheme="majorHAnsi" w:eastAsia="仿宋" w:hAnsiTheme="majorHAnsi" w:cstheme="majorBidi"/>
      <w:kern w:val="0"/>
      <w:sz w:val="28"/>
      <w:szCs w:val="24"/>
    </w:rPr>
  </w:style>
  <w:style w:type="paragraph" w:customStyle="1" w:styleId="a9">
    <w:name w:val="鉴定表格"/>
    <w:basedOn w:val="a7"/>
    <w:link w:val="aa"/>
    <w:qFormat/>
    <w:rsid w:val="00274DEF"/>
    <w:pPr>
      <w:spacing w:line="240" w:lineRule="auto"/>
      <w:ind w:firstLineChars="0" w:firstLine="0"/>
      <w:jc w:val="center"/>
    </w:pPr>
    <w:rPr>
      <w:rFonts w:hAnsi="仿宋"/>
      <w:szCs w:val="28"/>
    </w:rPr>
  </w:style>
  <w:style w:type="character" w:customStyle="1" w:styleId="91">
    <w:name w:val="标题 9 字符"/>
    <w:basedOn w:val="a0"/>
    <w:link w:val="90"/>
    <w:uiPriority w:val="9"/>
    <w:semiHidden/>
    <w:rsid w:val="00302EBC"/>
    <w:rPr>
      <w:rFonts w:asciiTheme="majorHAnsi" w:eastAsiaTheme="majorEastAsia" w:hAnsiTheme="majorHAnsi" w:cstheme="majorBidi"/>
      <w:kern w:val="0"/>
      <w:szCs w:val="21"/>
    </w:rPr>
  </w:style>
  <w:style w:type="character" w:customStyle="1" w:styleId="92">
    <w:name w:val="鉴定标题9 字符"/>
    <w:basedOn w:val="91"/>
    <w:link w:val="9"/>
    <w:rsid w:val="00302EBC"/>
    <w:rPr>
      <w:rFonts w:asciiTheme="majorHAnsi" w:eastAsia="仿宋" w:hAnsiTheme="majorHAnsi" w:cstheme="majorBidi"/>
      <w:kern w:val="0"/>
      <w:sz w:val="28"/>
      <w:szCs w:val="21"/>
    </w:rPr>
  </w:style>
  <w:style w:type="table" w:styleId="ab">
    <w:name w:val="Table Grid"/>
    <w:basedOn w:val="a1"/>
    <w:uiPriority w:val="39"/>
    <w:qFormat/>
    <w:rsid w:val="008706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鉴定表格 字符"/>
    <w:basedOn w:val="a8"/>
    <w:link w:val="a9"/>
    <w:qFormat/>
    <w:rsid w:val="00274DEF"/>
    <w:rPr>
      <w:rFonts w:ascii="仿宋" w:eastAsia="仿宋" w:hAnsi="仿宋" w:cs="宋体"/>
      <w:kern w:val="0"/>
      <w:sz w:val="28"/>
      <w:szCs w:val="28"/>
    </w:rPr>
  </w:style>
  <w:style w:type="paragraph" w:customStyle="1" w:styleId="ac">
    <w:name w:val="鉴定截图"/>
    <w:basedOn w:val="a7"/>
    <w:next w:val="a7"/>
    <w:link w:val="ad"/>
    <w:qFormat/>
    <w:rsid w:val="000C79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0" w:firstLine="0"/>
      <w:jc w:val="center"/>
    </w:pPr>
  </w:style>
  <w:style w:type="character" w:customStyle="1" w:styleId="ad">
    <w:name w:val="鉴定截图 字符"/>
    <w:basedOn w:val="a8"/>
    <w:link w:val="ac"/>
    <w:rsid w:val="000C79CB"/>
    <w:rPr>
      <w:rFonts w:ascii="仿宋" w:eastAsia="仿宋" w:hAnsi="宋体" w:cs="宋体"/>
      <w:kern w:val="0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695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3.xml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header" Target="header4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ngnuo\Desktop\&#21496;&#27861;&#37492;&#23450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案件编号</b:Tag>
    <b:RefOrder>1</b:RefOrder>
  </b:Source>
</b:Sources>
</file>

<file path=customXml/itemProps1.xml><?xml version="1.0" encoding="utf-8"?>
<ds:datastoreItem xmlns:ds="http://schemas.openxmlformats.org/officeDocument/2006/customXml" ds:itemID="{2D7A668E-AA7F-4DD2-859F-E15DA5F34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司法鉴定.dotx</Template>
  <TotalTime>2577</TotalTime>
  <Pages>26</Pages>
  <Words>1249</Words>
  <Characters>7124</Characters>
  <Application>Microsoft Office Word</Application>
  <DocSecurity>0</DocSecurity>
  <Lines>59</Lines>
  <Paragraphs>16</Paragraphs>
  <ScaleCrop>false</ScaleCrop>
  <Company/>
  <LinksUpToDate>false</LinksUpToDate>
  <CharactersWithSpaces>8357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吴 迪</cp:lastModifiedBy>
  <cp:revision>59</cp:revision>
  <cp:lastPrinted>2022-09-29T09:29:00Z</cp:lastPrinted>
  <dcterms:created xsi:type="dcterms:W3CDTF">2021-06-30T06:13:00Z</dcterms:created>
  <dcterms:modified xsi:type="dcterms:W3CDTF">2022-09-30T01:53:00Z</dcterms:modified>
</cp:coreProperties>
</file>